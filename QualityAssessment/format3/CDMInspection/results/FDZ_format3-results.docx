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 database</w:t>
      </w:r>
    </w:p>
    <w:p>
      <w:pPr>
        <w:pStyle w:val="Centered"/>
      </w:pPr>
      <w:r>
        <w:t xml:space="preserve">Package Version: 1.2.4</w:t>
      </w:r>
    </w:p>
    <w:p>
      <w:pPr>
        <w:pStyle w:val="Centered"/>
      </w:pPr>
      <w:r>
        <w:t xml:space="preserve">Date: Thu May  2 10:48:55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06"/>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w:t>
            </w:r>
          </w:p>
        </w:tc>
      </w:tr>
      <w:tr>
        <w:trPr>
          <w:trHeight w:val="615"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FDZ_format3</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ETL from Format 3 FDZ to OMOP Reported years 2019</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procedure_occurrence</w:t>
            </w:r>
          </w:p>
        </w:tc>
        <w:tc>
          <w:p>
            <w:pPr>
              <w:pStyle w:stlname="Normal" w:val="Normal"/>
              <w:jc w:val="right"/>
            </w:pPr>
            <w:r>
              <w:t>7,874,464</w:t>
            </w:r>
          </w:p>
        </w:tc>
        <w:tc>
          <w:p>
            <w:pPr>
              <w:pStyle w:stlname="Normal" w:val="Normal"/>
              <w:jc w:val="right"/>
            </w:pPr>
            <w:r>
              <w:t>100,000</w:t>
            </w:r>
          </w:p>
        </w:tc>
      </w:tr>
      <w:tr>
        <w:tc>
          <w:p>
            <w:pPr>
              <w:pStyle w:stlname="Normal" w:val="Normal"/>
              <w:jc w:val="left"/>
            </w:pPr>
            <w:r>
              <w:t>observation</w:t>
            </w:r>
          </w:p>
        </w:tc>
        <w:tc>
          <w:p>
            <w:pPr>
              <w:pStyle w:stlname="Normal" w:val="Normal"/>
              <w:jc w:val="right"/>
            </w:pPr>
            <w:r>
              <w:t>7,501,712</w:t>
            </w:r>
          </w:p>
        </w:tc>
        <w:tc>
          <w:p>
            <w:pPr>
              <w:pStyle w:stlname="Normal" w:val="Normal"/>
              <w:jc w:val="right"/>
            </w:pPr>
            <w:r>
              <w:t>100,000</w:t>
            </w:r>
          </w:p>
        </w:tc>
      </w:tr>
      <w:tr>
        <w:tc>
          <w:p>
            <w:pPr>
              <w:pStyle w:stlname="Normal" w:val="Normal"/>
              <w:jc w:val="left"/>
            </w:pPr>
            <w:r>
              <w:t>condition_occurrence</w:t>
            </w:r>
          </w:p>
        </w:tc>
        <w:tc>
          <w:p>
            <w:pPr>
              <w:pStyle w:stlname="Normal" w:val="Normal"/>
              <w:jc w:val="right"/>
            </w:pPr>
            <w:r>
              <w:t>4,004,711</w:t>
            </w:r>
          </w:p>
        </w:tc>
        <w:tc>
          <w:p>
            <w:pPr>
              <w:pStyle w:stlname="Normal" w:val="Normal"/>
              <w:jc w:val="right"/>
            </w:pPr>
            <w:r>
              <w:t>100,000</w:t>
            </w:r>
          </w:p>
        </w:tc>
      </w:tr>
      <w:tr>
        <w:tc>
          <w:p>
            <w:pPr>
              <w:pStyle w:stlname="Normal" w:val="Normal"/>
              <w:jc w:val="left"/>
            </w:pPr>
            <w:r>
              <w:t>cost</w:t>
            </w:r>
          </w:p>
        </w:tc>
        <w:tc>
          <w:p>
            <w:pPr>
              <w:pStyle w:stlname="Normal" w:val="Normal"/>
              <w:jc w:val="right"/>
            </w:pPr>
            <w:r>
              <w:t>3,300,427</w:t>
            </w:r>
          </w:p>
        </w:tc>
        <w:tc>
          <w:p>
            <w:pPr>
              <w:pStyle w:stlname="Normal" w:val="Normal"/>
              <w:jc w:val="right"/>
            </w:pPr>
            <w:r>
              <w:t>     NA</w:t>
            </w:r>
          </w:p>
        </w:tc>
      </w:tr>
      <w:tr>
        <w:tc>
          <w:p>
            <w:pPr>
              <w:pStyle w:stlname="Normal" w:val="Normal"/>
              <w:jc w:val="left"/>
            </w:pPr>
            <w:r>
              <w:t>provider</w:t>
            </w:r>
          </w:p>
        </w:tc>
        <w:tc>
          <w:p>
            <w:pPr>
              <w:pStyle w:stlname="Normal" w:val="Normal"/>
              <w:jc w:val="right"/>
            </w:pPr>
            <w:r>
              <w:t>1,558,874</w:t>
            </w:r>
          </w:p>
        </w:tc>
        <w:tc>
          <w:p>
            <w:pPr>
              <w:pStyle w:stlname="Normal" w:val="Normal"/>
              <w:jc w:val="right"/>
            </w:pPr>
            <w:r>
              <w:t>     NA</w:t>
            </w:r>
          </w:p>
        </w:tc>
      </w:tr>
      <w:tr>
        <w:tc>
          <w:p>
            <w:pPr>
              <w:pStyle w:stlname="Normal" w:val="Normal"/>
              <w:jc w:val="left"/>
            </w:pPr>
            <w:r>
              <w:t>visit_occurrence</w:t>
            </w:r>
          </w:p>
        </w:tc>
        <w:tc>
          <w:p>
            <w:pPr>
              <w:pStyle w:stlname="Normal" w:val="Normal"/>
              <w:jc w:val="right"/>
            </w:pPr>
            <w:r>
              <w:t>1,199,991</w:t>
            </w:r>
          </w:p>
        </w:tc>
        <w:tc>
          <w:p>
            <w:pPr>
              <w:pStyle w:stlname="Normal" w:val="Normal"/>
              <w:jc w:val="right"/>
            </w:pPr>
            <w:r>
              <w:t>100,000</w:t>
            </w:r>
          </w:p>
        </w:tc>
      </w:tr>
      <w:tr>
        <w:tc>
          <w:p>
            <w:pPr>
              <w:pStyle w:stlname="Normal" w:val="Normal"/>
              <w:jc w:val="left"/>
            </w:pPr>
            <w:r>
              <w:t>care_site</w:t>
            </w:r>
          </w:p>
        </w:tc>
        <w:tc>
          <w:p>
            <w:pPr>
              <w:pStyle w:stlname="Normal" w:val="Normal"/>
              <w:jc w:val="right"/>
            </w:pPr>
            <w:r>
              <w:t>  801,756</w:t>
            </w:r>
          </w:p>
        </w:tc>
        <w:tc>
          <w:p>
            <w:pPr>
              <w:pStyle w:stlname="Normal" w:val="Normal"/>
              <w:jc w:val="right"/>
            </w:pPr>
            <w:r>
              <w:t>     NA</w:t>
            </w:r>
          </w:p>
        </w:tc>
      </w:tr>
      <w:tr>
        <w:tc>
          <w:p>
            <w:pPr>
              <w:pStyle w:stlname="Normal" w:val="Normal"/>
              <w:jc w:val="left"/>
            </w:pPr>
            <w:r>
              <w:t>drug_exposure</w:t>
            </w:r>
          </w:p>
        </w:tc>
        <w:tc>
          <w:p>
            <w:pPr>
              <w:pStyle w:stlname="Normal" w:val="Normal"/>
              <w:jc w:val="right"/>
            </w:pPr>
            <w:r>
              <w:t>  401,789</w:t>
            </w:r>
          </w:p>
        </w:tc>
        <w:tc>
          <w:p>
            <w:pPr>
              <w:pStyle w:stlname="Normal" w:val="Normal"/>
              <w:jc w:val="right"/>
            </w:pPr>
            <w:r>
              <w:t>100,000</w:t>
            </w:r>
          </w:p>
        </w:tc>
      </w:tr>
      <w:tr>
        <w:tc>
          <w:p>
            <w:pPr>
              <w:pStyle w:stlname="Normal" w:val="Normal"/>
              <w:jc w:val="left"/>
            </w:pPr>
            <w:r>
              <w:t>person</w:t>
            </w:r>
          </w:p>
        </w:tc>
        <w:tc>
          <w:p>
            <w:pPr>
              <w:pStyle w:stlname="Normal" w:val="Normal"/>
              <w:jc w:val="right"/>
            </w:pPr>
            <w:r>
              <w:t>  100,001</w:t>
            </w:r>
          </w:p>
        </w:tc>
        <w:tc>
          <w:p>
            <w:pPr>
              <w:pStyle w:stlname="Normal" w:val="Normal"/>
              <w:jc w:val="right"/>
            </w:pPr>
            <w:r>
              <w:t>100,001</w:t>
            </w:r>
          </w:p>
        </w:tc>
      </w:tr>
      <w:tr>
        <w:tc>
          <w:p>
            <w:pPr>
              <w:pStyle w:stlname="Normal" w:val="Normal"/>
              <w:jc w:val="left"/>
            </w:pPr>
            <w:r>
              <w:t>observation_period</w:t>
            </w:r>
          </w:p>
        </w:tc>
        <w:tc>
          <w:p>
            <w:pPr>
              <w:pStyle w:stlname="Normal" w:val="Normal"/>
              <w:jc w:val="right"/>
            </w:pPr>
            <w:r>
              <w:t>  100,000</w:t>
            </w:r>
          </w:p>
        </w:tc>
        <w:tc>
          <w:p>
            <w:pPr>
              <w:pStyle w:stlname="Normal" w:val="Normal"/>
              <w:jc w:val="right"/>
            </w:pPr>
            <w:r>
              <w:t>100,000</w:t>
            </w:r>
          </w:p>
        </w:tc>
      </w:tr>
      <w:tr>
        <w:tc>
          <w:p>
            <w:pPr>
              <w:pStyle w:stlname="Normal" w:val="Normal"/>
              <w:jc w:val="left"/>
            </w:pPr>
            <w:r>
              <w:t>payer_plan_period</w:t>
            </w:r>
          </w:p>
        </w:tc>
        <w:tc>
          <w:p>
            <w:pPr>
              <w:pStyle w:stlname="Normal" w:val="Normal"/>
              <w:jc w:val="right"/>
            </w:pPr>
            <w:r>
              <w:t>  100,000</w:t>
            </w:r>
          </w:p>
        </w:tc>
        <w:tc>
          <w:p>
            <w:pPr>
              <w:pStyle w:stlname="Normal" w:val="Normal"/>
              <w:jc w:val="right"/>
            </w:pPr>
            <w:r>
              <w:t>100,000</w:t>
            </w:r>
          </w:p>
        </w:tc>
      </w:tr>
      <w:tr>
        <w:tc>
          <w:p>
            <w:pPr>
              <w:pStyle w:stlname="Normal" w:val="Normal"/>
              <w:jc w:val="left"/>
            </w:pPr>
            <w:r>
              <w:t>location</w:t>
            </w:r>
          </w:p>
        </w:tc>
        <w:tc>
          <w:p>
            <w:pPr>
              <w:pStyle w:stlname="Normal" w:val="Normal"/>
              <w:jc w:val="right"/>
            </w:pPr>
            <w:r>
              <w:t>    8,228</w:t>
            </w:r>
          </w:p>
        </w:tc>
        <w:tc>
          <w:p>
            <w:pPr>
              <w:pStyle w:stlname="Normal" w:val="Normal"/>
              <w:jc w:val="right"/>
            </w:pPr>
            <w:r>
              <w:t>     NA</w:t>
            </w:r>
          </w:p>
        </w:tc>
      </w:tr>
      <w:tr>
        <w:tc>
          <w:p>
            <w:pPr>
              <w:pStyle w:stlname="Normal" w:val="Normal"/>
              <w:jc w:val="left"/>
            </w:pPr>
            <w:r>
              <w:t>measurement</w:t>
            </w:r>
          </w:p>
        </w:tc>
        <w:tc>
          <w:p>
            <w:pPr>
              <w:pStyle w:stlname="Normal" w:val="Normal"/>
              <w:jc w:val="right"/>
            </w:pPr>
            <w:r>
              <w:t>    3,649</w:t>
            </w:r>
          </w:p>
        </w:tc>
        <w:tc>
          <w:p>
            <w:pPr>
              <w:pStyle w:stlname="Normal" w:val="Normal"/>
              <w:jc w:val="right"/>
            </w:pPr>
            <w:r>
              <w:t>  3,120</w:t>
            </w:r>
          </w:p>
        </w:tc>
      </w:tr>
      <w:tr>
        <w:tc>
          <w:p>
            <w:pPr>
              <w:pStyle w:stlname="Normal" w:val="Normal"/>
              <w:jc w:val="left"/>
            </w:pPr>
            <w:r>
              <w:t>death</w:t>
            </w:r>
          </w:p>
        </w:tc>
        <w:tc>
          <w:p>
            <w:pPr>
              <w:pStyle w:stlname="Normal" w:val="Normal"/>
              <w:jc w:val="right"/>
            </w:pPr>
            <w:r>
              <w:t>    1,221</w:t>
            </w:r>
          </w:p>
        </w:tc>
        <w:tc>
          <w:p>
            <w:pPr>
              <w:pStyle w:stlname="Normal" w:val="Normal"/>
              <w:jc w:val="right"/>
            </w:pPr>
            <w:r>
              <w:t>  1,221</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9.94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Drug exposure</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r>
        <w:tc>
          <w:p>
            <w:pPr>
              <w:pStyle w:stlname="Normal" w:val="Normal"/>
              <w:jc w:val="left"/>
            </w:pPr>
            <w:r>
              <w:t>Measurement</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r>
        <w:tc>
          <w:p>
            <w:pPr>
              <w:pStyle w:stlname="Normal" w:val="Normal"/>
              <w:jc w:val="left"/>
            </w:pPr>
            <w:r>
              <w:t>Condition occurrence</w:t>
            </w:r>
          </w:p>
        </w:tc>
        <w:tc>
          <w:p>
            <w:pPr>
              <w:pStyle w:stlname="Normal" w:val="Normal"/>
              <w:jc w:val="right"/>
            </w:pPr>
            <w:r>
              <w:t>16</w:t>
            </w:r>
          </w:p>
        </w:tc>
        <w:tc>
          <w:p>
            <w:pPr>
              <w:pStyle w:stlname="Normal" w:val="Normal"/>
              <w:jc w:val="right"/>
            </w:pPr>
            <w:r>
              <w:t>25</w:t>
            </w:r>
          </w:p>
        </w:tc>
        <w:tc>
          <w:p>
            <w:pPr>
              <w:pStyle w:stlname="Normal" w:val="Normal"/>
              <w:jc w:val="right"/>
            </w:pPr>
            <w:r>
              <w:t>26</w:t>
            </w:r>
          </w:p>
        </w:tc>
        <w:tc>
          <w:p>
            <w:pPr>
              <w:pStyle w:stlname="Normal" w:val="Normal"/>
              <w:jc w:val="right"/>
            </w:pPr>
            <w:r>
              <w:t>28</w:t>
            </w:r>
          </w:p>
        </w:tc>
        <w:tc>
          <w:p>
            <w:pPr>
              <w:pStyle w:stlname="Normal" w:val="Normal"/>
              <w:jc w:val="right"/>
            </w:pPr>
            <w:r>
              <w:t>31</w:t>
            </w:r>
          </w:p>
        </w:tc>
        <w:tc>
          <w:p>
            <w:pPr>
              <w:pStyle w:stlname="Normal" w:val="Normal"/>
              <w:jc w:val="right"/>
            </w:pPr>
            <w:r>
              <w:t>33</w:t>
            </w:r>
          </w:p>
        </w:tc>
        <w:tc>
          <w:p>
            <w:pPr>
              <w:pStyle w:stlname="Normal" w:val="Normal"/>
              <w:jc w:val="right"/>
            </w:pPr>
            <w:r>
              <w:t>43</w:t>
            </w:r>
          </w:p>
        </w:tc>
      </w:tr>
      <w:tr>
        <w:tc>
          <w:p>
            <w:pPr>
              <w:pStyle w:stlname="Normal" w:val="Normal"/>
              <w:jc w:val="left"/>
            </w:pPr>
            <w:r>
              <w:t>Procedure occurrence</w:t>
            </w:r>
          </w:p>
        </w:tc>
        <w:tc>
          <w:p>
            <w:pPr>
              <w:pStyle w:stlname="Normal" w:val="Normal"/>
              <w:jc w:val="right"/>
            </w:pPr>
            <w:r>
              <w:t> 7</w:t>
            </w:r>
          </w:p>
        </w:tc>
        <w:tc>
          <w:p>
            <w:pPr>
              <w:pStyle w:stlname="Normal" w:val="Normal"/>
              <w:jc w:val="right"/>
            </w:pPr>
            <w:r>
              <w:t>13</w:t>
            </w:r>
          </w:p>
        </w:tc>
        <w:tc>
          <w:p>
            <w:pPr>
              <w:pStyle w:stlname="Normal" w:val="Normal"/>
              <w:jc w:val="right"/>
            </w:pPr>
            <w:r>
              <w:t>15</w:t>
            </w:r>
          </w:p>
        </w:tc>
        <w:tc>
          <w:p>
            <w:pPr>
              <w:pStyle w:stlname="Normal" w:val="Normal"/>
              <w:jc w:val="right"/>
            </w:pPr>
            <w:r>
              <w:t>17</w:t>
            </w:r>
          </w:p>
        </w:tc>
        <w:tc>
          <w:p>
            <w:pPr>
              <w:pStyle w:stlname="Normal" w:val="Normal"/>
              <w:jc w:val="right"/>
            </w:pPr>
            <w:r>
              <w:t>19</w:t>
            </w:r>
          </w:p>
        </w:tc>
        <w:tc>
          <w:p>
            <w:pPr>
              <w:pStyle w:stlname="Normal" w:val="Normal"/>
              <w:jc w:val="right"/>
            </w:pPr>
            <w:r>
              <w:t>21</w:t>
            </w:r>
          </w:p>
        </w:tc>
        <w:tc>
          <w:p>
            <w:pPr>
              <w:pStyle w:stlname="Normal" w:val="Normal"/>
              <w:jc w:val="right"/>
            </w:pPr>
            <w:r>
              <w:t>32</w:t>
            </w:r>
          </w:p>
        </w:tc>
      </w:tr>
      <w:tr>
        <w:tc>
          <w:p>
            <w:pPr>
              <w:pStyle w:stlname="Normal" w:val="Normal"/>
              <w:jc w:val="left"/>
            </w:pPr>
            <w:r>
              <w:t>Observation</w:t>
            </w:r>
          </w:p>
        </w:tc>
        <w:tc>
          <w:p>
            <w:pPr>
              <w:pStyle w:stlname="Normal" w:val="Normal"/>
              <w:jc w:val="right"/>
            </w:pPr>
            <w:r>
              <w:t> 2</w:t>
            </w:r>
          </w:p>
        </w:tc>
        <w:tc>
          <w:p>
            <w:pPr>
              <w:pStyle w:stlname="Normal" w:val="Normal"/>
              <w:jc w:val="right"/>
            </w:pPr>
            <w:r>
              <w:t> 2</w:t>
            </w:r>
          </w:p>
        </w:tc>
        <w:tc>
          <w:p>
            <w:pPr>
              <w:pStyle w:stlname="Normal" w:val="Normal"/>
              <w:jc w:val="right"/>
            </w:pPr>
            <w:r>
              <w:t> 3</w:t>
            </w:r>
          </w:p>
        </w:tc>
        <w:tc>
          <w:p>
            <w:pPr>
              <w:pStyle w:stlname="Normal" w:val="Normal"/>
              <w:jc w:val="right"/>
            </w:pPr>
            <w:r>
              <w:t> 3</w:t>
            </w:r>
          </w:p>
        </w:tc>
        <w:tc>
          <w:p>
            <w:pPr>
              <w:pStyle w:stlname="Normal" w:val="Normal"/>
              <w:jc w:val="right"/>
            </w:pPr>
            <w:r>
              <w:t> 4</w:t>
            </w:r>
          </w:p>
        </w:tc>
        <w:tc>
          <w:p>
            <w:pPr>
              <w:pStyle w:stlname="Normal" w:val="Normal"/>
              <w:jc w:val="right"/>
            </w:pPr>
            <w:r>
              <w:t> 4</w:t>
            </w:r>
          </w:p>
        </w:tc>
        <w:tc>
          <w:p>
            <w:pPr>
              <w:pStyle w:stlname="Normal" w:val="Normal"/>
              <w:jc w:val="right"/>
            </w:pPr>
            <w:r>
              <w:t> 8</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w:t>
            </w:r>
          </w:p>
        </w:tc>
        <w:tc>
          <w:p>
            <w:pPr>
              <w:pStyle w:stlname="Normal" w:val="Normal"/>
              <w:jc w:val="left"/>
            </w:pPr>
            <w:r>
              <w:t>2000001037</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5.19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18.97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53,122</w:t>
            </w:r>
          </w:p>
        </w:tc>
        <w:tc>
          <w:p>
            <w:pPr>
              <w:pStyle w:stlname="Normal" w:val="Normal"/>
              <w:jc w:val="right"/>
            </w:pPr>
            <w:r>
              <w:t>53,003</w:t>
            </w:r>
          </w:p>
        </w:tc>
        <w:tc>
          <w:p>
            <w:pPr>
              <w:pStyle w:stlname="Normal" w:val="Normal"/>
              <w:jc w:val="right"/>
            </w:pPr>
            <w:r>
              <w:t>99.8%</w:t>
            </w:r>
          </w:p>
        </w:tc>
        <w:tc>
          <w:p>
            <w:pPr>
              <w:pStyle w:stlname="Normal" w:val="Normal"/>
              <w:jc w:val="right"/>
            </w:pPr>
            <w:r>
              <w:t>4,004,711</w:t>
            </w:r>
          </w:p>
        </w:tc>
        <w:tc>
          <w:p>
            <w:pPr>
              <w:pStyle w:stlname="Normal" w:val="Normal"/>
              <w:jc w:val="right"/>
            </w:pPr>
            <w:r>
              <w:t>3,999,474</w:t>
            </w:r>
          </w:p>
        </w:tc>
        <w:tc>
          <w:p>
            <w:pPr>
              <w:pStyle w:stlname="Normal" w:val="Normal"/>
              <w:jc w:val="right"/>
            </w:pPr>
            <w:r>
              <w:t>99.9%</w:t>
            </w:r>
          </w:p>
        </w:tc>
      </w:tr>
      <w:tr>
        <w:tc>
          <w:p>
            <w:pPr>
              <w:pStyle w:stlname="Normal" w:val="Normal"/>
              <w:jc w:val="left"/>
            </w:pPr>
            <w:r>
              <w:t>Condition status</w:t>
            </w:r>
          </w:p>
        </w:tc>
        <w:tc>
          <w:p>
            <w:pPr>
              <w:pStyle w:stlname="Normal" w:val="Normal"/>
              <w:jc w:val="right"/>
            </w:pPr>
            <w:r>
              <w:t>        4</w:t>
            </w:r>
          </w:p>
        </w:tc>
        <w:tc>
          <w:p>
            <w:pPr>
              <w:pStyle w:stlname="Normal" w:val="Normal"/>
              <w:jc w:val="right"/>
            </w:pPr>
            <w:r>
              <w:t>     4</w:t>
            </w:r>
          </w:p>
        </w:tc>
        <w:tc>
          <w:p>
            <w:pPr>
              <w:pStyle w:stlname="Normal" w:val="Normal"/>
              <w:jc w:val="right"/>
            </w:pPr>
            <w:r>
              <w:t>100%</w:t>
            </w:r>
          </w:p>
        </w:tc>
        <w:tc>
          <w:p>
            <w:pPr>
              <w:pStyle w:stlname="Normal" w:val="Normal"/>
              <w:jc w:val="right"/>
            </w:pPr>
            <w:r>
              <w:t>4,004,711</w:t>
            </w:r>
          </w:p>
        </w:tc>
        <w:tc>
          <w:p>
            <w:pPr>
              <w:pStyle w:stlname="Normal" w:val="Normal"/>
              <w:jc w:val="right"/>
            </w:pPr>
            <w:r>
              <w:t>4,004,711</w:t>
            </w:r>
          </w:p>
        </w:tc>
        <w:tc>
          <w:p>
            <w:pPr>
              <w:pStyle w:stlname="Normal" w:val="Normal"/>
              <w:jc w:val="right"/>
            </w:pPr>
            <w:r>
              <w:t>100%</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   12,726</w:t>
            </w:r>
          </w:p>
        </w:tc>
        <w:tc>
          <w:p>
            <w:pPr>
              <w:pStyle w:stlname="Normal" w:val="Normal"/>
              <w:jc w:val="right"/>
            </w:pPr>
            <w:r>
              <w:t>   148</w:t>
            </w:r>
          </w:p>
        </w:tc>
        <w:tc>
          <w:p>
            <w:pPr>
              <w:pStyle w:stlname="Normal" w:val="Normal"/>
              <w:jc w:val="right"/>
            </w:pPr>
            <w:r>
              <w:t>1.2%</w:t>
            </w:r>
          </w:p>
        </w:tc>
        <w:tc>
          <w:p>
            <w:pPr>
              <w:pStyle w:stlname="Normal" w:val="Normal"/>
              <w:jc w:val="right"/>
            </w:pPr>
            <w:r>
              <w:t>  401,789</w:t>
            </w:r>
          </w:p>
        </w:tc>
        <w:tc>
          <w:p>
            <w:pPr>
              <w:pStyle w:stlname="Normal" w:val="Normal"/>
              <w:jc w:val="right"/>
            </w:pPr>
            <w:r>
              <w:t>    1,866</w:t>
            </w:r>
          </w:p>
        </w:tc>
        <w:tc>
          <w:p>
            <w:pPr>
              <w:pStyle w:stlname="Normal" w:val="Normal"/>
              <w:jc w:val="right"/>
            </w:pPr>
            <w:r>
              <w:t>0.5%</w:t>
            </w:r>
          </w:p>
        </w:tc>
      </w:tr>
      <w:tr>
        <w:tc>
          <w:p>
            <w:pPr>
              <w:pStyle w:stlname="Normal" w:val="Normal"/>
              <w:jc w:val="left"/>
            </w:pPr>
            <w:r>
              <w:t>Measurement</w:t>
            </w:r>
          </w:p>
        </w:tc>
        <w:tc>
          <w:p>
            <w:pPr>
              <w:pStyle w:stlname="Normal" w:val="Normal"/>
              <w:jc w:val="right"/>
            </w:pPr>
            <w:r>
              <w:t>      330</w:t>
            </w:r>
          </w:p>
        </w:tc>
        <w:tc>
          <w:p>
            <w:pPr>
              <w:pStyle w:stlname="Normal" w:val="Normal"/>
              <w:jc w:val="right"/>
            </w:pPr>
            <w:r>
              <w:t>   330</w:t>
            </w:r>
          </w:p>
        </w:tc>
        <w:tc>
          <w:p>
            <w:pPr>
              <w:pStyle w:stlname="Normal" w:val="Normal"/>
              <w:jc w:val="right"/>
            </w:pPr>
            <w:r>
              <w:t>100%</w:t>
            </w:r>
          </w:p>
        </w:tc>
        <w:tc>
          <w:p>
            <w:pPr>
              <w:pStyle w:stlname="Normal" w:val="Normal"/>
              <w:jc w:val="right"/>
            </w:pPr>
            <w:r>
              <w:t>    3,649</w:t>
            </w:r>
          </w:p>
        </w:tc>
        <w:tc>
          <w:p>
            <w:pPr>
              <w:pStyle w:stlname="Normal" w:val="Normal"/>
              <w:jc w:val="right"/>
            </w:pPr>
            <w:r>
              <w:t>    3,649</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6,389,435</w:t>
            </w:r>
          </w:p>
        </w:tc>
        <w:tc>
          <w:p>
            <w:pPr>
              <w:pStyle w:stlname="Normal" w:val="Normal"/>
              <w:jc w:val="right"/>
            </w:pPr>
            <w:r>
              <w:t>11,917</w:t>
            </w:r>
          </w:p>
        </w:tc>
        <w:tc>
          <w:p>
            <w:pPr>
              <w:pStyle w:stlname="Normal" w:val="Normal"/>
              <w:jc w:val="right"/>
            </w:pPr>
            <w:r>
              <w:t>0.2%</w:t>
            </w:r>
          </w:p>
        </w:tc>
        <w:tc>
          <w:p>
            <w:pPr>
              <w:pStyle w:stlname="Normal" w:val="Normal"/>
              <w:jc w:val="right"/>
            </w:pPr>
            <w:r>
              <w:t>7,501,712</w:t>
            </w:r>
          </w:p>
        </w:tc>
        <w:tc>
          <w:p>
            <w:pPr>
              <w:pStyle w:stlname="Normal" w:val="Normal"/>
              <w:jc w:val="right"/>
            </w:pPr>
            <w:r>
              <w:t>  542,768</w:t>
            </w:r>
          </w:p>
        </w:tc>
        <w:tc>
          <w:p>
            <w:pPr>
              <w:pStyle w:stlname="Normal" w:val="Normal"/>
              <w:jc w:val="right"/>
            </w:pPr>
            <w:r>
              <w:t>7.2%</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1,504,385</w:t>
            </w:r>
          </w:p>
        </w:tc>
        <w:tc>
          <w:p>
            <w:pPr>
              <w:pStyle w:stlname="Normal" w:val="Normal"/>
              <w:jc w:val="right"/>
            </w:pPr>
            <w:r>
              <w:t>32,684</w:t>
            </w:r>
          </w:p>
        </w:tc>
        <w:tc>
          <w:p>
            <w:pPr>
              <w:pStyle w:stlname="Normal" w:val="Normal"/>
              <w:jc w:val="right"/>
            </w:pPr>
            <w:r>
              <w:t>2.2%</w:t>
            </w:r>
          </w:p>
        </w:tc>
        <w:tc>
          <w:p>
            <w:pPr>
              <w:pStyle w:stlname="Normal" w:val="Normal"/>
              <w:jc w:val="right"/>
            </w:pPr>
            <w:r>
              <w:t>7,874,464</w:t>
            </w:r>
          </w:p>
        </w:tc>
        <w:tc>
          <w:p>
            <w:pPr>
              <w:pStyle w:stlname="Normal" w:val="Normal"/>
              <w:jc w:val="right"/>
            </w:pPr>
            <w:r>
              <w:t>2,285,126</w:t>
            </w:r>
          </w:p>
        </w:tc>
        <w:tc>
          <w:p>
            <w:pPr>
              <w:pStyle w:stlname="Normal" w:val="Normal"/>
              <w:jc w:val="right"/>
            </w:pPr>
            <w:r>
              <w:t>29.0%</w:t>
            </w:r>
          </w:p>
        </w:tc>
      </w:tr>
      <w:tr>
        <w:tc>
          <w:p>
            <w:pPr>
              <w:pStyle w:stlname="Normal" w:val="Normal"/>
              <w:jc w:val="left"/>
            </w:pPr>
            <w:r>
              <w:t>Provider Specialty</w:t>
            </w:r>
          </w:p>
        </w:tc>
        <w:tc>
          <w:p>
            <w:pPr>
              <w:pStyle w:stlname="Normal" w:val="Normal"/>
              <w:jc w:val="right"/>
            </w:pPr>
            <w:r>
              <w:t>      132</w:t>
            </w:r>
          </w:p>
        </w:tc>
        <w:tc>
          <w:p>
            <w:pPr>
              <w:pStyle w:stlname="Normal" w:val="Normal"/>
              <w:jc w:val="right"/>
            </w:pPr>
            <w:r>
              <w:t>   101</w:t>
            </w:r>
          </w:p>
        </w:tc>
        <w:tc>
          <w:p>
            <w:pPr>
              <w:pStyle w:stlname="Normal" w:val="Normal"/>
              <w:jc w:val="right"/>
            </w:pPr>
            <w:r>
              <w:t>76.5%</w:t>
            </w:r>
          </w:p>
        </w:tc>
        <w:tc>
          <w:p>
            <w:pPr>
              <w:pStyle w:stlname="Normal" w:val="Normal"/>
              <w:jc w:val="right"/>
            </w:pPr>
            <w:r>
              <w:t>1,558,874</w:t>
            </w:r>
          </w:p>
        </w:tc>
        <w:tc>
          <w:p>
            <w:pPr>
              <w:pStyle w:stlname="Normal" w:val="Normal"/>
              <w:jc w:val="right"/>
            </w:pPr>
            <w:r>
              <w:t>  812,906</w:t>
            </w:r>
          </w:p>
        </w:tc>
        <w:tc>
          <w:p>
            <w:pPr>
              <w:pStyle w:stlname="Normal" w:val="Normal"/>
              <w:jc w:val="right"/>
            </w:pPr>
            <w:r>
              <w:t>52.1%</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173</w:t>
            </w:r>
          </w:p>
        </w:tc>
        <w:tc>
          <w:p>
            <w:pPr>
              <w:pStyle w:stlname="Normal" w:val="Normal"/>
              <w:jc w:val="right"/>
            </w:pPr>
            <w:r>
              <w:t>   172</w:t>
            </w:r>
          </w:p>
        </w:tc>
        <w:tc>
          <w:p>
            <w:pPr>
              <w:pStyle w:stlname="Normal" w:val="Normal"/>
              <w:jc w:val="right"/>
            </w:pPr>
            <w:r>
              <w:t>99.4%</w:t>
            </w:r>
          </w:p>
        </w:tc>
        <w:tc>
          <w:p>
            <w:pPr>
              <w:pStyle w:stlname="Normal" w:val="Normal"/>
              <w:jc w:val="right"/>
            </w:pPr>
            <w:r>
              <w:t>1,199,991</w:t>
            </w:r>
          </w:p>
        </w:tc>
        <w:tc>
          <w:p>
            <w:pPr>
              <w:pStyle w:stlname="Normal" w:val="Normal"/>
              <w:jc w:val="right"/>
            </w:pPr>
            <w:r>
              <w:t>1,000,233</w:t>
            </w:r>
          </w:p>
        </w:tc>
        <w:tc>
          <w:p>
            <w:pPr>
              <w:pStyle w:stlname="Normal" w:val="Normal"/>
              <w:jc w:val="right"/>
            </w:pPr>
            <w:r>
              <w:t>83.4%</w:t>
            </w:r>
          </w:p>
        </w:tc>
      </w:tr>
    </w:tbl>
    <w:p>
      <w:pPr>
        <w:pStyle w:val="Normal"/>
      </w:pPr>
      <w:r>
        <w:t xml:space="preserve"> </w:t>
      </w:r>
    </w:p>
    <w:p>
      <w:pPr>
        <w:pStyle w:val="Normal"/>
      </w:pPr>
      <w:r>
        <w:t xml:space="preserve">Query executed in  61.21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Ingredient</w:t>
            </w:r>
          </w:p>
        </w:tc>
        <w:tc>
          <w:p>
            <w:pPr>
              <w:pStyle w:stlname="Normal" w:val="Normal"/>
              <w:jc w:val="right"/>
            </w:pPr>
            <w:r>
              <w:t>1,866</w:t>
            </w:r>
          </w:p>
        </w:tc>
        <w:tc>
          <w:p>
            <w:pPr>
              <w:pStyle w:stlname="Normal" w:val="Normal"/>
              <w:jc w:val="right"/>
            </w:pPr>
            <w:r>
              <w:t>1,844</w:t>
            </w:r>
          </w:p>
        </w:tc>
        <w:tc>
          <w:p>
            <w:pPr>
              <w:pStyle w:stlname="Normal" w:val="Normal"/>
              <w:jc w:val="right"/>
            </w:pPr>
            <w:r>
              <w:t>148</w:t>
            </w:r>
          </w:p>
        </w:tc>
      </w:tr>
    </w:tbl>
    <w:p>
      <w:pPr>
        <w:pStyle w:val="Normal"/>
      </w:pPr>
      <w:r>
        <w:t xml:space="preserve"> </w:t>
      </w:r>
    </w:p>
    <w:p>
      <w:pPr>
        <w:pStyle w:val="Normal"/>
      </w:pPr>
      <w:r>
        <w:t xml:space="preserve">Query executed in  26.41 secs</w:t>
      </w:r>
    </w:p>
    <w:p>
      <w:pPr>
        <w:pStyle w:val="Heading2"/>
      </w:pPr>
      <w:r>
        <w:t xml:space="preserve">Unmapped Codes</w:t>
      </w:r>
    </w:p>
    <w:p>
      <w:pPr>
        <w:pStyle w:val="Normal"/>
      </w:pPr>
      <w:r>
        <w:t xml:space="preserve">Table 7. Top 25 of unmapped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04293192</w:t>
            </w:r>
          </w:p>
        </w:tc>
        <w:tc>
          <w:p>
            <w:pPr>
              <w:pStyle w:stlname="Normal" w:val="Normal"/>
              <w:jc w:val="right"/>
            </w:pPr>
            <w:r>
              <w:t>100</w:t>
            </w:r>
          </w:p>
        </w:tc>
        <w:tc>
          <w:p>
            <w:pPr>
              <w:pStyle w:stlname="Normal" w:val="Normal"/>
              <w:jc w:val="right"/>
            </w:pPr>
            <w:r>
              <w:t>100</w:t>
            </w:r>
          </w:p>
        </w:tc>
      </w:tr>
      <w:tr>
        <w:tc>
          <w:p>
            <w:pPr>
              <w:pStyle w:stlname="Normal" w:val="Normal"/>
              <w:jc w:val="right"/>
            </w:pPr>
            <w:r>
              <w:t> 2</w:t>
            </w:r>
          </w:p>
        </w:tc>
        <w:tc>
          <w:p>
            <w:pPr>
              <w:pStyle w:stlname="Normal" w:val="Normal"/>
              <w:jc w:val="left"/>
            </w:pPr>
            <w:r>
              <w:t>06753025</w:t>
            </w:r>
          </w:p>
        </w:tc>
        <w:tc>
          <w:p>
            <w:pPr>
              <w:pStyle w:stlname="Normal" w:val="Normal"/>
              <w:jc w:val="right"/>
            </w:pPr>
            <w:r>
              <w:t>100</w:t>
            </w:r>
          </w:p>
        </w:tc>
        <w:tc>
          <w:p>
            <w:pPr>
              <w:pStyle w:stlname="Normal" w:val="Normal"/>
              <w:jc w:val="right"/>
            </w:pPr>
            <w:r>
              <w:t>100</w:t>
            </w:r>
          </w:p>
        </w:tc>
      </w:tr>
      <w:tr>
        <w:tc>
          <w:p>
            <w:pPr>
              <w:pStyle w:stlname="Normal" w:val="Normal"/>
              <w:jc w:val="right"/>
            </w:pPr>
            <w:r>
              <w:t> 3</w:t>
            </w:r>
          </w:p>
        </w:tc>
        <w:tc>
          <w:p>
            <w:pPr>
              <w:pStyle w:stlname="Normal" w:val="Normal"/>
              <w:jc w:val="left"/>
            </w:pPr>
            <w:r>
              <w:t>09114024</w:t>
            </w:r>
          </w:p>
        </w:tc>
        <w:tc>
          <w:p>
            <w:pPr>
              <w:pStyle w:stlname="Normal" w:val="Normal"/>
              <w:jc w:val="right"/>
            </w:pPr>
            <w:r>
              <w:t>100</w:t>
            </w:r>
          </w:p>
        </w:tc>
        <w:tc>
          <w:p>
            <w:pPr>
              <w:pStyle w:stlname="Normal" w:val="Normal"/>
              <w:jc w:val="right"/>
            </w:pPr>
            <w:r>
              <w:t>100</w:t>
            </w:r>
          </w:p>
        </w:tc>
      </w:tr>
      <w:tr>
        <w:tc>
          <w:p>
            <w:pPr>
              <w:pStyle w:stlname="Normal" w:val="Normal"/>
              <w:jc w:val="right"/>
            </w:pPr>
            <w:r>
              <w:t> 4</w:t>
            </w:r>
          </w:p>
        </w:tc>
        <w:tc>
          <w:p>
            <w:pPr>
              <w:pStyle w:stlname="Normal" w:val="Normal"/>
              <w:jc w:val="left"/>
            </w:pPr>
            <w:r>
              <w:t>14753878</w:t>
            </w:r>
          </w:p>
        </w:tc>
        <w:tc>
          <w:p>
            <w:pPr>
              <w:pStyle w:stlname="Normal" w:val="Normal"/>
              <w:jc w:val="right"/>
            </w:pPr>
            <w:r>
              <w:t>100</w:t>
            </w:r>
          </w:p>
        </w:tc>
        <w:tc>
          <w:p>
            <w:pPr>
              <w:pStyle w:stlname="Normal" w:val="Normal"/>
              <w:jc w:val="right"/>
            </w:pPr>
            <w:r>
              <w:t>100</w:t>
            </w:r>
          </w:p>
        </w:tc>
      </w:tr>
      <w:tr>
        <w:tc>
          <w:p>
            <w:pPr>
              <w:pStyle w:stlname="Normal" w:val="Normal"/>
              <w:jc w:val="right"/>
            </w:pPr>
            <w:r>
              <w:t> 5</w:t>
            </w:r>
          </w:p>
        </w:tc>
        <w:tc>
          <w:p>
            <w:pPr>
              <w:pStyle w:stlname="Normal" w:val="Normal"/>
              <w:jc w:val="left"/>
            </w:pPr>
            <w:r>
              <w:t>10239570</w:t>
            </w:r>
          </w:p>
        </w:tc>
        <w:tc>
          <w:p>
            <w:pPr>
              <w:pStyle w:stlname="Normal" w:val="Normal"/>
              <w:jc w:val="right"/>
            </w:pPr>
            <w:r>
              <w:t>100</w:t>
            </w:r>
          </w:p>
        </w:tc>
        <w:tc>
          <w:p>
            <w:pPr>
              <w:pStyle w:stlname="Normal" w:val="Normal"/>
              <w:jc w:val="right"/>
            </w:pPr>
            <w:r>
              <w:t>100</w:t>
            </w:r>
          </w:p>
        </w:tc>
      </w:tr>
      <w:tr>
        <w:tc>
          <w:p>
            <w:pPr>
              <w:pStyle w:stlname="Normal" w:val="Normal"/>
              <w:jc w:val="right"/>
            </w:pPr>
            <w:r>
              <w:t> 6</w:t>
            </w:r>
          </w:p>
        </w:tc>
        <w:tc>
          <w:p>
            <w:pPr>
              <w:pStyle w:stlname="Normal" w:val="Normal"/>
              <w:jc w:val="left"/>
            </w:pPr>
            <w:r>
              <w:t>02712265</w:t>
            </w:r>
          </w:p>
        </w:tc>
        <w:tc>
          <w:p>
            <w:pPr>
              <w:pStyle w:stlname="Normal" w:val="Normal"/>
              <w:jc w:val="right"/>
            </w:pPr>
            <w:r>
              <w:t>100</w:t>
            </w:r>
          </w:p>
        </w:tc>
        <w:tc>
          <w:p>
            <w:pPr>
              <w:pStyle w:stlname="Normal" w:val="Normal"/>
              <w:jc w:val="right"/>
            </w:pPr>
            <w:r>
              <w:t>100</w:t>
            </w:r>
          </w:p>
        </w:tc>
      </w:tr>
      <w:tr>
        <w:tc>
          <w:p>
            <w:pPr>
              <w:pStyle w:stlname="Normal" w:val="Normal"/>
              <w:jc w:val="right"/>
            </w:pPr>
            <w:r>
              <w:t> 7</w:t>
            </w:r>
          </w:p>
        </w:tc>
        <w:tc>
          <w:p>
            <w:pPr>
              <w:pStyle w:stlname="Normal" w:val="Normal"/>
              <w:jc w:val="left"/>
            </w:pPr>
            <w:r>
              <w:t>04951904</w:t>
            </w:r>
          </w:p>
        </w:tc>
        <w:tc>
          <w:p>
            <w:pPr>
              <w:pStyle w:stlname="Normal" w:val="Normal"/>
              <w:jc w:val="right"/>
            </w:pPr>
            <w:r>
              <w:t>100</w:t>
            </w:r>
          </w:p>
        </w:tc>
        <w:tc>
          <w:p>
            <w:pPr>
              <w:pStyle w:stlname="Normal" w:val="Normal"/>
              <w:jc w:val="right"/>
            </w:pPr>
            <w:r>
              <w:t>100</w:t>
            </w:r>
          </w:p>
        </w:tc>
      </w:tr>
      <w:tr>
        <w:tc>
          <w:p>
            <w:pPr>
              <w:pStyle w:stlname="Normal" w:val="Normal"/>
              <w:jc w:val="right"/>
            </w:pPr>
            <w:r>
              <w:t> 8</w:t>
            </w:r>
          </w:p>
        </w:tc>
        <w:tc>
          <w:p>
            <w:pPr>
              <w:pStyle w:stlname="Normal" w:val="Normal"/>
              <w:jc w:val="left"/>
            </w:pPr>
            <w:r>
              <w:t>02024909</w:t>
            </w:r>
          </w:p>
        </w:tc>
        <w:tc>
          <w:p>
            <w:pPr>
              <w:pStyle w:stlname="Normal" w:val="Normal"/>
              <w:jc w:val="right"/>
            </w:pPr>
            <w:r>
              <w:t>100</w:t>
            </w:r>
          </w:p>
        </w:tc>
        <w:tc>
          <w:p>
            <w:pPr>
              <w:pStyle w:stlname="Normal" w:val="Normal"/>
              <w:jc w:val="right"/>
            </w:pPr>
            <w:r>
              <w:t>100</w:t>
            </w:r>
          </w:p>
        </w:tc>
      </w:tr>
      <w:tr>
        <w:tc>
          <w:p>
            <w:pPr>
              <w:pStyle w:stlname="Normal" w:val="Normal"/>
              <w:jc w:val="right"/>
            </w:pPr>
            <w:r>
              <w:t> 9</w:t>
            </w:r>
          </w:p>
        </w:tc>
        <w:tc>
          <w:p>
            <w:pPr>
              <w:pStyle w:stlname="Normal" w:val="Normal"/>
              <w:jc w:val="left"/>
            </w:pPr>
            <w:r>
              <w:t>04370685</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02017631</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02385760</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12865455</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11718404</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05597876</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16738363</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07741633</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17227920</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12857697</w:t>
            </w:r>
          </w:p>
        </w:tc>
        <w:tc>
          <w:p>
            <w:pPr>
              <w:pStyle w:stlname="Normal" w:val="Normal"/>
              <w:jc w:val="right"/>
            </w:pPr>
            <w:r>
              <w:t>100</w:t>
            </w:r>
          </w:p>
        </w:tc>
        <w:tc>
          <w:p>
            <w:pPr>
              <w:pStyle w:stlname="Normal" w:val="Normal"/>
              <w:jc w:val="right"/>
            </w:pPr>
            <w:r>
              <w:t>100</w:t>
            </w:r>
          </w:p>
        </w:tc>
      </w:tr>
      <w:tr>
        <w:tc>
          <w:p>
            <w:pPr>
              <w:pStyle w:stlname="Normal" w:val="Normal"/>
              <w:jc w:val="right"/>
            </w:pPr>
            <w:r>
              <w:t>19</w:t>
            </w:r>
          </w:p>
        </w:tc>
        <w:tc>
          <w:p>
            <w:pPr>
              <w:pStyle w:stlname="Normal" w:val="Normal"/>
              <w:jc w:val="left"/>
            </w:pPr>
            <w:r>
              <w:t>00166812</w:t>
            </w:r>
          </w:p>
        </w:tc>
        <w:tc>
          <w:p>
            <w:pPr>
              <w:pStyle w:stlname="Normal" w:val="Normal"/>
              <w:jc w:val="right"/>
            </w:pPr>
            <w:r>
              <w:t>100</w:t>
            </w:r>
          </w:p>
        </w:tc>
        <w:tc>
          <w:p>
            <w:pPr>
              <w:pStyle w:stlname="Normal" w:val="Normal"/>
              <w:jc w:val="right"/>
            </w:pPr>
            <w:r>
              <w:t>100</w:t>
            </w:r>
          </w:p>
        </w:tc>
      </w:tr>
      <w:tr>
        <w:tc>
          <w:p>
            <w:pPr>
              <w:pStyle w:stlname="Normal" w:val="Normal"/>
              <w:jc w:val="right"/>
            </w:pPr>
            <w:r>
              <w:t>20</w:t>
            </w:r>
          </w:p>
        </w:tc>
        <w:tc>
          <w:p>
            <w:pPr>
              <w:pStyle w:stlname="Normal" w:val="Normal"/>
              <w:jc w:val="left"/>
            </w:pPr>
            <w:r>
              <w:t>04697481</w:t>
            </w:r>
          </w:p>
        </w:tc>
        <w:tc>
          <w:p>
            <w:pPr>
              <w:pStyle w:stlname="Normal" w:val="Normal"/>
              <w:jc w:val="right"/>
            </w:pPr>
            <w:r>
              <w:t>100</w:t>
            </w:r>
          </w:p>
        </w:tc>
        <w:tc>
          <w:p>
            <w:pPr>
              <w:pStyle w:stlname="Normal" w:val="Normal"/>
              <w:jc w:val="right"/>
            </w:pPr>
            <w:r>
              <w:t>100</w:t>
            </w:r>
          </w:p>
        </w:tc>
      </w:tr>
      <w:tr>
        <w:tc>
          <w:p>
            <w:pPr>
              <w:pStyle w:stlname="Normal" w:val="Normal"/>
              <w:jc w:val="right"/>
            </w:pPr>
            <w:r>
              <w:t>21</w:t>
            </w:r>
          </w:p>
        </w:tc>
        <w:tc>
          <w:p>
            <w:pPr>
              <w:pStyle w:stlname="Normal" w:val="Normal"/>
              <w:jc w:val="left"/>
            </w:pPr>
            <w:r>
              <w:t>04694028</w:t>
            </w:r>
          </w:p>
        </w:tc>
        <w:tc>
          <w:p>
            <w:pPr>
              <w:pStyle w:stlname="Normal" w:val="Normal"/>
              <w:jc w:val="right"/>
            </w:pPr>
            <w:r>
              <w:t>100</w:t>
            </w:r>
          </w:p>
        </w:tc>
        <w:tc>
          <w:p>
            <w:pPr>
              <w:pStyle w:stlname="Normal" w:val="Normal"/>
              <w:jc w:val="right"/>
            </w:pPr>
            <w:r>
              <w:t>100</w:t>
            </w:r>
          </w:p>
        </w:tc>
      </w:tr>
      <w:tr>
        <w:tc>
          <w:p>
            <w:pPr>
              <w:pStyle w:stlname="Normal" w:val="Normal"/>
              <w:jc w:val="right"/>
            </w:pPr>
            <w:r>
              <w:t>22</w:t>
            </w:r>
          </w:p>
        </w:tc>
        <w:tc>
          <w:p>
            <w:pPr>
              <w:pStyle w:stlname="Normal" w:val="Normal"/>
              <w:jc w:val="left"/>
            </w:pPr>
            <w:r>
              <w:t>04697535</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10243011</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07740763</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11719148</w:t>
            </w:r>
          </w:p>
        </w:tc>
        <w:tc>
          <w:p>
            <w:pPr>
              <w:pStyle w:stlname="Normal" w:val="Normal"/>
              <w:jc w:val="right"/>
            </w:pPr>
            <w:r>
              <w:t>100</w:t>
            </w:r>
          </w:p>
        </w:tc>
        <w:tc>
          <w:p>
            <w:pPr>
              <w:pStyle w:stlname="Normal" w:val="Normal"/>
              <w:jc w:val="right"/>
            </w:pPr>
            <w:r>
              <w:t>100</w:t>
            </w:r>
          </w:p>
        </w:tc>
      </w:tr>
    </w:tbl>
    <w:p>
      <w:pPr>
        <w:pStyle w:val="Normal"/>
      </w:pPr>
      <w:r>
        <w:t xml:space="preserve">Query executed in 1.89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M312,</w:t>
            </w:r>
          </w:p>
        </w:tc>
        <w:tc>
          <w:p>
            <w:pPr>
              <w:pStyle w:stlname="Normal" w:val="Normal"/>
              <w:jc w:val="right"/>
            </w:pPr>
            <w:r>
              <w:t>300</w:t>
            </w:r>
          </w:p>
        </w:tc>
        <w:tc>
          <w:p>
            <w:pPr>
              <w:pStyle w:stlname="Normal" w:val="Normal"/>
              <w:jc w:val="right"/>
            </w:pPr>
            <w:r>
              <w:t>300</w:t>
            </w:r>
          </w:p>
        </w:tc>
      </w:tr>
      <w:tr>
        <w:tc>
          <w:p>
            <w:pPr>
              <w:pStyle w:stlname="Normal" w:val="Normal"/>
              <w:jc w:val="right"/>
            </w:pPr>
            <w:r>
              <w:t> 2</w:t>
            </w:r>
          </w:p>
        </w:tc>
        <w:tc>
          <w:p>
            <w:pPr>
              <w:pStyle w:stlname="Normal" w:val="Normal"/>
              <w:jc w:val="left"/>
            </w:pPr>
            <w:r>
              <w:t>K5700,</w:t>
            </w:r>
          </w:p>
        </w:tc>
        <w:tc>
          <w:p>
            <w:pPr>
              <w:pStyle w:stlname="Normal" w:val="Normal"/>
              <w:jc w:val="right"/>
            </w:pPr>
            <w:r>
              <w:t>200</w:t>
            </w:r>
          </w:p>
        </w:tc>
        <w:tc>
          <w:p>
            <w:pPr>
              <w:pStyle w:stlname="Normal" w:val="Normal"/>
              <w:jc w:val="right"/>
            </w:pPr>
            <w:r>
              <w:t>200</w:t>
            </w:r>
          </w:p>
        </w:tc>
      </w:tr>
      <w:tr>
        <w:tc>
          <w:p>
            <w:pPr>
              <w:pStyle w:stlname="Normal" w:val="Normal"/>
              <w:jc w:val="right"/>
            </w:pPr>
            <w:r>
              <w:t> 3</w:t>
            </w:r>
          </w:p>
        </w:tc>
        <w:tc>
          <w:p>
            <w:pPr>
              <w:pStyle w:stlname="Normal" w:val="Normal"/>
              <w:jc w:val="left"/>
            </w:pPr>
            <w:r>
              <w:t>K5781,</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K5741,</w:t>
            </w:r>
          </w:p>
        </w:tc>
        <w:tc>
          <w:p>
            <w:pPr>
              <w:pStyle w:stlname="Normal" w:val="Normal"/>
              <w:jc w:val="right"/>
            </w:pPr>
            <w:r>
              <w:t>200</w:t>
            </w:r>
          </w:p>
        </w:tc>
        <w:tc>
          <w:p>
            <w:pPr>
              <w:pStyle w:stlname="Normal" w:val="Normal"/>
              <w:jc w:val="right"/>
            </w:pPr>
            <w:r>
              <w:t>200</w:t>
            </w:r>
          </w:p>
        </w:tc>
      </w:tr>
      <w:tr>
        <w:tc>
          <w:p>
            <w:pPr>
              <w:pStyle w:stlname="Normal" w:val="Normal"/>
              <w:jc w:val="right"/>
            </w:pPr>
            <w:r>
              <w:t> 5</w:t>
            </w:r>
          </w:p>
        </w:tc>
        <w:tc>
          <w:p>
            <w:pPr>
              <w:pStyle w:stlname="Normal" w:val="Normal"/>
              <w:jc w:val="left"/>
            </w:pPr>
            <w:r>
              <w:t>K5588,</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K5701,</w:t>
            </w:r>
          </w:p>
        </w:tc>
        <w:tc>
          <w:p>
            <w:pPr>
              <w:pStyle w:stlname="Normal" w:val="Normal"/>
              <w:jc w:val="right"/>
            </w:pPr>
            <w:r>
              <w:t>200</w:t>
            </w:r>
          </w:p>
        </w:tc>
        <w:tc>
          <w:p>
            <w:pPr>
              <w:pStyle w:stlname="Normal" w:val="Normal"/>
              <w:jc w:val="right"/>
            </w:pPr>
            <w:r>
              <w:t>200</w:t>
            </w:r>
          </w:p>
        </w:tc>
      </w:tr>
      <w:tr>
        <w:tc>
          <w:p>
            <w:pPr>
              <w:pStyle w:stlname="Normal" w:val="Normal"/>
              <w:jc w:val="right"/>
            </w:pPr>
            <w:r>
              <w:t> 7</w:t>
            </w:r>
          </w:p>
        </w:tc>
        <w:tc>
          <w:p>
            <w:pPr>
              <w:pStyle w:stlname="Normal" w:val="Normal"/>
              <w:jc w:val="left"/>
            </w:pPr>
            <w:r>
              <w:t>K5780,</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K580,</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K5581,</w:t>
            </w:r>
          </w:p>
        </w:tc>
        <w:tc>
          <w:p>
            <w:pPr>
              <w:pStyle w:stlname="Normal" w:val="Normal"/>
              <w:jc w:val="right"/>
            </w:pPr>
            <w:r>
              <w:t>200</w:t>
            </w:r>
          </w:p>
        </w:tc>
        <w:tc>
          <w:p>
            <w:pPr>
              <w:pStyle w:stlname="Normal" w:val="Normal"/>
              <w:jc w:val="right"/>
            </w:pPr>
            <w:r>
              <w:t>200</w:t>
            </w:r>
          </w:p>
        </w:tc>
      </w:tr>
      <w:tr>
        <w:tc>
          <w:p>
            <w:pPr>
              <w:pStyle w:stlname="Normal" w:val="Normal"/>
              <w:jc w:val="right"/>
            </w:pPr>
            <w:r>
              <w:t>10</w:t>
            </w:r>
          </w:p>
        </w:tc>
        <w:tc>
          <w:p>
            <w:pPr>
              <w:pStyle w:stlname="Normal" w:val="Normal"/>
              <w:jc w:val="left"/>
            </w:pPr>
            <w:r>
              <w:t>K589,</w:t>
            </w:r>
          </w:p>
        </w:tc>
        <w:tc>
          <w:p>
            <w:pPr>
              <w:pStyle w:stlname="Normal" w:val="Normal"/>
              <w:jc w:val="right"/>
            </w:pPr>
            <w:r>
              <w:t>200</w:t>
            </w:r>
          </w:p>
        </w:tc>
        <w:tc>
          <w:p>
            <w:pPr>
              <w:pStyle w:stlname="Normal" w:val="Normal"/>
              <w:jc w:val="right"/>
            </w:pPr>
            <w:r>
              <w:t>200</w:t>
            </w:r>
          </w:p>
        </w:tc>
      </w:tr>
      <w:tr>
        <w:tc>
          <w:p>
            <w:pPr>
              <w:pStyle w:stlname="Normal" w:val="Normal"/>
              <w:jc w:val="right"/>
            </w:pPr>
            <w:r>
              <w:t>11</w:t>
            </w:r>
          </w:p>
        </w:tc>
        <w:tc>
          <w:p>
            <w:pPr>
              <w:pStyle w:stlname="Normal" w:val="Normal"/>
              <w:jc w:val="left"/>
            </w:pPr>
            <w:r>
              <w:t>K5582,</w:t>
            </w:r>
          </w:p>
        </w:tc>
        <w:tc>
          <w:p>
            <w:pPr>
              <w:pStyle w:stlname="Normal" w:val="Normal"/>
              <w:jc w:val="right"/>
            </w:pPr>
            <w:r>
              <w:t>200</w:t>
            </w:r>
          </w:p>
        </w:tc>
        <w:tc>
          <w:p>
            <w:pPr>
              <w:pStyle w:stlname="Normal" w:val="Normal"/>
              <w:jc w:val="right"/>
            </w:pPr>
            <w:r>
              <w:t>200</w:t>
            </w:r>
          </w:p>
        </w:tc>
      </w:tr>
      <w:tr>
        <w:tc>
          <w:p>
            <w:pPr>
              <w:pStyle w:stlname="Normal" w:val="Normal"/>
              <w:jc w:val="right"/>
            </w:pPr>
            <w:r>
              <w:t>12</w:t>
            </w:r>
          </w:p>
        </w:tc>
        <w:tc>
          <w:p>
            <w:pPr>
              <w:pStyle w:stlname="Normal" w:val="Normal"/>
              <w:jc w:val="left"/>
            </w:pPr>
            <w:r>
              <w:t>K5721,</w:t>
            </w:r>
          </w:p>
        </w:tc>
        <w:tc>
          <w:p>
            <w:pPr>
              <w:pStyle w:stlname="Normal" w:val="Normal"/>
              <w:jc w:val="right"/>
            </w:pPr>
            <w:r>
              <w:t>200</w:t>
            </w:r>
          </w:p>
        </w:tc>
        <w:tc>
          <w:p>
            <w:pPr>
              <w:pStyle w:stlname="Normal" w:val="Normal"/>
              <w:jc w:val="right"/>
            </w:pPr>
            <w:r>
              <w:t>200</w:t>
            </w:r>
          </w:p>
        </w:tc>
      </w:tr>
      <w:tr>
        <w:tc>
          <w:p>
            <w:pPr>
              <w:pStyle w:stlname="Normal" w:val="Normal"/>
              <w:jc w:val="right"/>
            </w:pPr>
            <w:r>
              <w:t>13</w:t>
            </w:r>
          </w:p>
        </w:tc>
        <w:tc>
          <w:p>
            <w:pPr>
              <w:pStyle w:stlname="Normal" w:val="Normal"/>
              <w:jc w:val="left"/>
            </w:pPr>
            <w:r>
              <w:t>K5740,</w:t>
            </w:r>
          </w:p>
        </w:tc>
        <w:tc>
          <w:p>
            <w:pPr>
              <w:pStyle w:stlname="Normal" w:val="Normal"/>
              <w:jc w:val="right"/>
            </w:pPr>
            <w:r>
              <w:t>200</w:t>
            </w:r>
          </w:p>
        </w:tc>
        <w:tc>
          <w:p>
            <w:pPr>
              <w:pStyle w:stlname="Normal" w:val="Normal"/>
              <w:jc w:val="right"/>
            </w:pPr>
            <w:r>
              <w:t>200</w:t>
            </w:r>
          </w:p>
        </w:tc>
      </w:tr>
      <w:tr>
        <w:tc>
          <w:p>
            <w:pPr>
              <w:pStyle w:stlname="Normal" w:val="Normal"/>
              <w:jc w:val="right"/>
            </w:pPr>
            <w:r>
              <w:t>14</w:t>
            </w:r>
          </w:p>
        </w:tc>
        <w:tc>
          <w:p>
            <w:pPr>
              <w:pStyle w:stlname="Normal" w:val="Normal"/>
              <w:jc w:val="left"/>
            </w:pPr>
            <w:r>
              <w:t>K5720,</w:t>
            </w:r>
          </w:p>
        </w:tc>
        <w:tc>
          <w:p>
            <w:pPr>
              <w:pStyle w:stlname="Normal" w:val="Normal"/>
              <w:jc w:val="right"/>
            </w:pPr>
            <w:r>
              <w:t>200</w:t>
            </w:r>
          </w:p>
        </w:tc>
        <w:tc>
          <w:p>
            <w:pPr>
              <w:pStyle w:stlname="Normal" w:val="Normal"/>
              <w:jc w:val="right"/>
            </w:pPr>
            <w:r>
              <w:t>200</w:t>
            </w:r>
          </w:p>
        </w:tc>
      </w:tr>
      <w:tr>
        <w:tc>
          <w:p>
            <w:pPr>
              <w:pStyle w:stlname="Normal" w:val="Normal"/>
              <w:jc w:val="right"/>
            </w:pPr>
            <w:r>
              <w:t>15</w:t>
            </w:r>
          </w:p>
        </w:tc>
        <w:tc>
          <w:p>
            <w:pPr>
              <w:pStyle w:stlname="Normal" w:val="Normal"/>
              <w:jc w:val="left"/>
            </w:pPr>
            <w:r>
              <w:t>M312,R</w:t>
            </w:r>
          </w:p>
        </w:tc>
        <w:tc>
          <w:p>
            <w:pPr>
              <w:pStyle w:stlname="Normal" w:val="Normal"/>
              <w:jc w:val="right"/>
            </w:pPr>
            <w:r>
              <w:t>200</w:t>
            </w:r>
          </w:p>
        </w:tc>
        <w:tc>
          <w:p>
            <w:pPr>
              <w:pStyle w:stlname="Normal" w:val="Normal"/>
              <w:jc w:val="right"/>
            </w:pPr>
            <w:r>
              <w:t>200</w:t>
            </w:r>
          </w:p>
        </w:tc>
      </w:tr>
      <w:tr>
        <w:tc>
          <w:p>
            <w:pPr>
              <w:pStyle w:stlname="Normal" w:val="Normal"/>
              <w:jc w:val="right"/>
            </w:pPr>
            <w:r>
              <w:t>16</w:t>
            </w:r>
          </w:p>
        </w:tc>
        <w:tc>
          <w:p>
            <w:pPr>
              <w:pStyle w:stlname="Normal" w:val="Normal"/>
              <w:jc w:val="left"/>
            </w:pPr>
            <w:r>
              <w:t>K5582,R</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M312,B</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K580,R</w:t>
            </w:r>
          </w:p>
        </w:tc>
        <w:tc>
          <w:p>
            <w:pPr>
              <w:pStyle w:stlname="Normal" w:val="Normal"/>
              <w:jc w:val="right"/>
            </w:pPr>
            <w:r>
              <w:t>100</w:t>
            </w:r>
          </w:p>
        </w:tc>
        <w:tc>
          <w:p>
            <w:pPr>
              <w:pStyle w:stlname="Normal" w:val="Normal"/>
              <w:jc w:val="right"/>
            </w:pPr>
            <w:r>
              <w:t>100</w:t>
            </w:r>
          </w:p>
        </w:tc>
      </w:tr>
      <w:tr>
        <w:tc>
          <w:p>
            <w:pPr>
              <w:pStyle w:stlname="Normal" w:val="Normal"/>
              <w:jc w:val="right"/>
            </w:pPr>
            <w:r>
              <w:t>19</w:t>
            </w:r>
          </w:p>
        </w:tc>
        <w:tc>
          <w:p>
            <w:pPr>
              <w:pStyle w:stlname="Normal" w:val="Normal"/>
              <w:jc w:val="left"/>
            </w:pPr>
            <w:r>
              <w:t>K5740,R</w:t>
            </w:r>
          </w:p>
        </w:tc>
        <w:tc>
          <w:p>
            <w:pPr>
              <w:pStyle w:stlname="Normal" w:val="Normal"/>
              <w:jc w:val="right"/>
            </w:pPr>
            <w:r>
              <w:t>100</w:t>
            </w:r>
          </w:p>
        </w:tc>
        <w:tc>
          <w:p>
            <w:pPr>
              <w:pStyle w:stlname="Normal" w:val="Normal"/>
              <w:jc w:val="right"/>
            </w:pPr>
            <w:r>
              <w:t>100</w:t>
            </w:r>
          </w:p>
        </w:tc>
      </w:tr>
      <w:tr>
        <w:tc>
          <w:p>
            <w:pPr>
              <w:pStyle w:stlname="Normal" w:val="Normal"/>
              <w:jc w:val="right"/>
            </w:pPr>
            <w:r>
              <w:t>20</w:t>
            </w:r>
          </w:p>
        </w:tc>
        <w:tc>
          <w:p>
            <w:pPr>
              <w:pStyle w:stlname="Normal" w:val="Normal"/>
              <w:jc w:val="left"/>
            </w:pPr>
            <w:r>
              <w:t>K5781,R</w:t>
            </w:r>
          </w:p>
        </w:tc>
        <w:tc>
          <w:p>
            <w:pPr>
              <w:pStyle w:stlname="Normal" w:val="Normal"/>
              <w:jc w:val="right"/>
            </w:pPr>
            <w:r>
              <w:t>100</w:t>
            </w:r>
          </w:p>
        </w:tc>
        <w:tc>
          <w:p>
            <w:pPr>
              <w:pStyle w:stlname="Normal" w:val="Normal"/>
              <w:jc w:val="right"/>
            </w:pPr>
            <w:r>
              <w:t>100</w:t>
            </w:r>
          </w:p>
        </w:tc>
      </w:tr>
      <w:tr>
        <w:tc>
          <w:p>
            <w:pPr>
              <w:pStyle w:stlname="Normal" w:val="Normal"/>
              <w:jc w:val="right"/>
            </w:pPr>
            <w:r>
              <w:t>21</w:t>
            </w:r>
          </w:p>
        </w:tc>
        <w:tc>
          <w:p>
            <w:pPr>
              <w:pStyle w:stlname="Normal" w:val="Normal"/>
              <w:jc w:val="left"/>
            </w:pPr>
            <w:r>
              <w:t>K5721,R</w:t>
            </w:r>
          </w:p>
        </w:tc>
        <w:tc>
          <w:p>
            <w:pPr>
              <w:pStyle w:stlname="Normal" w:val="Normal"/>
              <w:jc w:val="right"/>
            </w:pPr>
            <w:r>
              <w:t>100</w:t>
            </w:r>
          </w:p>
        </w:tc>
        <w:tc>
          <w:p>
            <w:pPr>
              <w:pStyle w:stlname="Normal" w:val="Normal"/>
              <w:jc w:val="right"/>
            </w:pPr>
            <w:r>
              <w:t>100</w:t>
            </w:r>
          </w:p>
        </w:tc>
      </w:tr>
      <w:tr>
        <w:tc>
          <w:p>
            <w:pPr>
              <w:pStyle w:stlname="Normal" w:val="Normal"/>
              <w:jc w:val="right"/>
            </w:pPr>
            <w:r>
              <w:t>22</w:t>
            </w:r>
          </w:p>
        </w:tc>
        <w:tc>
          <w:p>
            <w:pPr>
              <w:pStyle w:stlname="Normal" w:val="Normal"/>
              <w:jc w:val="left"/>
            </w:pPr>
            <w:r>
              <w:t>K5700,R</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K5780,R</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K5741,R</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K589,R</w:t>
            </w:r>
          </w:p>
        </w:tc>
        <w:tc>
          <w:p>
            <w:pPr>
              <w:pStyle w:stlname="Normal" w:val="Normal"/>
              <w:jc w:val="right"/>
            </w:pPr>
            <w:r>
              <w:t>100</w:t>
            </w:r>
          </w:p>
        </w:tc>
        <w:tc>
          <w:p>
            <w:pPr>
              <w:pStyle w:stlname="Normal" w:val="Normal"/>
              <w:jc w:val="right"/>
            </w:pPr>
            <w:r>
              <w:t>100</w:t>
            </w:r>
          </w:p>
        </w:tc>
      </w:tr>
    </w:tbl>
    <w:p>
      <w:pPr>
        <w:pStyle w:val="Normal"/>
      </w:pPr>
      <w:r>
        <w:t xml:space="preserve">Query executed in 1.32 secs</w:t>
      </w:r>
    </w:p>
    <w:p>
      <w:pPr>
        <w:pStyle w:val="Normal"/>
      </w:pPr>
      <w:r>
        <w:t xml:space="preserve">Table 9 omitted because no unmapped measurements were found.</w:t>
      </w:r>
    </w:p>
    <w:p>
      <w:pPr>
        <w:pStyle w:val="Normal"/>
      </w:pPr>
      <w:r>
        <w:t xml:space="preserve">Query executed in 0.55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558,900</w:t>
            </w:r>
          </w:p>
        </w:tc>
        <w:tc>
          <w:p>
            <w:pPr>
              <w:pStyle w:stlname="Normal" w:val="Normal"/>
              <w:jc w:val="right"/>
            </w:pPr>
            <w:r>
              <w:t>1e+05</w:t>
            </w:r>
          </w:p>
        </w:tc>
      </w:tr>
    </w:tbl>
    <w:p>
      <w:pPr>
        <w:pStyle w:val="Normal"/>
      </w:pPr>
      <w:r>
        <w:t xml:space="preserve">Query executed in 37.76 secs</w:t>
      </w:r>
    </w:p>
    <w:p>
      <w:pPr>
        <w:pStyle w:val="Normal"/>
      </w:pPr>
      <w:r>
        <w:t xml:space="preserve">Table 11. Top 25 of unmapped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0500</w:t>
            </w:r>
          </w:p>
        </w:tc>
        <w:tc>
          <w:p>
            <w:pPr>
              <w:pStyle w:stlname="Normal" w:val="Normal"/>
              <w:jc w:val="right"/>
            </w:pPr>
            <w:r>
              <w:t>17,000</w:t>
            </w:r>
          </w:p>
        </w:tc>
        <w:tc>
          <w:p>
            <w:pPr>
              <w:pStyle w:stlname="Normal" w:val="Normal"/>
              <w:jc w:val="right"/>
            </w:pPr>
            <w:r>
              <w:t>15,700</w:t>
            </w:r>
          </w:p>
        </w:tc>
      </w:tr>
      <w:tr>
        <w:tc>
          <w:p>
            <w:pPr>
              <w:pStyle w:stlname="Normal" w:val="Normal"/>
              <w:jc w:val="right"/>
            </w:pPr>
            <w:r>
              <w:t> 2</w:t>
            </w:r>
          </w:p>
        </w:tc>
        <w:tc>
          <w:p>
            <w:pPr>
              <w:pStyle w:stlname="Normal" w:val="Normal"/>
              <w:jc w:val="left"/>
            </w:pPr>
            <w:r>
              <w:t>4075</w:t>
            </w:r>
          </w:p>
        </w:tc>
        <w:tc>
          <w:p>
            <w:pPr>
              <w:pStyle w:stlname="Normal" w:val="Normal"/>
              <w:jc w:val="right"/>
            </w:pPr>
            <w:r>
              <w:t> 8,700</w:t>
            </w:r>
          </w:p>
        </w:tc>
        <w:tc>
          <w:p>
            <w:pPr>
              <w:pStyle w:stlname="Normal" w:val="Normal"/>
              <w:jc w:val="right"/>
            </w:pPr>
            <w:r>
              <w:t> 8,400</w:t>
            </w:r>
          </w:p>
        </w:tc>
      </w:tr>
      <w:tr>
        <w:tc>
          <w:p>
            <w:pPr>
              <w:pStyle w:stlname="Normal" w:val="Normal"/>
              <w:jc w:val="right"/>
            </w:pPr>
            <w:r>
              <w:t> 3</w:t>
            </w:r>
          </w:p>
        </w:tc>
        <w:tc>
          <w:p>
            <w:pPr>
              <w:pStyle w:stlname="Normal" w:val="Normal"/>
              <w:jc w:val="left"/>
            </w:pPr>
            <w:r>
              <w:t>5160</w:t>
            </w:r>
          </w:p>
        </w:tc>
        <w:tc>
          <w:p>
            <w:pPr>
              <w:pStyle w:stlname="Normal" w:val="Normal"/>
              <w:jc w:val="right"/>
            </w:pPr>
            <w:r>
              <w:t> 8,700</w:t>
            </w:r>
          </w:p>
        </w:tc>
        <w:tc>
          <w:p>
            <w:pPr>
              <w:pStyle w:stlname="Normal" w:val="Normal"/>
              <w:jc w:val="right"/>
            </w:pPr>
            <w:r>
              <w:t> 8,400</w:t>
            </w:r>
          </w:p>
        </w:tc>
      </w:tr>
      <w:tr>
        <w:tc>
          <w:p>
            <w:pPr>
              <w:pStyle w:stlname="Normal" w:val="Normal"/>
              <w:jc w:val="right"/>
            </w:pPr>
            <w:r>
              <w:t> 4</w:t>
            </w:r>
          </w:p>
        </w:tc>
        <w:tc>
          <w:p>
            <w:pPr>
              <w:pStyle w:stlname="Normal" w:val="Normal"/>
              <w:jc w:val="left"/>
            </w:pPr>
            <w:r>
              <w:t>9130</w:t>
            </w:r>
          </w:p>
        </w:tc>
        <w:tc>
          <w:p>
            <w:pPr>
              <w:pStyle w:stlname="Normal" w:val="Normal"/>
              <w:jc w:val="right"/>
            </w:pPr>
            <w:r>
              <w:t> 8,700</w:t>
            </w:r>
          </w:p>
        </w:tc>
        <w:tc>
          <w:p>
            <w:pPr>
              <w:pStyle w:stlname="Normal" w:val="Normal"/>
              <w:jc w:val="right"/>
            </w:pPr>
            <w:r>
              <w:t> 8,300</w:t>
            </w:r>
          </w:p>
        </w:tc>
      </w:tr>
      <w:tr>
        <w:tc>
          <w:p>
            <w:pPr>
              <w:pStyle w:stlname="Normal" w:val="Normal"/>
              <w:jc w:val="right"/>
            </w:pPr>
            <w:r>
              <w:t> 5</w:t>
            </w:r>
          </w:p>
        </w:tc>
        <w:tc>
          <w:p>
            <w:pPr>
              <w:pStyle w:stlname="Normal" w:val="Normal"/>
              <w:jc w:val="left"/>
            </w:pPr>
            <w:r>
              <w:t>2230</w:t>
            </w:r>
          </w:p>
        </w:tc>
        <w:tc>
          <w:p>
            <w:pPr>
              <w:pStyle w:stlname="Normal" w:val="Normal"/>
              <w:jc w:val="right"/>
            </w:pPr>
            <w:r>
              <w:t> 8,700</w:t>
            </w:r>
          </w:p>
        </w:tc>
        <w:tc>
          <w:p>
            <w:pPr>
              <w:pStyle w:stlname="Normal" w:val="Normal"/>
              <w:jc w:val="right"/>
            </w:pPr>
            <w:r>
              <w:t> 8,400</w:t>
            </w:r>
          </w:p>
        </w:tc>
      </w:tr>
      <w:tr>
        <w:tc>
          <w:p>
            <w:pPr>
              <w:pStyle w:stlname="Normal" w:val="Normal"/>
              <w:jc w:val="right"/>
            </w:pPr>
            <w:r>
              <w:t> 6</w:t>
            </w:r>
          </w:p>
        </w:tc>
        <w:tc>
          <w:p>
            <w:pPr>
              <w:pStyle w:stlname="Normal" w:val="Normal"/>
              <w:jc w:val="left"/>
            </w:pPr>
            <w:r>
              <w:t>0510</w:t>
            </w:r>
          </w:p>
        </w:tc>
        <w:tc>
          <w:p>
            <w:pPr>
              <w:pStyle w:stlname="Normal" w:val="Normal"/>
              <w:jc w:val="right"/>
            </w:pPr>
            <w:r>
              <w:t> 8,700</w:t>
            </w:r>
          </w:p>
        </w:tc>
        <w:tc>
          <w:p>
            <w:pPr>
              <w:pStyle w:stlname="Normal" w:val="Normal"/>
              <w:jc w:val="right"/>
            </w:pPr>
            <w:r>
              <w:t> 8,300</w:t>
            </w:r>
          </w:p>
        </w:tc>
      </w:tr>
      <w:tr>
        <w:tc>
          <w:p>
            <w:pPr>
              <w:pStyle w:stlname="Normal" w:val="Normal"/>
              <w:jc w:val="right"/>
            </w:pPr>
            <w:r>
              <w:t> 7</w:t>
            </w:r>
          </w:p>
        </w:tc>
        <w:tc>
          <w:p>
            <w:pPr>
              <w:pStyle w:stlname="Normal" w:val="Normal"/>
              <w:jc w:val="left"/>
            </w:pPr>
            <w:r>
              <w:t>2090</w:t>
            </w:r>
          </w:p>
        </w:tc>
        <w:tc>
          <w:p>
            <w:pPr>
              <w:pStyle w:stlname="Normal" w:val="Normal"/>
              <w:jc w:val="right"/>
            </w:pPr>
            <w:r>
              <w:t> 8,700</w:t>
            </w:r>
          </w:p>
        </w:tc>
        <w:tc>
          <w:p>
            <w:pPr>
              <w:pStyle w:stlname="Normal" w:val="Normal"/>
              <w:jc w:val="right"/>
            </w:pPr>
            <w:r>
              <w:t> 8,300</w:t>
            </w:r>
          </w:p>
        </w:tc>
      </w:tr>
      <w:tr>
        <w:tc>
          <w:p>
            <w:pPr>
              <w:pStyle w:stlname="Normal" w:val="Normal"/>
              <w:jc w:val="right"/>
            </w:pPr>
            <w:r>
              <w:t> 8</w:t>
            </w:r>
          </w:p>
        </w:tc>
        <w:tc>
          <w:p>
            <w:pPr>
              <w:pStyle w:stlname="Normal" w:val="Normal"/>
              <w:jc w:val="left"/>
            </w:pPr>
            <w:r>
              <w:t>3270</w:t>
            </w:r>
          </w:p>
        </w:tc>
        <w:tc>
          <w:p>
            <w:pPr>
              <w:pStyle w:stlname="Normal" w:val="Normal"/>
              <w:jc w:val="right"/>
            </w:pPr>
            <w:r>
              <w:t> 8,700</w:t>
            </w:r>
          </w:p>
        </w:tc>
        <w:tc>
          <w:p>
            <w:pPr>
              <w:pStyle w:stlname="Normal" w:val="Normal"/>
              <w:jc w:val="right"/>
            </w:pPr>
            <w:r>
              <w:t> 8,300</w:t>
            </w:r>
          </w:p>
        </w:tc>
      </w:tr>
      <w:tr>
        <w:tc>
          <w:p>
            <w:pPr>
              <w:pStyle w:stlname="Normal" w:val="Normal"/>
              <w:jc w:val="right"/>
            </w:pPr>
            <w:r>
              <w:t> 9</w:t>
            </w:r>
          </w:p>
        </w:tc>
        <w:tc>
          <w:p>
            <w:pPr>
              <w:pStyle w:stlname="Normal" w:val="Normal"/>
              <w:jc w:val="left"/>
            </w:pPr>
            <w:r>
              <w:t>0100</w:t>
            </w:r>
          </w:p>
        </w:tc>
        <w:tc>
          <w:p>
            <w:pPr>
              <w:pStyle w:stlname="Normal" w:val="Normal"/>
              <w:jc w:val="right"/>
            </w:pPr>
            <w:r>
              <w:t> 8,600</w:t>
            </w:r>
          </w:p>
        </w:tc>
        <w:tc>
          <w:p>
            <w:pPr>
              <w:pStyle w:stlname="Normal" w:val="Normal"/>
              <w:jc w:val="right"/>
            </w:pPr>
            <w:r>
              <w:t> 8,300</w:t>
            </w:r>
          </w:p>
        </w:tc>
      </w:tr>
      <w:tr>
        <w:tc>
          <w:p>
            <w:pPr>
              <w:pStyle w:stlname="Normal" w:val="Normal"/>
              <w:jc w:val="right"/>
            </w:pPr>
            <w:r>
              <w:t>10</w:t>
            </w:r>
          </w:p>
        </w:tc>
        <w:tc>
          <w:p>
            <w:pPr>
              <w:pStyle w:stlname="Normal" w:val="Normal"/>
              <w:jc w:val="left"/>
            </w:pPr>
            <w:r>
              <w:t>3210</w:t>
            </w:r>
          </w:p>
        </w:tc>
        <w:tc>
          <w:p>
            <w:pPr>
              <w:pStyle w:stlname="Normal" w:val="Normal"/>
              <w:jc w:val="right"/>
            </w:pPr>
            <w:r>
              <w:t> 8,600</w:t>
            </w:r>
          </w:p>
        </w:tc>
        <w:tc>
          <w:p>
            <w:pPr>
              <w:pStyle w:stlname="Normal" w:val="Normal"/>
              <w:jc w:val="right"/>
            </w:pPr>
            <w:r>
              <w:t> 8,300</w:t>
            </w:r>
          </w:p>
        </w:tc>
      </w:tr>
      <w:tr>
        <w:tc>
          <w:p>
            <w:pPr>
              <w:pStyle w:stlname="Normal" w:val="Normal"/>
              <w:jc w:val="right"/>
            </w:pPr>
            <w:r>
              <w:t>11</w:t>
            </w:r>
          </w:p>
        </w:tc>
        <w:tc>
          <w:p>
            <w:pPr>
              <w:pStyle w:stlname="Normal" w:val="Normal"/>
              <w:jc w:val="left"/>
            </w:pPr>
            <w:r>
              <w:t>2020</w:t>
            </w:r>
          </w:p>
        </w:tc>
        <w:tc>
          <w:p>
            <w:pPr>
              <w:pStyle w:stlname="Normal" w:val="Normal"/>
              <w:jc w:val="right"/>
            </w:pPr>
            <w:r>
              <w:t> 8,600</w:t>
            </w:r>
          </w:p>
        </w:tc>
        <w:tc>
          <w:p>
            <w:pPr>
              <w:pStyle w:stlname="Normal" w:val="Normal"/>
              <w:jc w:val="right"/>
            </w:pPr>
            <w:r>
              <w:t> 8,300</w:t>
            </w:r>
          </w:p>
        </w:tc>
      </w:tr>
      <w:tr>
        <w:tc>
          <w:p>
            <w:pPr>
              <w:pStyle w:stlname="Normal" w:val="Normal"/>
              <w:jc w:val="right"/>
            </w:pPr>
            <w:r>
              <w:t>12</w:t>
            </w:r>
          </w:p>
        </w:tc>
        <w:tc>
          <w:p>
            <w:pPr>
              <w:pStyle w:stlname="Normal" w:val="Normal"/>
              <w:jc w:val="left"/>
            </w:pPr>
            <w:r>
              <w:t>5050</w:t>
            </w:r>
          </w:p>
        </w:tc>
        <w:tc>
          <w:p>
            <w:pPr>
              <w:pStyle w:stlname="Normal" w:val="Normal"/>
              <w:jc w:val="right"/>
            </w:pPr>
            <w:r>
              <w:t> 8,600</w:t>
            </w:r>
          </w:p>
        </w:tc>
        <w:tc>
          <w:p>
            <w:pPr>
              <w:pStyle w:stlname="Normal" w:val="Normal"/>
              <w:jc w:val="right"/>
            </w:pPr>
            <w:r>
              <w:t> 8,300</w:t>
            </w:r>
          </w:p>
        </w:tc>
      </w:tr>
      <w:tr>
        <w:tc>
          <w:p>
            <w:pPr>
              <w:pStyle w:stlname="Normal" w:val="Normal"/>
              <w:jc w:val="right"/>
            </w:pPr>
            <w:r>
              <w:t>13</w:t>
            </w:r>
          </w:p>
        </w:tc>
        <w:tc>
          <w:p>
            <w:pPr>
              <w:pStyle w:stlname="Normal" w:val="Normal"/>
              <w:jc w:val="left"/>
            </w:pPr>
            <w:r>
              <w:t>4040</w:t>
            </w:r>
          </w:p>
        </w:tc>
        <w:tc>
          <w:p>
            <w:pPr>
              <w:pStyle w:stlname="Normal" w:val="Normal"/>
              <w:jc w:val="right"/>
            </w:pPr>
            <w:r>
              <w:t> 8,600</w:t>
            </w:r>
          </w:p>
        </w:tc>
        <w:tc>
          <w:p>
            <w:pPr>
              <w:pStyle w:stlname="Normal" w:val="Normal"/>
              <w:jc w:val="right"/>
            </w:pPr>
            <w:r>
              <w:t> 8,300</w:t>
            </w:r>
          </w:p>
        </w:tc>
      </w:tr>
      <w:tr>
        <w:tc>
          <w:p>
            <w:pPr>
              <w:pStyle w:stlname="Normal" w:val="Normal"/>
              <w:jc w:val="right"/>
            </w:pPr>
            <w:r>
              <w:t>14</w:t>
            </w:r>
          </w:p>
        </w:tc>
        <w:tc>
          <w:p>
            <w:pPr>
              <w:pStyle w:stlname="Normal" w:val="Normal"/>
              <w:jc w:val="left"/>
            </w:pPr>
            <w:r>
              <w:t>1040</w:t>
            </w:r>
          </w:p>
        </w:tc>
        <w:tc>
          <w:p>
            <w:pPr>
              <w:pStyle w:stlname="Normal" w:val="Normal"/>
              <w:jc w:val="right"/>
            </w:pPr>
            <w:r>
              <w:t> 8,600</w:t>
            </w:r>
          </w:p>
        </w:tc>
        <w:tc>
          <w:p>
            <w:pPr>
              <w:pStyle w:stlname="Normal" w:val="Normal"/>
              <w:jc w:val="right"/>
            </w:pPr>
            <w:r>
              <w:t> 8,300</w:t>
            </w:r>
          </w:p>
        </w:tc>
      </w:tr>
      <w:tr>
        <w:tc>
          <w:p>
            <w:pPr>
              <w:pStyle w:stlname="Normal" w:val="Normal"/>
              <w:jc w:val="right"/>
            </w:pPr>
            <w:r>
              <w:t>15</w:t>
            </w:r>
          </w:p>
        </w:tc>
        <w:tc>
          <w:p>
            <w:pPr>
              <w:pStyle w:stlname="Normal" w:val="Normal"/>
              <w:jc w:val="left"/>
            </w:pPr>
            <w:r>
              <w:t>4100</w:t>
            </w:r>
          </w:p>
        </w:tc>
        <w:tc>
          <w:p>
            <w:pPr>
              <w:pStyle w:stlname="Normal" w:val="Normal"/>
              <w:jc w:val="right"/>
            </w:pPr>
            <w:r>
              <w:t> 8,600</w:t>
            </w:r>
          </w:p>
        </w:tc>
        <w:tc>
          <w:p>
            <w:pPr>
              <w:pStyle w:stlname="Normal" w:val="Normal"/>
              <w:jc w:val="right"/>
            </w:pPr>
            <w:r>
              <w:t> 8,300</w:t>
            </w:r>
          </w:p>
        </w:tc>
      </w:tr>
      <w:tr>
        <w:tc>
          <w:p>
            <w:pPr>
              <w:pStyle w:stlname="Normal" w:val="Normal"/>
              <w:jc w:val="right"/>
            </w:pPr>
            <w:r>
              <w:t>16</w:t>
            </w:r>
          </w:p>
        </w:tc>
        <w:tc>
          <w:p>
            <w:pPr>
              <w:pStyle w:stlname="Normal" w:val="Normal"/>
              <w:jc w:val="left"/>
            </w:pPr>
            <w:r>
              <w:t>5060</w:t>
            </w:r>
          </w:p>
        </w:tc>
        <w:tc>
          <w:p>
            <w:pPr>
              <w:pStyle w:stlname="Normal" w:val="Normal"/>
              <w:jc w:val="right"/>
            </w:pPr>
            <w:r>
              <w:t> 8,600</w:t>
            </w:r>
          </w:p>
        </w:tc>
        <w:tc>
          <w:p>
            <w:pPr>
              <w:pStyle w:stlname="Normal" w:val="Normal"/>
              <w:jc w:val="right"/>
            </w:pPr>
            <w:r>
              <w:t> 8,300</w:t>
            </w:r>
          </w:p>
        </w:tc>
      </w:tr>
      <w:tr>
        <w:tc>
          <w:p>
            <w:pPr>
              <w:pStyle w:stlname="Normal" w:val="Normal"/>
              <w:jc w:val="right"/>
            </w:pPr>
            <w:r>
              <w:t>17</w:t>
            </w:r>
          </w:p>
        </w:tc>
        <w:tc>
          <w:p>
            <w:pPr>
              <w:pStyle w:stlname="Normal" w:val="Normal"/>
              <w:jc w:val="left"/>
            </w:pPr>
            <w:r>
              <w:t>2310</w:t>
            </w:r>
          </w:p>
        </w:tc>
        <w:tc>
          <w:p>
            <w:pPr>
              <w:pStyle w:stlname="Normal" w:val="Normal"/>
              <w:jc w:val="right"/>
            </w:pPr>
            <w:r>
              <w:t> 8,600</w:t>
            </w:r>
          </w:p>
        </w:tc>
        <w:tc>
          <w:p>
            <w:pPr>
              <w:pStyle w:stlname="Normal" w:val="Normal"/>
              <w:jc w:val="right"/>
            </w:pPr>
            <w:r>
              <w:t> 8,300</w:t>
            </w:r>
          </w:p>
        </w:tc>
      </w:tr>
      <w:tr>
        <w:tc>
          <w:p>
            <w:pPr>
              <w:pStyle w:stlname="Normal" w:val="Normal"/>
              <w:jc w:val="right"/>
            </w:pPr>
            <w:r>
              <w:t>18</w:t>
            </w:r>
          </w:p>
        </w:tc>
        <w:tc>
          <w:p>
            <w:pPr>
              <w:pStyle w:stlname="Normal" w:val="Normal"/>
              <w:jc w:val="left"/>
            </w:pPr>
            <w:r>
              <w:t>3070</w:t>
            </w:r>
          </w:p>
        </w:tc>
        <w:tc>
          <w:p>
            <w:pPr>
              <w:pStyle w:stlname="Normal" w:val="Normal"/>
              <w:jc w:val="right"/>
            </w:pPr>
            <w:r>
              <w:t> 8,600</w:t>
            </w:r>
          </w:p>
        </w:tc>
        <w:tc>
          <w:p>
            <w:pPr>
              <w:pStyle w:stlname="Normal" w:val="Normal"/>
              <w:jc w:val="right"/>
            </w:pPr>
            <w:r>
              <w:t> 8,300</w:t>
            </w:r>
          </w:p>
        </w:tc>
      </w:tr>
      <w:tr>
        <w:tc>
          <w:p>
            <w:pPr>
              <w:pStyle w:stlname="Normal" w:val="Normal"/>
              <w:jc w:val="right"/>
            </w:pPr>
            <w:r>
              <w:t>19</w:t>
            </w:r>
          </w:p>
        </w:tc>
        <w:tc>
          <w:p>
            <w:pPr>
              <w:pStyle w:stlname="Normal" w:val="Normal"/>
              <w:jc w:val="left"/>
            </w:pPr>
            <w:r>
              <w:t>2290</w:t>
            </w:r>
          </w:p>
        </w:tc>
        <w:tc>
          <w:p>
            <w:pPr>
              <w:pStyle w:stlname="Normal" w:val="Normal"/>
              <w:jc w:val="right"/>
            </w:pPr>
            <w:r>
              <w:t> 8,600</w:t>
            </w:r>
          </w:p>
        </w:tc>
        <w:tc>
          <w:p>
            <w:pPr>
              <w:pStyle w:stlname="Normal" w:val="Normal"/>
              <w:jc w:val="right"/>
            </w:pPr>
            <w:r>
              <w:t> 8,200</w:t>
            </w:r>
          </w:p>
        </w:tc>
      </w:tr>
      <w:tr>
        <w:tc>
          <w:p>
            <w:pPr>
              <w:pStyle w:stlname="Normal" w:val="Normal"/>
              <w:jc w:val="right"/>
            </w:pPr>
            <w:r>
              <w:t>20</w:t>
            </w:r>
          </w:p>
        </w:tc>
        <w:tc>
          <w:p>
            <w:pPr>
              <w:pStyle w:stlname="Normal" w:val="Normal"/>
              <w:jc w:val="left"/>
            </w:pPr>
            <w:r>
              <w:t>9150</w:t>
            </w:r>
          </w:p>
        </w:tc>
        <w:tc>
          <w:p>
            <w:pPr>
              <w:pStyle w:stlname="Normal" w:val="Normal"/>
              <w:jc w:val="right"/>
            </w:pPr>
            <w:r>
              <w:t> 8,600</w:t>
            </w:r>
          </w:p>
        </w:tc>
        <w:tc>
          <w:p>
            <w:pPr>
              <w:pStyle w:stlname="Normal" w:val="Normal"/>
              <w:jc w:val="right"/>
            </w:pPr>
            <w:r>
              <w:t> 8,300</w:t>
            </w:r>
          </w:p>
        </w:tc>
      </w:tr>
      <w:tr>
        <w:tc>
          <w:p>
            <w:pPr>
              <w:pStyle w:stlname="Normal" w:val="Normal"/>
              <w:jc w:val="right"/>
            </w:pPr>
            <w:r>
              <w:t>21</w:t>
            </w:r>
          </w:p>
        </w:tc>
        <w:tc>
          <w:p>
            <w:pPr>
              <w:pStyle w:stlname="Normal" w:val="Normal"/>
              <w:jc w:val="left"/>
            </w:pPr>
            <w:r>
              <w:t>8090</w:t>
            </w:r>
          </w:p>
        </w:tc>
        <w:tc>
          <w:p>
            <w:pPr>
              <w:pStyle w:stlname="Normal" w:val="Normal"/>
              <w:jc w:val="right"/>
            </w:pPr>
            <w:r>
              <w:t> 8,600</w:t>
            </w:r>
          </w:p>
        </w:tc>
        <w:tc>
          <w:p>
            <w:pPr>
              <w:pStyle w:stlname="Normal" w:val="Normal"/>
              <w:jc w:val="right"/>
            </w:pPr>
            <w:r>
              <w:t> 8,300</w:t>
            </w:r>
          </w:p>
        </w:tc>
      </w:tr>
      <w:tr>
        <w:tc>
          <w:p>
            <w:pPr>
              <w:pStyle w:stlname="Normal" w:val="Normal"/>
              <w:jc w:val="right"/>
            </w:pPr>
            <w:r>
              <w:t>22</w:t>
            </w:r>
          </w:p>
        </w:tc>
        <w:tc>
          <w:p>
            <w:pPr>
              <w:pStyle w:stlname="Normal" w:val="Normal"/>
              <w:jc w:val="left"/>
            </w:pPr>
            <w:r>
              <w:t>2390</w:t>
            </w:r>
          </w:p>
        </w:tc>
        <w:tc>
          <w:p>
            <w:pPr>
              <w:pStyle w:stlname="Normal" w:val="Normal"/>
              <w:jc w:val="right"/>
            </w:pPr>
            <w:r>
              <w:t> 8,600</w:t>
            </w:r>
          </w:p>
        </w:tc>
        <w:tc>
          <w:p>
            <w:pPr>
              <w:pStyle w:stlname="Normal" w:val="Normal"/>
              <w:jc w:val="right"/>
            </w:pPr>
            <w:r>
              <w:t> 8,300</w:t>
            </w:r>
          </w:p>
        </w:tc>
      </w:tr>
      <w:tr>
        <w:tc>
          <w:p>
            <w:pPr>
              <w:pStyle w:stlname="Normal" w:val="Normal"/>
              <w:jc w:val="right"/>
            </w:pPr>
            <w:r>
              <w:t>23</w:t>
            </w:r>
          </w:p>
        </w:tc>
        <w:tc>
          <w:p>
            <w:pPr>
              <w:pStyle w:stlname="Normal" w:val="Normal"/>
              <w:jc w:val="left"/>
            </w:pPr>
            <w:r>
              <w:t>5320</w:t>
            </w:r>
          </w:p>
        </w:tc>
        <w:tc>
          <w:p>
            <w:pPr>
              <w:pStyle w:stlname="Normal" w:val="Normal"/>
              <w:jc w:val="right"/>
            </w:pPr>
            <w:r>
              <w:t> 8,600</w:t>
            </w:r>
          </w:p>
        </w:tc>
        <w:tc>
          <w:p>
            <w:pPr>
              <w:pStyle w:stlname="Normal" w:val="Normal"/>
              <w:jc w:val="right"/>
            </w:pPr>
            <w:r>
              <w:t> 8,300</w:t>
            </w:r>
          </w:p>
        </w:tc>
      </w:tr>
      <w:tr>
        <w:tc>
          <w:p>
            <w:pPr>
              <w:pStyle w:stlname="Normal" w:val="Normal"/>
              <w:jc w:val="right"/>
            </w:pPr>
            <w:r>
              <w:t>24</w:t>
            </w:r>
          </w:p>
        </w:tc>
        <w:tc>
          <w:p>
            <w:pPr>
              <w:pStyle w:stlname="Normal" w:val="Normal"/>
              <w:jc w:val="left"/>
            </w:pPr>
            <w:r>
              <w:t>9000</w:t>
            </w:r>
          </w:p>
        </w:tc>
        <w:tc>
          <w:p>
            <w:pPr>
              <w:pStyle w:stlname="Normal" w:val="Normal"/>
              <w:jc w:val="right"/>
            </w:pPr>
            <w:r>
              <w:t> 8,600</w:t>
            </w:r>
          </w:p>
        </w:tc>
        <w:tc>
          <w:p>
            <w:pPr>
              <w:pStyle w:stlname="Normal" w:val="Normal"/>
              <w:jc w:val="right"/>
            </w:pPr>
            <w:r>
              <w:t> 8,300</w:t>
            </w:r>
          </w:p>
        </w:tc>
      </w:tr>
      <w:tr>
        <w:tc>
          <w:p>
            <w:pPr>
              <w:pStyle w:stlname="Normal" w:val="Normal"/>
              <w:jc w:val="right"/>
            </w:pPr>
            <w:r>
              <w:t>25</w:t>
            </w:r>
          </w:p>
        </w:tc>
        <w:tc>
          <w:p>
            <w:pPr>
              <w:pStyle w:stlname="Normal" w:val="Normal"/>
              <w:jc w:val="left"/>
            </w:pPr>
            <w:r>
              <w:t>2380</w:t>
            </w:r>
          </w:p>
        </w:tc>
        <w:tc>
          <w:p>
            <w:pPr>
              <w:pStyle w:stlname="Normal" w:val="Normal"/>
              <w:jc w:val="right"/>
            </w:pPr>
            <w:r>
              <w:t> 8,600</w:t>
            </w:r>
          </w:p>
        </w:tc>
        <w:tc>
          <w:p>
            <w:pPr>
              <w:pStyle w:stlname="Normal" w:val="Normal"/>
              <w:jc w:val="right"/>
            </w:pPr>
            <w:r>
              <w:t> 8,300</w:t>
            </w:r>
          </w:p>
        </w:tc>
      </w:tr>
    </w:tbl>
    <w:p>
      <w:pPr>
        <w:pStyle w:val="Normal"/>
      </w:pPr>
      <w:r>
        <w:t xml:space="preserve">Query executed in 24.83 secs</w:t>
      </w:r>
    </w:p>
    <w:p>
      <w:pPr>
        <w:pStyle w:val="Normal"/>
      </w:pPr>
      <w:r>
        <w:t xml:space="preserve">Table 12 omitted because no unmapped devices were found.</w:t>
      </w:r>
    </w:p>
    <w:p>
      <w:pPr>
        <w:pStyle w:val="Normal"/>
      </w:pPr>
      <w:r>
        <w:t xml:space="preserve">Query executed in 0.51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199,800</w:t>
            </w:r>
          </w:p>
        </w:tc>
        <w:tc>
          <w:p>
            <w:pPr>
              <w:pStyle w:stlname="Normal" w:val="Normal"/>
              <w:jc w:val="right"/>
            </w:pPr>
            <w:r>
              <w:t>93,800</w:t>
            </w:r>
          </w:p>
        </w:tc>
      </w:tr>
    </w:tbl>
    <w:p>
      <w:pPr>
        <w:pStyle w:val="Normal"/>
      </w:pPr>
      <w:r>
        <w:t xml:space="preserve">Query executed in 1.00 secs</w:t>
      </w:r>
    </w:p>
    <w:p>
      <w:pPr>
        <w:pStyle w:val="Heading2"/>
      </w:pPr>
      <w:r>
        <w:t xml:space="preserve">Mapped Codes</w:t>
      </w:r>
    </w:p>
    <w:p>
      <w:pPr>
        <w:pStyle w:val="Normal"/>
      </w:pPr>
      <w:r>
        <w:t xml:space="preserve">Table 14. All 18 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fibrinogen</w:t>
            </w:r>
          </w:p>
        </w:tc>
        <w:tc>
          <w:p>
            <w:pPr>
              <w:pStyle w:stlname="Normal" w:val="Normal"/>
              <w:jc w:val="right"/>
            </w:pPr>
            <w:r>
              <w:t>300</w:t>
            </w:r>
          </w:p>
        </w:tc>
        <w:tc>
          <w:p>
            <w:pPr>
              <w:pStyle w:stlname="Normal" w:val="Normal"/>
              <w:jc w:val="right"/>
            </w:pPr>
            <w:r>
              <w:t>300</w:t>
            </w:r>
          </w:p>
        </w:tc>
      </w:tr>
      <w:tr>
        <w:tc>
          <w:p>
            <w:pPr>
              <w:pStyle w:stlname="Normal" w:val="Normal"/>
              <w:jc w:val="right"/>
            </w:pPr>
            <w:r>
              <w:t> 2</w:t>
            </w:r>
          </w:p>
        </w:tc>
        <w:tc>
          <w:p>
            <w:pPr>
              <w:pStyle w:stlname="Normal" w:val="Normal"/>
              <w:jc w:val="left"/>
            </w:pPr>
            <w:r>
              <w:t>lenograstim</w:t>
            </w:r>
          </w:p>
        </w:tc>
        <w:tc>
          <w:p>
            <w:pPr>
              <w:pStyle w:stlname="Normal" w:val="Normal"/>
              <w:jc w:val="right"/>
            </w:pPr>
            <w:r>
              <w:t>300</w:t>
            </w:r>
          </w:p>
        </w:tc>
        <w:tc>
          <w:p>
            <w:pPr>
              <w:pStyle w:stlname="Normal" w:val="Normal"/>
              <w:jc w:val="right"/>
            </w:pPr>
            <w:r>
              <w:t>300</w:t>
            </w:r>
          </w:p>
        </w:tc>
      </w:tr>
      <w:tr>
        <w:tc>
          <w:p>
            <w:pPr>
              <w:pStyle w:stlname="Normal" w:val="Normal"/>
              <w:jc w:val="right"/>
            </w:pPr>
            <w:r>
              <w:t> 3</w:t>
            </w:r>
          </w:p>
        </w:tc>
        <w:tc>
          <w:p>
            <w:pPr>
              <w:pStyle w:stlname="Normal" w:val="Normal"/>
              <w:jc w:val="left"/>
            </w:pPr>
            <w:r>
              <w:t>prothrombin</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factor XIII</w:t>
            </w:r>
          </w:p>
        </w:tc>
        <w:tc>
          <w:p>
            <w:pPr>
              <w:pStyle w:stlname="Normal" w:val="Normal"/>
              <w:jc w:val="right"/>
            </w:pPr>
            <w:r>
              <w:t>200</w:t>
            </w:r>
          </w:p>
        </w:tc>
        <w:tc>
          <w:p>
            <w:pPr>
              <w:pStyle w:stlname="Normal" w:val="Normal"/>
              <w:jc w:val="right"/>
            </w:pPr>
            <w:r>
              <w:t>200</w:t>
            </w:r>
          </w:p>
        </w:tc>
      </w:tr>
      <w:tr>
        <w:tc>
          <w:p>
            <w:pPr>
              <w:pStyle w:stlname="Normal" w:val="Normal"/>
              <w:jc w:val="right"/>
            </w:pPr>
            <w:r>
              <w:t> 5</w:t>
            </w:r>
          </w:p>
        </w:tc>
        <w:tc>
          <w:p>
            <w:pPr>
              <w:pStyle w:stlname="Normal" w:val="Normal"/>
              <w:jc w:val="left"/>
            </w:pPr>
            <w:r>
              <w:t>nitric oxide</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infliximab</w:t>
            </w:r>
          </w:p>
        </w:tc>
        <w:tc>
          <w:p>
            <w:pPr>
              <w:pStyle w:stlname="Normal" w:val="Normal"/>
              <w:jc w:val="right"/>
            </w:pPr>
            <w:r>
              <w:t>200</w:t>
            </w:r>
          </w:p>
        </w:tc>
        <w:tc>
          <w:p>
            <w:pPr>
              <w:pStyle w:stlname="Normal" w:val="Normal"/>
              <w:jc w:val="right"/>
            </w:pPr>
            <w:r>
              <w:t>200</w:t>
            </w:r>
          </w:p>
        </w:tc>
      </w:tr>
      <w:tr>
        <w:tc>
          <w:p>
            <w:pPr>
              <w:pStyle w:stlname="Normal" w:val="Normal"/>
              <w:jc w:val="right"/>
            </w:pPr>
            <w:r>
              <w:t> 7</w:t>
            </w:r>
          </w:p>
        </w:tc>
        <w:tc>
          <w:p>
            <w:pPr>
              <w:pStyle w:stlname="Normal" w:val="Normal"/>
              <w:jc w:val="left"/>
            </w:pPr>
            <w:r>
              <w:t>rituximab</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palivizumab</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rasburicase</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asparaginase</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pegfilgrastim</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thiotepa</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dexrazoxane</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letermovir</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vedolizumab</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nusinersen</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ruxolitinib</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vipivotide tetraxetan</w:t>
            </w:r>
          </w:p>
        </w:tc>
        <w:tc>
          <w:p>
            <w:pPr>
              <w:pStyle w:stlname="Normal" w:val="Normal"/>
              <w:jc w:val="right"/>
            </w:pPr>
            <w:r>
              <w:t>100</w:t>
            </w:r>
          </w:p>
        </w:tc>
        <w:tc>
          <w:p>
            <w:pPr>
              <w:pStyle w:stlname="Normal" w:val="Normal"/>
              <w:jc w:val="right"/>
            </w:pPr>
            <w:r>
              <w:t>100</w:t>
            </w:r>
          </w:p>
        </w:tc>
      </w:tr>
    </w:tbl>
    <w:p>
      <w:pPr>
        <w:pStyle w:val="Normal"/>
      </w:pPr>
      <w:r>
        <w:t xml:space="preserve">Query executed in 0.69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of forearm</w:t>
            </w:r>
          </w:p>
        </w:tc>
        <w:tc>
          <w:p>
            <w:pPr>
              <w:pStyle w:stlname="Normal" w:val="Normal"/>
              <w:jc w:val="right"/>
            </w:pPr>
            <w:r>
              <w:t>83,800</w:t>
            </w:r>
          </w:p>
        </w:tc>
        <w:tc>
          <w:p>
            <w:pPr>
              <w:pStyle w:stlname="Normal" w:val="Normal"/>
              <w:jc w:val="right"/>
            </w:pPr>
            <w:r>
              <w:t>46,700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81,200</w:t>
            </w:r>
          </w:p>
        </w:tc>
        <w:tc>
          <w:p>
            <w:pPr>
              <w:pStyle w:stlname="Normal" w:val="Normal"/>
              <w:jc w:val="right"/>
            </w:pPr>
            <w:r>
              <w:t>45,600</w:t>
            </w:r>
          </w:p>
        </w:tc>
      </w:tr>
      <w:tr>
        <w:tc>
          <w:p>
            <w:pPr>
              <w:pStyle w:stlname="Normal" w:val="Normal"/>
              <w:jc w:val="right"/>
            </w:pPr>
            <w:r>
              <w:t> 3</w:t>
            </w:r>
          </w:p>
        </w:tc>
        <w:tc>
          <w:p>
            <w:pPr>
              <w:pStyle w:stlname="Normal" w:val="Normal"/>
              <w:jc w:val="left"/>
            </w:pPr>
            <w:r>
              <w:t>Disorder of lower leg</w:t>
            </w:r>
          </w:p>
        </w:tc>
        <w:tc>
          <w:p>
            <w:pPr>
              <w:pStyle w:stlname="Normal" w:val="Normal"/>
              <w:jc w:val="right"/>
            </w:pPr>
            <w:r>
              <w:t>64,200</w:t>
            </w:r>
          </w:p>
        </w:tc>
        <w:tc>
          <w:p>
            <w:pPr>
              <w:pStyle w:stlname="Normal" w:val="Normal"/>
              <w:jc w:val="right"/>
            </w:pPr>
            <w:r>
              <w:t>38,300</w:t>
            </w:r>
          </w:p>
        </w:tc>
      </w:tr>
      <w:tr>
        <w:tc>
          <w:p>
            <w:pPr>
              <w:pStyle w:stlname="Normal" w:val="Normal"/>
              <w:jc w:val="right"/>
            </w:pPr>
            <w:r>
              <w:t> 4</w:t>
            </w:r>
          </w:p>
        </w:tc>
        <w:tc>
          <w:p>
            <w:pPr>
              <w:pStyle w:stlname="Normal" w:val="Normal"/>
              <w:jc w:val="left"/>
            </w:pPr>
            <w:r>
              <w:t>Finding related to pregnancy</w:t>
            </w:r>
          </w:p>
        </w:tc>
        <w:tc>
          <w:p>
            <w:pPr>
              <w:pStyle w:stlname="Normal" w:val="Normal"/>
              <w:jc w:val="right"/>
            </w:pPr>
            <w:r>
              <w:t>62,300</w:t>
            </w:r>
          </w:p>
        </w:tc>
        <w:tc>
          <w:p>
            <w:pPr>
              <w:pStyle w:stlname="Normal" w:val="Normal"/>
              <w:jc w:val="right"/>
            </w:pPr>
            <w:r>
              <w:t>37,300</w:t>
            </w:r>
          </w:p>
        </w:tc>
      </w:tr>
      <w:tr>
        <w:tc>
          <w:p>
            <w:pPr>
              <w:pStyle w:stlname="Normal" w:val="Normal"/>
              <w:jc w:val="right"/>
            </w:pPr>
            <w:r>
              <w:t> 5</w:t>
            </w:r>
          </w:p>
        </w:tc>
        <w:tc>
          <w:p>
            <w:pPr>
              <w:pStyle w:stlname="Normal" w:val="Normal"/>
              <w:jc w:val="left"/>
            </w:pPr>
            <w:r>
              <w:t>Disorder of lumbar spine</w:t>
            </w:r>
          </w:p>
        </w:tc>
        <w:tc>
          <w:p>
            <w:pPr>
              <w:pStyle w:stlname="Normal" w:val="Normal"/>
              <w:jc w:val="right"/>
            </w:pPr>
            <w:r>
              <w:t>51,100</w:t>
            </w:r>
          </w:p>
        </w:tc>
        <w:tc>
          <w:p>
            <w:pPr>
              <w:pStyle w:stlname="Normal" w:val="Normal"/>
              <w:jc w:val="right"/>
            </w:pPr>
            <w:r>
              <w:t>32,000</w:t>
            </w:r>
          </w:p>
        </w:tc>
      </w:tr>
      <w:tr>
        <w:tc>
          <w:p>
            <w:pPr>
              <w:pStyle w:stlname="Normal" w:val="Normal"/>
              <w:jc w:val="right"/>
            </w:pPr>
            <w:r>
              <w:t> 6</w:t>
            </w:r>
          </w:p>
        </w:tc>
        <w:tc>
          <w:p>
            <w:pPr>
              <w:pStyle w:stlname="Normal" w:val="Normal"/>
              <w:jc w:val="left"/>
            </w:pPr>
            <w:r>
              <w:t>Disorder of cervical spine</w:t>
            </w:r>
          </w:p>
        </w:tc>
        <w:tc>
          <w:p>
            <w:pPr>
              <w:pStyle w:stlname="Normal" w:val="Normal"/>
              <w:jc w:val="right"/>
            </w:pPr>
            <w:r>
              <w:t>50,200</w:t>
            </w:r>
          </w:p>
        </w:tc>
        <w:tc>
          <w:p>
            <w:pPr>
              <w:pStyle w:stlname="Normal" w:val="Normal"/>
              <w:jc w:val="right"/>
            </w:pPr>
            <w:r>
              <w:t>31,300</w:t>
            </w:r>
          </w:p>
        </w:tc>
      </w:tr>
      <w:tr>
        <w:tc>
          <w:p>
            <w:pPr>
              <w:pStyle w:stlname="Normal" w:val="Normal"/>
              <w:jc w:val="right"/>
            </w:pPr>
            <w:r>
              <w:t> 7</w:t>
            </w:r>
          </w:p>
        </w:tc>
        <w:tc>
          <w:p>
            <w:pPr>
              <w:pStyle w:stlname="Normal" w:val="Normal"/>
              <w:jc w:val="left"/>
            </w:pPr>
            <w:r>
              <w:t>Disorder of thoracic spine</w:t>
            </w:r>
          </w:p>
        </w:tc>
        <w:tc>
          <w:p>
            <w:pPr>
              <w:pStyle w:stlname="Normal" w:val="Normal"/>
              <w:jc w:val="right"/>
            </w:pPr>
            <w:r>
              <w:t>48,700</w:t>
            </w:r>
          </w:p>
        </w:tc>
        <w:tc>
          <w:p>
            <w:pPr>
              <w:pStyle w:stlname="Normal" w:val="Normal"/>
              <w:jc w:val="right"/>
            </w:pPr>
            <w:r>
              <w:t>30,700</w:t>
            </w:r>
          </w:p>
        </w:tc>
      </w:tr>
      <w:tr>
        <w:tc>
          <w:p>
            <w:pPr>
              <w:pStyle w:stlname="Normal" w:val="Normal"/>
              <w:jc w:val="right"/>
            </w:pPr>
            <w:r>
              <w:t> 8</w:t>
            </w:r>
          </w:p>
        </w:tc>
        <w:tc>
          <w:p>
            <w:pPr>
              <w:pStyle w:stlname="Normal" w:val="Normal"/>
              <w:jc w:val="left"/>
            </w:pPr>
            <w:r>
              <w:t>Disorder of sacrum</w:t>
            </w:r>
          </w:p>
        </w:tc>
        <w:tc>
          <w:p>
            <w:pPr>
              <w:pStyle w:stlname="Normal" w:val="Normal"/>
              <w:jc w:val="right"/>
            </w:pPr>
            <w:r>
              <w:t>44,000</w:t>
            </w:r>
          </w:p>
        </w:tc>
        <w:tc>
          <w:p>
            <w:pPr>
              <w:pStyle w:stlname="Normal" w:val="Normal"/>
              <w:jc w:val="right"/>
            </w:pPr>
            <w:r>
              <w:t>28,200</w:t>
            </w:r>
          </w:p>
        </w:tc>
      </w:tr>
      <w:tr>
        <w:tc>
          <w:p>
            <w:pPr>
              <w:pStyle w:stlname="Normal" w:val="Normal"/>
              <w:jc w:val="right"/>
            </w:pPr>
            <w:r>
              <w:t> 9</w:t>
            </w:r>
          </w:p>
        </w:tc>
        <w:tc>
          <w:p>
            <w:pPr>
              <w:pStyle w:stlname="Normal" w:val="Normal"/>
              <w:jc w:val="left"/>
            </w:pPr>
            <w:r>
              <w:t>Disorder of shoulder</w:t>
            </w:r>
          </w:p>
        </w:tc>
        <w:tc>
          <w:p>
            <w:pPr>
              <w:pStyle w:stlname="Normal" w:val="Normal"/>
              <w:jc w:val="right"/>
            </w:pPr>
            <w:r>
              <w:t>42,000</w:t>
            </w:r>
          </w:p>
        </w:tc>
        <w:tc>
          <w:p>
            <w:pPr>
              <w:pStyle w:stlname="Normal" w:val="Normal"/>
              <w:jc w:val="right"/>
            </w:pPr>
            <w:r>
              <w:t>27,000</w:t>
            </w:r>
          </w:p>
        </w:tc>
      </w:tr>
      <w:tr>
        <w:tc>
          <w:p>
            <w:pPr>
              <w:pStyle w:stlname="Normal" w:val="Normal"/>
              <w:jc w:val="right"/>
            </w:pPr>
            <w:r>
              <w:t>10</w:t>
            </w:r>
          </w:p>
        </w:tc>
        <w:tc>
          <w:p>
            <w:pPr>
              <w:pStyle w:stlname="Normal" w:val="Normal"/>
              <w:jc w:val="left"/>
            </w:pPr>
            <w:r>
              <w:t>Disorder of hand</w:t>
            </w:r>
          </w:p>
        </w:tc>
        <w:tc>
          <w:p>
            <w:pPr>
              <w:pStyle w:stlname="Normal" w:val="Normal"/>
              <w:jc w:val="right"/>
            </w:pPr>
            <w:r>
              <w:t>40,800</w:t>
            </w:r>
          </w:p>
        </w:tc>
        <w:tc>
          <w:p>
            <w:pPr>
              <w:pStyle w:stlname="Normal" w:val="Normal"/>
              <w:jc w:val="right"/>
            </w:pPr>
            <w:r>
              <w:t>26,400</w:t>
            </w:r>
          </w:p>
        </w:tc>
      </w:tr>
      <w:tr>
        <w:tc>
          <w:p>
            <w:pPr>
              <w:pStyle w:stlname="Normal" w:val="Normal"/>
              <w:jc w:val="right"/>
            </w:pPr>
            <w:r>
              <w:t>11</w:t>
            </w:r>
          </w:p>
        </w:tc>
        <w:tc>
          <w:p>
            <w:pPr>
              <w:pStyle w:stlname="Normal" w:val="Normal"/>
              <w:jc w:val="left"/>
            </w:pPr>
            <w:r>
              <w:t>Disorder of free lower limb</w:t>
            </w:r>
          </w:p>
        </w:tc>
        <w:tc>
          <w:p>
            <w:pPr>
              <w:pStyle w:stlname="Normal" w:val="Normal"/>
              <w:jc w:val="right"/>
            </w:pPr>
            <w:r>
              <w:t>39,700</w:t>
            </w:r>
          </w:p>
        </w:tc>
        <w:tc>
          <w:p>
            <w:pPr>
              <w:pStyle w:stlname="Normal" w:val="Normal"/>
              <w:jc w:val="right"/>
            </w:pPr>
            <w:r>
              <w:t>25,700</w:t>
            </w:r>
          </w:p>
        </w:tc>
      </w:tr>
      <w:tr>
        <w:tc>
          <w:p>
            <w:pPr>
              <w:pStyle w:stlname="Normal" w:val="Normal"/>
              <w:jc w:val="right"/>
            </w:pPr>
            <w:r>
              <w:t>12</w:t>
            </w:r>
          </w:p>
        </w:tc>
        <w:tc>
          <w:p>
            <w:pPr>
              <w:pStyle w:stlname="Normal" w:val="Normal"/>
              <w:jc w:val="left"/>
            </w:pPr>
            <w:r>
              <w:t>Disorder of bone</w:t>
            </w:r>
          </w:p>
        </w:tc>
        <w:tc>
          <w:p>
            <w:pPr>
              <w:pStyle w:stlname="Normal" w:val="Normal"/>
              <w:jc w:val="right"/>
            </w:pPr>
            <w:r>
              <w:t>28,400</w:t>
            </w:r>
          </w:p>
        </w:tc>
        <w:tc>
          <w:p>
            <w:pPr>
              <w:pStyle w:stlname="Normal" w:val="Normal"/>
              <w:jc w:val="right"/>
            </w:pPr>
            <w:r>
              <w:t>19,100</w:t>
            </w:r>
          </w:p>
        </w:tc>
      </w:tr>
      <w:tr>
        <w:tc>
          <w:p>
            <w:pPr>
              <w:pStyle w:stlname="Normal" w:val="Normal"/>
              <w:jc w:val="right"/>
            </w:pPr>
            <w:r>
              <w:t>13</w:t>
            </w:r>
          </w:p>
        </w:tc>
        <w:tc>
          <w:p>
            <w:pPr>
              <w:pStyle w:stlname="Normal" w:val="Normal"/>
              <w:jc w:val="left"/>
            </w:pPr>
            <w:r>
              <w:t>Disorder of joint of ankle and/or foot</w:t>
            </w:r>
          </w:p>
        </w:tc>
        <w:tc>
          <w:p>
            <w:pPr>
              <w:pStyle w:stlname="Normal" w:val="Normal"/>
              <w:jc w:val="right"/>
            </w:pPr>
            <w:r>
              <w:t>25,400</w:t>
            </w:r>
          </w:p>
        </w:tc>
        <w:tc>
          <w:p>
            <w:pPr>
              <w:pStyle w:stlname="Normal" w:val="Normal"/>
              <w:jc w:val="right"/>
            </w:pPr>
            <w:r>
              <w:t>17,200</w:t>
            </w:r>
          </w:p>
        </w:tc>
      </w:tr>
      <w:tr>
        <w:tc>
          <w:p>
            <w:pPr>
              <w:pStyle w:stlname="Normal" w:val="Normal"/>
              <w:jc w:val="right"/>
            </w:pPr>
            <w:r>
              <w:t>14</w:t>
            </w:r>
          </w:p>
        </w:tc>
        <w:tc>
          <w:p>
            <w:pPr>
              <w:pStyle w:stlname="Normal" w:val="Normal"/>
              <w:jc w:val="left"/>
            </w:pPr>
            <w:r>
              <w:t>Disorder of musculoskeletal system</w:t>
            </w:r>
          </w:p>
        </w:tc>
        <w:tc>
          <w:p>
            <w:pPr>
              <w:pStyle w:stlname="Normal" w:val="Normal"/>
              <w:jc w:val="right"/>
            </w:pPr>
            <w:r>
              <w:t>20,500</w:t>
            </w:r>
          </w:p>
        </w:tc>
        <w:tc>
          <w:p>
            <w:pPr>
              <w:pStyle w:stlname="Normal" w:val="Normal"/>
              <w:jc w:val="right"/>
            </w:pPr>
            <w:r>
              <w:t>14,300</w:t>
            </w:r>
          </w:p>
        </w:tc>
      </w:tr>
      <w:tr>
        <w:tc>
          <w:p>
            <w:pPr>
              <w:pStyle w:stlname="Normal" w:val="Normal"/>
              <w:jc w:val="right"/>
            </w:pPr>
            <w:r>
              <w:t>15</w:t>
            </w:r>
          </w:p>
        </w:tc>
        <w:tc>
          <w:p>
            <w:pPr>
              <w:pStyle w:stlname="Normal" w:val="Normal"/>
              <w:jc w:val="left"/>
            </w:pPr>
            <w:r>
              <w:t>Arthropathy of multiple joints</w:t>
            </w:r>
          </w:p>
        </w:tc>
        <w:tc>
          <w:p>
            <w:pPr>
              <w:pStyle w:stlname="Normal" w:val="Normal"/>
              <w:jc w:val="right"/>
            </w:pPr>
            <w:r>
              <w:t>20,300</w:t>
            </w:r>
          </w:p>
        </w:tc>
        <w:tc>
          <w:p>
            <w:pPr>
              <w:pStyle w:stlname="Normal" w:val="Normal"/>
              <w:jc w:val="right"/>
            </w:pPr>
            <w:r>
              <w:t>14,100</w:t>
            </w:r>
          </w:p>
        </w:tc>
      </w:tr>
      <w:tr>
        <w:tc>
          <w:p>
            <w:pPr>
              <w:pStyle w:stlname="Normal" w:val="Normal"/>
              <w:jc w:val="right"/>
            </w:pPr>
            <w:r>
              <w:t>16</w:t>
            </w:r>
          </w:p>
        </w:tc>
        <w:tc>
          <w:p>
            <w:pPr>
              <w:pStyle w:stlname="Normal" w:val="Normal"/>
              <w:jc w:val="left"/>
            </w:pPr>
            <w:r>
              <w:t>Arthropathy</w:t>
            </w:r>
          </w:p>
        </w:tc>
        <w:tc>
          <w:p>
            <w:pPr>
              <w:pStyle w:stlname="Normal" w:val="Normal"/>
              <w:jc w:val="right"/>
            </w:pPr>
            <w:r>
              <w:t>19,900</w:t>
            </w:r>
          </w:p>
        </w:tc>
        <w:tc>
          <w:p>
            <w:pPr>
              <w:pStyle w:stlname="Normal" w:val="Normal"/>
              <w:jc w:val="right"/>
            </w:pPr>
            <w:r>
              <w:t>13,700</w:t>
            </w:r>
          </w:p>
        </w:tc>
      </w:tr>
      <w:tr>
        <w:tc>
          <w:p>
            <w:pPr>
              <w:pStyle w:stlname="Normal" w:val="Normal"/>
              <w:jc w:val="right"/>
            </w:pPr>
            <w:r>
              <w:t>17</w:t>
            </w:r>
          </w:p>
        </w:tc>
        <w:tc>
          <w:p>
            <w:pPr>
              <w:pStyle w:stlname="Normal" w:val="Normal"/>
              <w:jc w:val="left"/>
            </w:pPr>
            <w:r>
              <w:t>Post-infective arthritis</w:t>
            </w:r>
          </w:p>
        </w:tc>
        <w:tc>
          <w:p>
            <w:pPr>
              <w:pStyle w:stlname="Normal" w:val="Normal"/>
              <w:jc w:val="right"/>
            </w:pPr>
            <w:r>
              <w:t>18,900</w:t>
            </w:r>
          </w:p>
        </w:tc>
        <w:tc>
          <w:p>
            <w:pPr>
              <w:pStyle w:stlname="Normal" w:val="Normal"/>
              <w:jc w:val="right"/>
            </w:pPr>
            <w:r>
              <w:t>13,100</w:t>
            </w:r>
          </w:p>
        </w:tc>
      </w:tr>
      <w:tr>
        <w:tc>
          <w:p>
            <w:pPr>
              <w:pStyle w:stlname="Normal" w:val="Normal"/>
              <w:jc w:val="right"/>
            </w:pPr>
            <w:r>
              <w:t>18</w:t>
            </w:r>
          </w:p>
        </w:tc>
        <w:tc>
          <w:p>
            <w:pPr>
              <w:pStyle w:stlname="Normal" w:val="Normal"/>
              <w:jc w:val="left"/>
            </w:pPr>
            <w:r>
              <w:t>Disorder of muscle</w:t>
            </w:r>
          </w:p>
        </w:tc>
        <w:tc>
          <w:p>
            <w:pPr>
              <w:pStyle w:stlname="Normal" w:val="Normal"/>
              <w:jc w:val="right"/>
            </w:pPr>
            <w:r>
              <w:t>18,600</w:t>
            </w:r>
          </w:p>
        </w:tc>
        <w:tc>
          <w:p>
            <w:pPr>
              <w:pStyle w:stlname="Normal" w:val="Normal"/>
              <w:jc w:val="right"/>
            </w:pPr>
            <w:r>
              <w:t>13,000</w:t>
            </w:r>
          </w:p>
        </w:tc>
      </w:tr>
      <w:tr>
        <w:tc>
          <w:p>
            <w:pPr>
              <w:pStyle w:stlname="Normal" w:val="Normal"/>
              <w:jc w:val="right"/>
            </w:pPr>
            <w:r>
              <w:t>19</w:t>
            </w:r>
          </w:p>
        </w:tc>
        <w:tc>
          <w:p>
            <w:pPr>
              <w:pStyle w:stlname="Normal" w:val="Normal"/>
              <w:jc w:val="left"/>
            </w:pPr>
            <w:r>
              <w:t>Bone necrosis</w:t>
            </w:r>
          </w:p>
        </w:tc>
        <w:tc>
          <w:p>
            <w:pPr>
              <w:pStyle w:stlname="Normal" w:val="Normal"/>
              <w:jc w:val="right"/>
            </w:pPr>
            <w:r>
              <w:t>18,300</w:t>
            </w:r>
          </w:p>
        </w:tc>
        <w:tc>
          <w:p>
            <w:pPr>
              <w:pStyle w:stlname="Normal" w:val="Normal"/>
              <w:jc w:val="right"/>
            </w:pPr>
            <w:r>
              <w:t>12,800</w:t>
            </w:r>
          </w:p>
        </w:tc>
      </w:tr>
      <w:tr>
        <w:tc>
          <w:p>
            <w:pPr>
              <w:pStyle w:stlname="Normal" w:val="Normal"/>
              <w:jc w:val="right"/>
            </w:pPr>
            <w:r>
              <w:t>20</w:t>
            </w:r>
          </w:p>
        </w:tc>
        <w:tc>
          <w:p>
            <w:pPr>
              <w:pStyle w:stlname="Normal" w:val="Normal"/>
              <w:jc w:val="left"/>
            </w:pPr>
            <w:r>
              <w:t>Disorder of connective tissue</w:t>
            </w:r>
          </w:p>
        </w:tc>
        <w:tc>
          <w:p>
            <w:pPr>
              <w:pStyle w:stlname="Normal" w:val="Normal"/>
              <w:jc w:val="right"/>
            </w:pPr>
            <w:r>
              <w:t>16,600</w:t>
            </w:r>
          </w:p>
        </w:tc>
        <w:tc>
          <w:p>
            <w:pPr>
              <w:pStyle w:stlname="Normal" w:val="Normal"/>
              <w:jc w:val="right"/>
            </w:pPr>
            <w:r>
              <w:t>11,600</w:t>
            </w:r>
          </w:p>
        </w:tc>
      </w:tr>
      <w:tr>
        <w:tc>
          <w:p>
            <w:pPr>
              <w:pStyle w:stlname="Normal" w:val="Normal"/>
              <w:jc w:val="right"/>
            </w:pPr>
            <w:r>
              <w:t>21</w:t>
            </w:r>
          </w:p>
        </w:tc>
        <w:tc>
          <w:p>
            <w:pPr>
              <w:pStyle w:stlname="Normal" w:val="Normal"/>
              <w:jc w:val="left"/>
            </w:pPr>
            <w:r>
              <w:t>Lower limb joint arthritis</w:t>
            </w:r>
          </w:p>
        </w:tc>
        <w:tc>
          <w:p>
            <w:pPr>
              <w:pStyle w:stlname="Normal" w:val="Normal"/>
              <w:jc w:val="right"/>
            </w:pPr>
            <w:r>
              <w:t>16,400</w:t>
            </w:r>
          </w:p>
        </w:tc>
        <w:tc>
          <w:p>
            <w:pPr>
              <w:pStyle w:stlname="Normal" w:val="Normal"/>
              <w:jc w:val="right"/>
            </w:pPr>
            <w:r>
              <w:t>11,500</w:t>
            </w:r>
          </w:p>
        </w:tc>
      </w:tr>
      <w:tr>
        <w:tc>
          <w:p>
            <w:pPr>
              <w:pStyle w:stlname="Normal" w:val="Normal"/>
              <w:jc w:val="right"/>
            </w:pPr>
            <w:r>
              <w:t>22</w:t>
            </w:r>
          </w:p>
        </w:tc>
        <w:tc>
          <w:p>
            <w:pPr>
              <w:pStyle w:stlname="Normal" w:val="Normal"/>
              <w:jc w:val="left"/>
            </w:pPr>
            <w:r>
              <w:t>Juvenile rheumatoid arthritis</w:t>
            </w:r>
          </w:p>
        </w:tc>
        <w:tc>
          <w:p>
            <w:pPr>
              <w:pStyle w:stlname="Normal" w:val="Normal"/>
              <w:jc w:val="right"/>
            </w:pPr>
            <w:r>
              <w:t>15,900</w:t>
            </w:r>
          </w:p>
        </w:tc>
        <w:tc>
          <w:p>
            <w:pPr>
              <w:pStyle w:stlname="Normal" w:val="Normal"/>
              <w:jc w:val="right"/>
            </w:pPr>
            <w:r>
              <w:t>11,100</w:t>
            </w:r>
          </w:p>
        </w:tc>
      </w:tr>
      <w:tr>
        <w:tc>
          <w:p>
            <w:pPr>
              <w:pStyle w:stlname="Normal" w:val="Normal"/>
              <w:jc w:val="right"/>
            </w:pPr>
            <w:r>
              <w:t>23</w:t>
            </w:r>
          </w:p>
        </w:tc>
        <w:tc>
          <w:p>
            <w:pPr>
              <w:pStyle w:stlname="Normal" w:val="Normal"/>
              <w:jc w:val="left"/>
            </w:pPr>
            <w:r>
              <w:t>Rheumatoid arthritis</w:t>
            </w:r>
          </w:p>
        </w:tc>
        <w:tc>
          <w:p>
            <w:pPr>
              <w:pStyle w:stlname="Normal" w:val="Normal"/>
              <w:jc w:val="right"/>
            </w:pPr>
            <w:r>
              <w:t>15,400</w:t>
            </w:r>
          </w:p>
        </w:tc>
        <w:tc>
          <w:p>
            <w:pPr>
              <w:pStyle w:stlname="Normal" w:val="Normal"/>
              <w:jc w:val="right"/>
            </w:pPr>
            <w:r>
              <w:t>10,800</w:t>
            </w:r>
          </w:p>
        </w:tc>
      </w:tr>
      <w:tr>
        <w:tc>
          <w:p>
            <w:pPr>
              <w:pStyle w:stlname="Normal" w:val="Normal"/>
              <w:jc w:val="right"/>
            </w:pPr>
            <w:r>
              <w:t>24</w:t>
            </w:r>
          </w:p>
        </w:tc>
        <w:tc>
          <w:p>
            <w:pPr>
              <w:pStyle w:stlname="Normal" w:val="Normal"/>
              <w:jc w:val="left"/>
            </w:pPr>
            <w:r>
              <w:t>Arthritis of spine</w:t>
            </w:r>
          </w:p>
        </w:tc>
        <w:tc>
          <w:p>
            <w:pPr>
              <w:pStyle w:stlname="Normal" w:val="Normal"/>
              <w:jc w:val="right"/>
            </w:pPr>
            <w:r>
              <w:t>13,600</w:t>
            </w:r>
          </w:p>
        </w:tc>
        <w:tc>
          <w:p>
            <w:pPr>
              <w:pStyle w:stlname="Normal" w:val="Normal"/>
              <w:jc w:val="right"/>
            </w:pPr>
            <w:r>
              <w:t> 9,700</w:t>
            </w:r>
          </w:p>
        </w:tc>
      </w:tr>
      <w:tr>
        <w:tc>
          <w:p>
            <w:pPr>
              <w:pStyle w:stlname="Normal" w:val="Normal"/>
              <w:jc w:val="right"/>
            </w:pPr>
            <w:r>
              <w:t>25</w:t>
            </w:r>
          </w:p>
        </w:tc>
        <w:tc>
          <w:p>
            <w:pPr>
              <w:pStyle w:stlname="Normal" w:val="Normal"/>
              <w:jc w:val="left"/>
            </w:pPr>
            <w:r>
              <w:t>Infective myositis</w:t>
            </w:r>
          </w:p>
        </w:tc>
        <w:tc>
          <w:p>
            <w:pPr>
              <w:pStyle w:stlname="Normal" w:val="Normal"/>
              <w:jc w:val="right"/>
            </w:pPr>
            <w:r>
              <w:t>13,400</w:t>
            </w:r>
          </w:p>
        </w:tc>
        <w:tc>
          <w:p>
            <w:pPr>
              <w:pStyle w:stlname="Normal" w:val="Normal"/>
              <w:jc w:val="right"/>
            </w:pPr>
            <w:r>
              <w:t> 9,500</w:t>
            </w:r>
          </w:p>
        </w:tc>
      </w:tr>
    </w:tbl>
    <w:p>
      <w:pPr>
        <w:pStyle w:val="Normal"/>
      </w:pPr>
      <w:r>
        <w:t xml:space="preserve">Query executed in 11.97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Histopathology test</w:t>
            </w:r>
          </w:p>
        </w:tc>
        <w:tc>
          <w:p>
            <w:pPr>
              <w:pStyle w:stlname="Normal" w:val="Normal"/>
              <w:jc w:val="right"/>
            </w:pPr>
            <w:r>
              <w:t>800</w:t>
            </w:r>
          </w:p>
        </w:tc>
        <w:tc>
          <w:p>
            <w:pPr>
              <w:pStyle w:stlname="Normal" w:val="Normal"/>
              <w:jc w:val="right"/>
            </w:pPr>
            <w:r>
              <w:t>800</w:t>
            </w:r>
          </w:p>
        </w:tc>
      </w:tr>
      <w:tr>
        <w:tc>
          <w:p>
            <w:pPr>
              <w:pStyle w:stlname="Normal" w:val="Normal"/>
              <w:jc w:val="right"/>
            </w:pPr>
            <w:r>
              <w:t> 2</w:t>
            </w:r>
          </w:p>
        </w:tc>
        <w:tc>
          <w:p>
            <w:pPr>
              <w:pStyle w:stlname="Normal" w:val="Normal"/>
              <w:jc w:val="left"/>
            </w:pPr>
            <w:r>
              <w:t>Serum/plasma protein test</w:t>
            </w:r>
          </w:p>
        </w:tc>
        <w:tc>
          <w:p>
            <w:pPr>
              <w:pStyle w:stlname="Normal" w:val="Normal"/>
              <w:jc w:val="right"/>
            </w:pPr>
            <w:r>
              <w:t>400</w:t>
            </w:r>
          </w:p>
        </w:tc>
        <w:tc>
          <w:p>
            <w:pPr>
              <w:pStyle w:stlname="Normal" w:val="Normal"/>
              <w:jc w:val="right"/>
            </w:pPr>
            <w:r>
              <w:t>300</w:t>
            </w:r>
          </w:p>
        </w:tc>
      </w:tr>
      <w:tr>
        <w:tc>
          <w:p>
            <w:pPr>
              <w:pStyle w:stlname="Normal" w:val="Normal"/>
              <w:jc w:val="right"/>
            </w:pPr>
            <w:r>
              <w:t> 3</w:t>
            </w:r>
          </w:p>
        </w:tc>
        <w:tc>
          <w:p>
            <w:pPr>
              <w:pStyle w:stlname="Normal" w:val="Normal"/>
              <w:jc w:val="left"/>
            </w:pPr>
            <w:r>
              <w:t>Immunology laboratory test</w:t>
            </w:r>
          </w:p>
        </w:tc>
        <w:tc>
          <w:p>
            <w:pPr>
              <w:pStyle w:stlname="Normal" w:val="Normal"/>
              <w:jc w:val="right"/>
            </w:pPr>
            <w:r>
              <w:t>300</w:t>
            </w:r>
          </w:p>
        </w:tc>
        <w:tc>
          <w:p>
            <w:pPr>
              <w:pStyle w:stlname="Normal" w:val="Normal"/>
              <w:jc w:val="right"/>
            </w:pPr>
            <w:r>
              <w:t>200</w:t>
            </w:r>
          </w:p>
        </w:tc>
      </w:tr>
      <w:tr>
        <w:tc>
          <w:p>
            <w:pPr>
              <w:pStyle w:stlname="Normal" w:val="Normal"/>
              <w:jc w:val="right"/>
            </w:pPr>
            <w:r>
              <w:t> 4</w:t>
            </w:r>
          </w:p>
        </w:tc>
        <w:tc>
          <w:p>
            <w:pPr>
              <w:pStyle w:stlname="Normal" w:val="Normal"/>
              <w:jc w:val="left"/>
            </w:pPr>
            <w:r>
              <w:t>Enzyme measurement</w:t>
            </w:r>
          </w:p>
        </w:tc>
        <w:tc>
          <w:p>
            <w:pPr>
              <w:pStyle w:stlname="Normal" w:val="Normal"/>
              <w:jc w:val="right"/>
            </w:pPr>
            <w:r>
              <w:t>300</w:t>
            </w:r>
          </w:p>
        </w:tc>
        <w:tc>
          <w:p>
            <w:pPr>
              <w:pStyle w:stlname="Normal" w:val="Normal"/>
              <w:jc w:val="right"/>
            </w:pPr>
            <w:r>
              <w:t>200</w:t>
            </w:r>
          </w:p>
        </w:tc>
      </w:tr>
      <w:tr>
        <w:tc>
          <w:p>
            <w:pPr>
              <w:pStyle w:stlname="Normal" w:val="Normal"/>
              <w:jc w:val="right"/>
            </w:pPr>
            <w:r>
              <w:t> 5</w:t>
            </w:r>
          </w:p>
        </w:tc>
        <w:tc>
          <w:p>
            <w:pPr>
              <w:pStyle w:stlname="Normal" w:val="Normal"/>
              <w:jc w:val="left"/>
            </w:pPr>
            <w:r>
              <w:t>Histologic test</w:t>
            </w:r>
          </w:p>
        </w:tc>
        <w:tc>
          <w:p>
            <w:pPr>
              <w:pStyle w:stlname="Normal" w:val="Normal"/>
              <w:jc w:val="right"/>
            </w:pPr>
            <w:r>
              <w:t>300</w:t>
            </w:r>
          </w:p>
        </w:tc>
        <w:tc>
          <w:p>
            <w:pPr>
              <w:pStyle w:stlname="Normal" w:val="Normal"/>
              <w:jc w:val="right"/>
            </w:pPr>
            <w:r>
              <w:t>300</w:t>
            </w:r>
          </w:p>
        </w:tc>
      </w:tr>
      <w:tr>
        <w:tc>
          <w:p>
            <w:pPr>
              <w:pStyle w:stlname="Normal" w:val="Normal"/>
              <w:jc w:val="right"/>
            </w:pPr>
            <w:r>
              <w:t> 6</w:t>
            </w:r>
          </w:p>
        </w:tc>
        <w:tc>
          <w:p>
            <w:pPr>
              <w:pStyle w:stlname="Normal" w:val="Normal"/>
              <w:jc w:val="left"/>
            </w:pPr>
            <w:r>
              <w:t>Blood test</w:t>
            </w:r>
          </w:p>
        </w:tc>
        <w:tc>
          <w:p>
            <w:pPr>
              <w:pStyle w:stlname="Normal" w:val="Normal"/>
              <w:jc w:val="right"/>
            </w:pPr>
            <w:r>
              <w:t>300</w:t>
            </w:r>
          </w:p>
        </w:tc>
        <w:tc>
          <w:p>
            <w:pPr>
              <w:pStyle w:stlname="Normal" w:val="Normal"/>
              <w:jc w:val="right"/>
            </w:pPr>
            <w:r>
              <w:t>200</w:t>
            </w:r>
          </w:p>
        </w:tc>
      </w:tr>
      <w:tr>
        <w:tc>
          <w:p>
            <w:pPr>
              <w:pStyle w:stlname="Normal" w:val="Normal"/>
              <w:jc w:val="right"/>
            </w:pPr>
            <w:r>
              <w:t> 7</w:t>
            </w:r>
          </w:p>
        </w:tc>
        <w:tc>
          <w:p>
            <w:pPr>
              <w:pStyle w:stlname="Normal" w:val="Normal"/>
              <w:jc w:val="left"/>
            </w:pPr>
            <w:r>
              <w:t>Measurement of level of substance in blood</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Antibody titer measurement</w:t>
            </w:r>
          </w:p>
        </w:tc>
        <w:tc>
          <w:p>
            <w:pPr>
              <w:pStyle w:stlname="Normal" w:val="Normal"/>
              <w:jc w:val="right"/>
            </w:pPr>
            <w:r>
              <w:t>100</w:t>
            </w:r>
          </w:p>
        </w:tc>
        <w:tc>
          <w:p>
            <w:pPr>
              <w:pStyle w:stlname="Normal" w:val="Normal"/>
              <w:jc w:val="right"/>
            </w:pPr>
            <w:r>
              <w:t>100</w:t>
            </w:r>
          </w:p>
        </w:tc>
      </w:tr>
      <w:tr>
        <w:tc>
          <w:p>
            <w:pPr>
              <w:pStyle w:stlname="Normal" w:val="Normal"/>
              <w:jc w:val="right"/>
            </w:pPr>
            <w:r>
              <w:t> 9</w:t>
            </w:r>
          </w:p>
        </w:tc>
        <w:tc>
          <w:p>
            <w:pPr>
              <w:pStyle w:stlname="Normal" w:val="Normal"/>
              <w:jc w:val="left"/>
            </w:pPr>
            <w:r>
              <w:t>Hormone measurement</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Red blood cell test</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Measurement of respiratory function</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Globulin measurement</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Alpha-1-Fetoprotein measurement</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Dynamic endocrine function test</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Albumin measurement</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Cerebrospinal fluid pressure recording</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Carbon monoxide diffusing capacity measurement</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In vivo test of hypersensitivity</w:t>
            </w:r>
          </w:p>
        </w:tc>
        <w:tc>
          <w:p>
            <w:pPr>
              <w:pStyle w:stlname="Normal" w:val="Normal"/>
              <w:jc w:val="right"/>
            </w:pPr>
            <w:r>
              <w:t>100</w:t>
            </w:r>
          </w:p>
        </w:tc>
        <w:tc>
          <w:p>
            <w:pPr>
              <w:pStyle w:stlname="Normal" w:val="Normal"/>
              <w:jc w:val="right"/>
            </w:pPr>
            <w:r>
              <w:t>100</w:t>
            </w:r>
          </w:p>
        </w:tc>
      </w:tr>
      <w:tr>
        <w:tc>
          <w:p>
            <w:pPr>
              <w:pStyle w:stlname="Normal" w:val="Normal"/>
              <w:jc w:val="right"/>
            </w:pPr>
            <w:r>
              <w:t>19</w:t>
            </w:r>
          </w:p>
        </w:tc>
        <w:tc>
          <w:p>
            <w:pPr>
              <w:pStyle w:stlname="Normal" w:val="Normal"/>
              <w:jc w:val="left"/>
            </w:pPr>
            <w:r>
              <w:t>6 minute walk test distance</w:t>
            </w:r>
          </w:p>
        </w:tc>
        <w:tc>
          <w:p>
            <w:pPr>
              <w:pStyle w:stlname="Normal" w:val="Normal"/>
              <w:jc w:val="right"/>
            </w:pPr>
            <w:r>
              <w:t>100</w:t>
            </w:r>
          </w:p>
        </w:tc>
        <w:tc>
          <w:p>
            <w:pPr>
              <w:pStyle w:stlname="Normal" w:val="Normal"/>
              <w:jc w:val="right"/>
            </w:pPr>
            <w:r>
              <w:t>100</w:t>
            </w:r>
          </w:p>
        </w:tc>
      </w:tr>
      <w:tr>
        <w:tc>
          <w:p>
            <w:pPr>
              <w:pStyle w:stlname="Normal" w:val="Normal"/>
              <w:jc w:val="right"/>
            </w:pPr>
            <w:r>
              <w:t>20</w:t>
            </w:r>
          </w:p>
        </w:tc>
        <w:tc>
          <w:p>
            <w:pPr>
              <w:pStyle w:stlname="Normal" w:val="Normal"/>
              <w:jc w:val="left"/>
            </w:pPr>
            <w:r>
              <w:t>Calibration of urethra</w:t>
            </w:r>
          </w:p>
        </w:tc>
        <w:tc>
          <w:p>
            <w:pPr>
              <w:pStyle w:stlname="Normal" w:val="Normal"/>
              <w:jc w:val="right"/>
            </w:pPr>
            <w:r>
              <w:t>100</w:t>
            </w:r>
          </w:p>
        </w:tc>
        <w:tc>
          <w:p>
            <w:pPr>
              <w:pStyle w:stlname="Normal" w:val="Normal"/>
              <w:jc w:val="right"/>
            </w:pPr>
            <w:r>
              <w:t>100</w:t>
            </w:r>
          </w:p>
        </w:tc>
      </w:tr>
      <w:tr>
        <w:tc>
          <w:p>
            <w:pPr>
              <w:pStyle w:stlname="Normal" w:val="Normal"/>
              <w:jc w:val="right"/>
            </w:pPr>
            <w:r>
              <w:t>21</w:t>
            </w:r>
          </w:p>
        </w:tc>
        <w:tc>
          <w:p>
            <w:pPr>
              <w:pStyle w:stlname="Normal" w:val="Normal"/>
              <w:jc w:val="left"/>
            </w:pPr>
            <w:r>
              <w:t>Anorectal manometry</w:t>
            </w:r>
          </w:p>
        </w:tc>
        <w:tc>
          <w:p>
            <w:pPr>
              <w:pStyle w:stlname="Normal" w:val="Normal"/>
              <w:jc w:val="right"/>
            </w:pPr>
            <w:r>
              <w:t>100</w:t>
            </w:r>
          </w:p>
        </w:tc>
        <w:tc>
          <w:p>
            <w:pPr>
              <w:pStyle w:stlname="Normal" w:val="Normal"/>
              <w:jc w:val="right"/>
            </w:pPr>
            <w:r>
              <w:t>100</w:t>
            </w:r>
          </w:p>
        </w:tc>
      </w:tr>
      <w:tr>
        <w:tc>
          <w:p>
            <w:pPr>
              <w:pStyle w:stlname="Normal" w:val="Normal"/>
              <w:jc w:val="right"/>
            </w:pPr>
            <w:r>
              <w:t>22</w:t>
            </w:r>
          </w:p>
        </w:tc>
        <w:tc>
          <w:p>
            <w:pPr>
              <w:pStyle w:stlname="Normal" w:val="Normal"/>
              <w:jc w:val="left"/>
            </w:pPr>
            <w:r>
              <w:t>Inhalation bronchial challenge testing</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Invasive oxygen saturation monitoring</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Spirometry</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Esophageal manometry</w:t>
            </w:r>
          </w:p>
        </w:tc>
        <w:tc>
          <w:p>
            <w:pPr>
              <w:pStyle w:stlname="Normal" w:val="Normal"/>
              <w:jc w:val="right"/>
            </w:pPr>
            <w:r>
              <w:t>100</w:t>
            </w:r>
          </w:p>
        </w:tc>
        <w:tc>
          <w:p>
            <w:pPr>
              <w:pStyle w:stlname="Normal" w:val="Normal"/>
              <w:jc w:val="right"/>
            </w:pPr>
            <w:r>
              <w:t>100</w:t>
            </w:r>
          </w:p>
        </w:tc>
      </w:tr>
    </w:tbl>
    <w:p>
      <w:pPr>
        <w:pStyle w:val="Normal"/>
      </w:pPr>
      <w:r>
        <w:t xml:space="preserve">Query executed in 0.55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Childbirth</w:t>
            </w:r>
          </w:p>
        </w:tc>
        <w:tc>
          <w:p>
            <w:pPr>
              <w:pStyle w:stlname="Normal" w:val="Normal"/>
              <w:jc w:val="right"/>
            </w:pPr>
            <w:r>
              <w:t>396,000</w:t>
            </w:r>
          </w:p>
        </w:tc>
        <w:tc>
          <w:p>
            <w:pPr>
              <w:pStyle w:stlname="Normal" w:val="Normal"/>
              <w:jc w:val="right"/>
            </w:pPr>
            <w:r>
              <w:t>100,000</w:t>
            </w:r>
          </w:p>
        </w:tc>
      </w:tr>
      <w:tr>
        <w:tc>
          <w:p>
            <w:pPr>
              <w:pStyle w:stlname="Normal" w:val="Normal"/>
              <w:jc w:val="right"/>
            </w:pPr>
            <w:r>
              <w:t> 2</w:t>
            </w:r>
          </w:p>
        </w:tc>
        <w:tc>
          <w:p>
            <w:pPr>
              <w:pStyle w:stlname="Normal" w:val="Normal"/>
              <w:jc w:val="left"/>
            </w:pPr>
            <w:r>
              <w:t>Disorder excluded</w:t>
            </w:r>
          </w:p>
        </w:tc>
        <w:tc>
          <w:p>
            <w:pPr>
              <w:pStyle w:stlname="Normal" w:val="Normal"/>
              <w:jc w:val="right"/>
            </w:pPr>
            <w:r>
              <w:t> 80,100</w:t>
            </w:r>
          </w:p>
        </w:tc>
        <w:tc>
          <w:p>
            <w:pPr>
              <w:pStyle w:stlname="Normal" w:val="Normal"/>
              <w:jc w:val="right"/>
            </w:pPr>
            <w:r>
              <w:t> 56,100</w:t>
            </w:r>
          </w:p>
        </w:tc>
      </w:tr>
      <w:tr>
        <w:tc>
          <w:p>
            <w:pPr>
              <w:pStyle w:stlname="Normal" w:val="Normal"/>
              <w:jc w:val="right"/>
            </w:pPr>
            <w:r>
              <w:t> 3</w:t>
            </w:r>
          </w:p>
        </w:tc>
        <w:tc>
          <w:p>
            <w:pPr>
              <w:pStyle w:stlname="Normal" w:val="Normal"/>
              <w:jc w:val="left"/>
            </w:pPr>
            <w:r>
              <w:t>Accidental event</w:t>
            </w:r>
          </w:p>
        </w:tc>
        <w:tc>
          <w:p>
            <w:pPr>
              <w:pStyle w:stlname="Normal" w:val="Normal"/>
              <w:jc w:val="right"/>
            </w:pPr>
            <w:r>
              <w:t> 42,400</w:t>
            </w:r>
          </w:p>
        </w:tc>
        <w:tc>
          <w:p>
            <w:pPr>
              <w:pStyle w:stlname="Normal" w:val="Normal"/>
              <w:jc w:val="right"/>
            </w:pPr>
            <w:r>
              <w:t> 35,800</w:t>
            </w:r>
          </w:p>
        </w:tc>
      </w:tr>
      <w:tr>
        <w:tc>
          <w:p>
            <w:pPr>
              <w:pStyle w:stlname="Normal" w:val="Normal"/>
              <w:jc w:val="right"/>
            </w:pPr>
            <w:r>
              <w:t> 4</w:t>
            </w:r>
          </w:p>
        </w:tc>
        <w:tc>
          <w:p>
            <w:pPr>
              <w:pStyle w:stlname="Normal" w:val="Normal"/>
              <w:jc w:val="left"/>
            </w:pPr>
            <w:r>
              <w:t>Emergency</w:t>
            </w:r>
          </w:p>
        </w:tc>
        <w:tc>
          <w:p>
            <w:pPr>
              <w:pStyle w:stlname="Normal" w:val="Normal"/>
              <w:jc w:val="right"/>
            </w:pPr>
            <w:r>
              <w:t>  7,000</w:t>
            </w:r>
          </w:p>
        </w:tc>
        <w:tc>
          <w:p>
            <w:pPr>
              <w:pStyle w:stlname="Normal" w:val="Normal"/>
              <w:jc w:val="right"/>
            </w:pPr>
            <w:r>
              <w:t>  6,900</w:t>
            </w:r>
          </w:p>
        </w:tc>
      </w:tr>
      <w:tr>
        <w:tc>
          <w:p>
            <w:pPr>
              <w:pStyle w:stlname="Normal" w:val="Normal"/>
              <w:jc w:val="right"/>
            </w:pPr>
            <w:r>
              <w:t> 5</w:t>
            </w:r>
          </w:p>
        </w:tc>
        <w:tc>
          <w:p>
            <w:pPr>
              <w:pStyle w:stlname="Normal" w:val="Normal"/>
              <w:jc w:val="left"/>
            </w:pPr>
            <w:r>
              <w:t>Injury whilst engaged in work activity</w:t>
            </w:r>
          </w:p>
        </w:tc>
        <w:tc>
          <w:p>
            <w:pPr>
              <w:pStyle w:stlname="Normal" w:val="Normal"/>
              <w:jc w:val="right"/>
            </w:pPr>
            <w:r>
              <w:t>  2,100</w:t>
            </w:r>
          </w:p>
        </w:tc>
        <w:tc>
          <w:p>
            <w:pPr>
              <w:pStyle w:stlname="Normal" w:val="Normal"/>
              <w:jc w:val="right"/>
            </w:pPr>
            <w:r>
              <w:t>  2,000</w:t>
            </w:r>
          </w:p>
        </w:tc>
      </w:tr>
      <w:tr>
        <w:tc>
          <w:p>
            <w:pPr>
              <w:pStyle w:stlname="Normal" w:val="Normal"/>
              <w:jc w:val="right"/>
            </w:pPr>
            <w:r>
              <w:t> 6</w:t>
            </w:r>
          </w:p>
        </w:tc>
        <w:tc>
          <w:p>
            <w:pPr>
              <w:pStyle w:stlname="Normal" w:val="Normal"/>
              <w:jc w:val="left"/>
            </w:pPr>
            <w:r>
              <w:t>Intensive care monitoring</w:t>
            </w:r>
          </w:p>
        </w:tc>
        <w:tc>
          <w:p>
            <w:pPr>
              <w:pStyle w:stlname="Normal" w:val="Normal"/>
              <w:jc w:val="right"/>
            </w:pPr>
            <w:r>
              <w:t>  1,100</w:t>
            </w:r>
          </w:p>
        </w:tc>
        <w:tc>
          <w:p>
            <w:pPr>
              <w:pStyle w:stlname="Normal" w:val="Normal"/>
              <w:jc w:val="right"/>
            </w:pPr>
            <w:r>
              <w:t>  1,100</w:t>
            </w:r>
          </w:p>
        </w:tc>
      </w:tr>
      <w:tr>
        <w:tc>
          <w:p>
            <w:pPr>
              <w:pStyle w:stlname="Normal" w:val="Normal"/>
              <w:jc w:val="right"/>
            </w:pPr>
            <w:r>
              <w:t> 7</w:t>
            </w:r>
          </w:p>
        </w:tc>
        <w:tc>
          <w:p>
            <w:pPr>
              <w:pStyle w:stlname="Normal" w:val="Normal"/>
              <w:jc w:val="left"/>
            </w:pPr>
            <w:r>
              <w:t>Feeding problems in newborn</w:t>
            </w:r>
          </w:p>
        </w:tc>
        <w:tc>
          <w:p>
            <w:pPr>
              <w:pStyle w:stlname="Normal" w:val="Normal"/>
              <w:jc w:val="right"/>
            </w:pPr>
            <w:r>
              <w:t>    700</w:t>
            </w:r>
          </w:p>
        </w:tc>
        <w:tc>
          <w:p>
            <w:pPr>
              <w:pStyle w:stlname="Normal" w:val="Normal"/>
              <w:jc w:val="right"/>
            </w:pPr>
            <w:r>
              <w:t>    600</w:t>
            </w:r>
          </w:p>
        </w:tc>
      </w:tr>
      <w:tr>
        <w:tc>
          <w:p>
            <w:pPr>
              <w:pStyle w:stlname="Normal" w:val="Normal"/>
              <w:jc w:val="right"/>
            </w:pPr>
            <w:r>
              <w:t> 8</w:t>
            </w:r>
          </w:p>
        </w:tc>
        <w:tc>
          <w:p>
            <w:pPr>
              <w:pStyle w:stlname="Normal" w:val="Normal"/>
              <w:jc w:val="left"/>
            </w:pPr>
            <w:r>
              <w:t>Maternal death</w:t>
            </w:r>
          </w:p>
        </w:tc>
        <w:tc>
          <w:p>
            <w:pPr>
              <w:pStyle w:stlname="Normal" w:val="Normal"/>
              <w:jc w:val="right"/>
            </w:pPr>
            <w:r>
              <w:t>    700</w:t>
            </w:r>
          </w:p>
        </w:tc>
        <w:tc>
          <w:p>
            <w:pPr>
              <w:pStyle w:stlname="Normal" w:val="Normal"/>
              <w:jc w:val="right"/>
            </w:pPr>
            <w:r>
              <w:t>    600</w:t>
            </w:r>
          </w:p>
        </w:tc>
      </w:tr>
      <w:tr>
        <w:tc>
          <w:p>
            <w:pPr>
              <w:pStyle w:stlname="Normal" w:val="Normal"/>
              <w:jc w:val="right"/>
            </w:pPr>
            <w:r>
              <w:t> 9</w:t>
            </w:r>
          </w:p>
        </w:tc>
        <w:tc>
          <w:p>
            <w:pPr>
              <w:pStyle w:stlname="Normal" w:val="Normal"/>
              <w:jc w:val="left"/>
            </w:pPr>
            <w:r>
              <w:t>Death from any obstetric cause occurring more than 42 days but less than one year after delivery</w:t>
            </w:r>
          </w:p>
        </w:tc>
        <w:tc>
          <w:p>
            <w:pPr>
              <w:pStyle w:stlname="Normal" w:val="Normal"/>
              <w:jc w:val="right"/>
            </w:pPr>
            <w:r>
              <w:t>    500</w:t>
            </w:r>
          </w:p>
        </w:tc>
        <w:tc>
          <w:p>
            <w:pPr>
              <w:pStyle w:stlname="Normal" w:val="Normal"/>
              <w:jc w:val="right"/>
            </w:pPr>
            <w:r>
              <w:t>    400</w:t>
            </w:r>
          </w:p>
        </w:tc>
      </w:tr>
      <w:tr>
        <w:tc>
          <w:p>
            <w:pPr>
              <w:pStyle w:stlname="Normal" w:val="Normal"/>
              <w:jc w:val="right"/>
            </w:pPr>
            <w:r>
              <w:t>10</w:t>
            </w:r>
          </w:p>
        </w:tc>
        <w:tc>
          <w:p>
            <w:pPr>
              <w:pStyle w:stlname="Normal" w:val="Normal"/>
              <w:jc w:val="left"/>
            </w:pPr>
            <w:r>
              <w:t>Palliative care</w:t>
            </w:r>
          </w:p>
        </w:tc>
        <w:tc>
          <w:p>
            <w:pPr>
              <w:pStyle w:stlname="Normal" w:val="Normal"/>
              <w:jc w:val="right"/>
            </w:pPr>
            <w:r>
              <w:t>    400</w:t>
            </w:r>
          </w:p>
        </w:tc>
        <w:tc>
          <w:p>
            <w:pPr>
              <w:pStyle w:stlname="Normal" w:val="Normal"/>
              <w:jc w:val="right"/>
            </w:pPr>
            <w:r>
              <w:t>    400</w:t>
            </w:r>
          </w:p>
        </w:tc>
      </w:tr>
      <w:tr>
        <w:tc>
          <w:p>
            <w:pPr>
              <w:pStyle w:stlname="Normal" w:val="Normal"/>
              <w:jc w:val="right"/>
            </w:pPr>
            <w:r>
              <w:t>11</w:t>
            </w:r>
          </w:p>
        </w:tc>
        <w:tc>
          <w:p>
            <w:pPr>
              <w:pStyle w:stlname="Normal" w:val="Normal"/>
              <w:jc w:val="left"/>
            </w:pPr>
            <w:r>
              <w:t>Suspected fetal damage from viral disease in mother</w:t>
            </w:r>
          </w:p>
        </w:tc>
        <w:tc>
          <w:p>
            <w:pPr>
              <w:pStyle w:stlname="Normal" w:val="Normal"/>
              <w:jc w:val="right"/>
            </w:pPr>
            <w:r>
              <w:t>    300</w:t>
            </w:r>
          </w:p>
        </w:tc>
        <w:tc>
          <w:p>
            <w:pPr>
              <w:pStyle w:stlname="Normal" w:val="Normal"/>
              <w:jc w:val="right"/>
            </w:pPr>
            <w:r>
              <w:t>    300</w:t>
            </w:r>
          </w:p>
        </w:tc>
      </w:tr>
      <w:tr>
        <w:tc>
          <w:p>
            <w:pPr>
              <w:pStyle w:stlname="Normal" w:val="Normal"/>
              <w:jc w:val="right"/>
            </w:pPr>
            <w:r>
              <w:t>12</w:t>
            </w:r>
          </w:p>
        </w:tc>
        <w:tc>
          <w:p>
            <w:pPr>
              <w:pStyle w:stlname="Normal" w:val="Normal"/>
              <w:jc w:val="left"/>
            </w:pPr>
            <w:r>
              <w:t>Excessive weight gain</w:t>
            </w:r>
          </w:p>
        </w:tc>
        <w:tc>
          <w:p>
            <w:pPr>
              <w:pStyle w:stlname="Normal" w:val="Normal"/>
              <w:jc w:val="right"/>
            </w:pPr>
            <w:r>
              <w:t>    300</w:t>
            </w:r>
          </w:p>
        </w:tc>
        <w:tc>
          <w:p>
            <w:pPr>
              <w:pStyle w:stlname="Normal" w:val="Normal"/>
              <w:jc w:val="right"/>
            </w:pPr>
            <w:r>
              <w:t>    300</w:t>
            </w:r>
          </w:p>
        </w:tc>
      </w:tr>
      <w:tr>
        <w:tc>
          <w:p>
            <w:pPr>
              <w:pStyle w:stlname="Normal" w:val="Normal"/>
              <w:jc w:val="right"/>
            </w:pPr>
            <w:r>
              <w:t>13</w:t>
            </w:r>
          </w:p>
        </w:tc>
        <w:tc>
          <w:p>
            <w:pPr>
              <w:pStyle w:stlname="Normal" w:val="Normal"/>
              <w:jc w:val="left"/>
            </w:pPr>
            <w:r>
              <w:t>Antenatal care</w:t>
            </w:r>
          </w:p>
        </w:tc>
        <w:tc>
          <w:p>
            <w:pPr>
              <w:pStyle w:stlname="Normal" w:val="Normal"/>
              <w:jc w:val="right"/>
            </w:pPr>
            <w:r>
              <w:t>    300</w:t>
            </w:r>
          </w:p>
        </w:tc>
        <w:tc>
          <w:p>
            <w:pPr>
              <w:pStyle w:stlname="Normal" w:val="Normal"/>
              <w:jc w:val="right"/>
            </w:pPr>
            <w:r>
              <w:t>    300</w:t>
            </w:r>
          </w:p>
        </w:tc>
      </w:tr>
      <w:tr>
        <w:tc>
          <w:p>
            <w:pPr>
              <w:pStyle w:stlname="Normal" w:val="Normal"/>
              <w:jc w:val="right"/>
            </w:pPr>
            <w:r>
              <w:t>14</w:t>
            </w:r>
          </w:p>
        </w:tc>
        <w:tc>
          <w:p>
            <w:pPr>
              <w:pStyle w:stlname="Normal" w:val="Normal"/>
              <w:jc w:val="left"/>
            </w:pPr>
            <w:r>
              <w:t>Adult care</w:t>
            </w:r>
          </w:p>
        </w:tc>
        <w:tc>
          <w:p>
            <w:pPr>
              <w:pStyle w:stlname="Normal" w:val="Normal"/>
              <w:jc w:val="right"/>
            </w:pPr>
            <w:r>
              <w:t>    300</w:t>
            </w:r>
          </w:p>
        </w:tc>
        <w:tc>
          <w:p>
            <w:pPr>
              <w:pStyle w:stlname="Normal" w:val="Normal"/>
              <w:jc w:val="right"/>
            </w:pPr>
            <w:r>
              <w:t>    300</w:t>
            </w:r>
          </w:p>
        </w:tc>
      </w:tr>
      <w:tr>
        <w:tc>
          <w:p>
            <w:pPr>
              <w:pStyle w:stlname="Normal" w:val="Normal"/>
              <w:jc w:val="right"/>
            </w:pPr>
            <w:r>
              <w:t>15</w:t>
            </w:r>
          </w:p>
        </w:tc>
        <w:tc>
          <w:p>
            <w:pPr>
              <w:pStyle w:stlname="Normal" w:val="Normal"/>
              <w:jc w:val="left"/>
            </w:pPr>
            <w:r>
              <w:t>Informed consent for procedure</w:t>
            </w:r>
          </w:p>
        </w:tc>
        <w:tc>
          <w:p>
            <w:pPr>
              <w:pStyle w:stlname="Normal" w:val="Normal"/>
              <w:jc w:val="right"/>
            </w:pPr>
            <w:r>
              <w:t>    300</w:t>
            </w:r>
          </w:p>
        </w:tc>
        <w:tc>
          <w:p>
            <w:pPr>
              <w:pStyle w:stlname="Normal" w:val="Normal"/>
              <w:jc w:val="right"/>
            </w:pPr>
            <w:r>
              <w:t>    300</w:t>
            </w:r>
          </w:p>
        </w:tc>
      </w:tr>
      <w:tr>
        <w:tc>
          <w:p>
            <w:pPr>
              <w:pStyle w:stlname="Normal" w:val="Normal"/>
              <w:jc w:val="right"/>
            </w:pPr>
            <w:r>
              <w:t>16</w:t>
            </w:r>
          </w:p>
        </w:tc>
        <w:tc>
          <w:p>
            <w:pPr>
              <w:pStyle w:stlname="Normal" w:val="Normal"/>
              <w:jc w:val="left"/>
            </w:pPr>
            <w:r>
              <w:t>Decolonization</w:t>
            </w:r>
          </w:p>
        </w:tc>
        <w:tc>
          <w:p>
            <w:pPr>
              <w:pStyle w:stlname="Normal" w:val="Normal"/>
              <w:jc w:val="right"/>
            </w:pPr>
            <w:r>
              <w:t>    300</w:t>
            </w:r>
          </w:p>
        </w:tc>
        <w:tc>
          <w:p>
            <w:pPr>
              <w:pStyle w:stlname="Normal" w:val="Normal"/>
              <w:jc w:val="right"/>
            </w:pPr>
            <w:r>
              <w:t>    300</w:t>
            </w:r>
          </w:p>
        </w:tc>
      </w:tr>
      <w:tr>
        <w:tc>
          <w:p>
            <w:pPr>
              <w:pStyle w:stlname="Normal" w:val="Normal"/>
              <w:jc w:val="right"/>
            </w:pPr>
            <w:r>
              <w:t>17</w:t>
            </w:r>
          </w:p>
        </w:tc>
        <w:tc>
          <w:p>
            <w:pPr>
              <w:pStyle w:stlname="Normal" w:val="Normal"/>
              <w:jc w:val="left"/>
            </w:pPr>
            <w:r>
              <w:t>Death from direct obstetric cause occurring more than 42 days but less than one year after delivery</w:t>
            </w:r>
          </w:p>
        </w:tc>
        <w:tc>
          <w:p>
            <w:pPr>
              <w:pStyle w:stlname="Normal" w:val="Normal"/>
              <w:jc w:val="right"/>
            </w:pPr>
            <w:r>
              <w:t>    300</w:t>
            </w:r>
          </w:p>
        </w:tc>
        <w:tc>
          <w:p>
            <w:pPr>
              <w:pStyle w:stlname="Normal" w:val="Normal"/>
              <w:jc w:val="right"/>
            </w:pPr>
            <w:r>
              <w:t>    200</w:t>
            </w:r>
          </w:p>
        </w:tc>
      </w:tr>
      <w:tr>
        <w:tc>
          <w:p>
            <w:pPr>
              <w:pStyle w:stlname="Normal" w:val="Normal"/>
              <w:jc w:val="right"/>
            </w:pPr>
            <w:r>
              <w:t>18</w:t>
            </w:r>
          </w:p>
        </w:tc>
        <w:tc>
          <w:p>
            <w:pPr>
              <w:pStyle w:stlname="Normal" w:val="Normal"/>
              <w:jc w:val="left"/>
            </w:pPr>
            <w:r>
              <w:t>Death from indirect obstetric cause occurring more than 42 days but less than one year after delivery</w:t>
            </w:r>
          </w:p>
        </w:tc>
        <w:tc>
          <w:p>
            <w:pPr>
              <w:pStyle w:stlname="Normal" w:val="Normal"/>
              <w:jc w:val="right"/>
            </w:pPr>
            <w:r>
              <w:t>    300</w:t>
            </w:r>
          </w:p>
        </w:tc>
        <w:tc>
          <w:p>
            <w:pPr>
              <w:pStyle w:stlname="Normal" w:val="Normal"/>
              <w:jc w:val="right"/>
            </w:pPr>
            <w:r>
              <w:t>    200</w:t>
            </w:r>
          </w:p>
        </w:tc>
      </w:tr>
      <w:tr>
        <w:tc>
          <w:p>
            <w:pPr>
              <w:pStyle w:stlname="Normal" w:val="Normal"/>
              <w:jc w:val="right"/>
            </w:pPr>
            <w:r>
              <w:t>19</w:t>
            </w:r>
          </w:p>
        </w:tc>
        <w:tc>
          <w:p>
            <w:pPr>
              <w:pStyle w:stlname="Normal" w:val="Normal"/>
              <w:jc w:val="left"/>
            </w:pPr>
            <w:r>
              <w:t>Death from sequela of indirect maternal cause</w:t>
            </w:r>
          </w:p>
        </w:tc>
        <w:tc>
          <w:p>
            <w:pPr>
              <w:pStyle w:stlname="Normal" w:val="Normal"/>
              <w:jc w:val="right"/>
            </w:pPr>
            <w:r>
              <w:t>    300</w:t>
            </w:r>
          </w:p>
        </w:tc>
        <w:tc>
          <w:p>
            <w:pPr>
              <w:pStyle w:stlname="Normal" w:val="Normal"/>
              <w:jc w:val="right"/>
            </w:pPr>
            <w:r>
              <w:t>    200</w:t>
            </w:r>
          </w:p>
        </w:tc>
      </w:tr>
      <w:tr>
        <w:tc>
          <w:p>
            <w:pPr>
              <w:pStyle w:stlname="Normal" w:val="Normal"/>
              <w:jc w:val="right"/>
            </w:pPr>
            <w:r>
              <w:t>20</w:t>
            </w:r>
          </w:p>
        </w:tc>
        <w:tc>
          <w:p>
            <w:pPr>
              <w:pStyle w:stlname="Normal" w:val="Normal"/>
              <w:jc w:val="left"/>
            </w:pPr>
            <w:r>
              <w:t>Suspected fetal damage from radiation</w:t>
            </w:r>
          </w:p>
        </w:tc>
        <w:tc>
          <w:p>
            <w:pPr>
              <w:pStyle w:stlname="Normal" w:val="Normal"/>
              <w:jc w:val="right"/>
            </w:pPr>
            <w:r>
              <w:t>    300</w:t>
            </w:r>
          </w:p>
        </w:tc>
        <w:tc>
          <w:p>
            <w:pPr>
              <w:pStyle w:stlname="Normal" w:val="Normal"/>
              <w:jc w:val="right"/>
            </w:pPr>
            <w:r>
              <w:t>    200</w:t>
            </w:r>
          </w:p>
        </w:tc>
      </w:tr>
      <w:tr>
        <w:tc>
          <w:p>
            <w:pPr>
              <w:pStyle w:stlname="Normal" w:val="Normal"/>
              <w:jc w:val="right"/>
            </w:pPr>
            <w:r>
              <w:t>21</w:t>
            </w:r>
          </w:p>
        </w:tc>
        <w:tc>
          <w:p>
            <w:pPr>
              <w:pStyle w:stlname="Normal" w:val="Normal"/>
              <w:jc w:val="left"/>
            </w:pPr>
            <w:r>
              <w:t>Oxygenation monitoring</w:t>
            </w:r>
          </w:p>
        </w:tc>
        <w:tc>
          <w:p>
            <w:pPr>
              <w:pStyle w:stlname="Normal" w:val="Normal"/>
              <w:jc w:val="right"/>
            </w:pPr>
            <w:r>
              <w:t>    300</w:t>
            </w:r>
          </w:p>
        </w:tc>
        <w:tc>
          <w:p>
            <w:pPr>
              <w:pStyle w:stlname="Normal" w:val="Normal"/>
              <w:jc w:val="right"/>
            </w:pPr>
            <w:r>
              <w:t>    300</w:t>
            </w:r>
          </w:p>
        </w:tc>
      </w:tr>
      <w:tr>
        <w:tc>
          <w:p>
            <w:pPr>
              <w:pStyle w:stlname="Normal" w:val="Normal"/>
              <w:jc w:val="right"/>
            </w:pPr>
            <w:r>
              <w:t>22</w:t>
            </w:r>
          </w:p>
        </w:tc>
        <w:tc>
          <w:p>
            <w:pPr>
              <w:pStyle w:stlname="Normal" w:val="Normal"/>
              <w:jc w:val="left"/>
            </w:pPr>
            <w:r>
              <w:t>Cardiovascular monitoring</w:t>
            </w:r>
          </w:p>
        </w:tc>
        <w:tc>
          <w:p>
            <w:pPr>
              <w:pStyle w:stlname="Normal" w:val="Normal"/>
              <w:jc w:val="right"/>
            </w:pPr>
            <w:r>
              <w:t>    300</w:t>
            </w:r>
          </w:p>
        </w:tc>
        <w:tc>
          <w:p>
            <w:pPr>
              <w:pStyle w:stlname="Normal" w:val="Normal"/>
              <w:jc w:val="right"/>
            </w:pPr>
            <w:r>
              <w:t>    300</w:t>
            </w:r>
          </w:p>
        </w:tc>
      </w:tr>
      <w:tr>
        <w:tc>
          <w:p>
            <w:pPr>
              <w:pStyle w:stlname="Normal" w:val="Normal"/>
              <w:jc w:val="right"/>
            </w:pPr>
            <w:r>
              <w:t>23</w:t>
            </w:r>
          </w:p>
        </w:tc>
        <w:tc>
          <w:p>
            <w:pPr>
              <w:pStyle w:stlname="Normal" w:val="Normal"/>
              <w:jc w:val="left"/>
            </w:pPr>
            <w:r>
              <w:t>Fetal exposure to alcohol</w:t>
            </w:r>
          </w:p>
        </w:tc>
        <w:tc>
          <w:p>
            <w:pPr>
              <w:pStyle w:stlname="Normal" w:val="Normal"/>
              <w:jc w:val="right"/>
            </w:pPr>
            <w:r>
              <w:t>    300</w:t>
            </w:r>
          </w:p>
        </w:tc>
        <w:tc>
          <w:p>
            <w:pPr>
              <w:pStyle w:stlname="Normal" w:val="Normal"/>
              <w:jc w:val="right"/>
            </w:pPr>
            <w:r>
              <w:t>    200</w:t>
            </w:r>
          </w:p>
        </w:tc>
      </w:tr>
      <w:tr>
        <w:tc>
          <w:p>
            <w:pPr>
              <w:pStyle w:stlname="Normal" w:val="Normal"/>
              <w:jc w:val="right"/>
            </w:pPr>
            <w:r>
              <w:t>24</w:t>
            </w:r>
          </w:p>
        </w:tc>
        <w:tc>
          <w:p>
            <w:pPr>
              <w:pStyle w:stlname="Normal" w:val="Normal"/>
              <w:jc w:val="left"/>
            </w:pPr>
            <w:r>
              <w:t>Failed instrumental delivery</w:t>
            </w:r>
          </w:p>
        </w:tc>
        <w:tc>
          <w:p>
            <w:pPr>
              <w:pStyle w:stlname="Normal" w:val="Normal"/>
              <w:jc w:val="right"/>
            </w:pPr>
            <w:r>
              <w:t>    300</w:t>
            </w:r>
          </w:p>
        </w:tc>
        <w:tc>
          <w:p>
            <w:pPr>
              <w:pStyle w:stlname="Normal" w:val="Normal"/>
              <w:jc w:val="right"/>
            </w:pPr>
            <w:r>
              <w:t>    200</w:t>
            </w:r>
          </w:p>
        </w:tc>
      </w:tr>
      <w:tr>
        <w:tc>
          <w:p>
            <w:pPr>
              <w:pStyle w:stlname="Normal" w:val="Normal"/>
              <w:jc w:val="right"/>
            </w:pPr>
            <w:r>
              <w:t>25</w:t>
            </w:r>
          </w:p>
        </w:tc>
        <w:tc>
          <w:p>
            <w:pPr>
              <w:pStyle w:stlname="Normal" w:val="Normal"/>
              <w:jc w:val="left"/>
            </w:pPr>
            <w:r>
              <w:t>Slow feeding in newborn</w:t>
            </w:r>
          </w:p>
        </w:tc>
        <w:tc>
          <w:p>
            <w:pPr>
              <w:pStyle w:stlname="Normal" w:val="Normal"/>
              <w:jc w:val="right"/>
            </w:pPr>
            <w:r>
              <w:t>    300</w:t>
            </w:r>
          </w:p>
        </w:tc>
        <w:tc>
          <w:p>
            <w:pPr>
              <w:pStyle w:stlname="Normal" w:val="Normal"/>
              <w:jc w:val="right"/>
            </w:pPr>
            <w:r>
              <w:t>    200</w:t>
            </w:r>
          </w:p>
        </w:tc>
      </w:tr>
    </w:tbl>
    <w:p>
      <w:pPr>
        <w:pStyle w:val="Normal"/>
      </w:pPr>
      <w:r>
        <w:t xml:space="preserve">Query executed in 2.52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Artificial respiration</w:t>
            </w:r>
          </w:p>
        </w:tc>
        <w:tc>
          <w:p>
            <w:pPr>
              <w:pStyle w:stlname="Normal" w:val="Normal"/>
              <w:jc w:val="right"/>
            </w:pPr>
            <w:r>
              <w:t>400,000</w:t>
            </w:r>
          </w:p>
        </w:tc>
        <w:tc>
          <w:p>
            <w:pPr>
              <w:pStyle w:stlname="Normal" w:val="Normal"/>
              <w:jc w:val="right"/>
            </w:pPr>
            <w:r>
              <w:t>100,000</w:t>
            </w:r>
          </w:p>
        </w:tc>
      </w:tr>
      <w:tr>
        <w:tc>
          <w:p>
            <w:pPr>
              <w:pStyle w:stlname="Normal" w:val="Normal"/>
              <w:jc w:val="right"/>
            </w:pPr>
            <w:r>
              <w:t> 2</w:t>
            </w:r>
          </w:p>
        </w:tc>
        <w:tc>
          <w:p>
            <w:pPr>
              <w:pStyle w:stlname="Normal" w:val="Normal"/>
              <w:jc w:val="left"/>
            </w:pPr>
            <w:r>
              <w:t>Dialysis procedure</w:t>
            </w:r>
          </w:p>
        </w:tc>
        <w:tc>
          <w:p>
            <w:pPr>
              <w:pStyle w:stlname="Normal" w:val="Normal"/>
              <w:jc w:val="right"/>
            </w:pPr>
            <w:r>
              <w:t>200,000</w:t>
            </w:r>
          </w:p>
        </w:tc>
        <w:tc>
          <w:p>
            <w:pPr>
              <w:pStyle w:stlname="Normal" w:val="Normal"/>
              <w:jc w:val="right"/>
            </w:pPr>
            <w:r>
              <w:t> 93,900</w:t>
            </w:r>
          </w:p>
        </w:tc>
      </w:tr>
      <w:tr>
        <w:tc>
          <w:p>
            <w:pPr>
              <w:pStyle w:stlname="Normal" w:val="Normal"/>
              <w:jc w:val="right"/>
            </w:pPr>
            <w:r>
              <w:t> 3</w:t>
            </w:r>
          </w:p>
        </w:tc>
        <w:tc>
          <w:p>
            <w:pPr>
              <w:pStyle w:stlname="Normal" w:val="Normal"/>
              <w:jc w:val="left"/>
            </w:pPr>
            <w:r>
              <w:t>Agreeing on care plan</w:t>
            </w:r>
          </w:p>
        </w:tc>
        <w:tc>
          <w:p>
            <w:pPr>
              <w:pStyle w:stlname="Normal" w:val="Normal"/>
              <w:jc w:val="right"/>
            </w:pPr>
            <w:r>
              <w:t>192,100</w:t>
            </w:r>
          </w:p>
        </w:tc>
        <w:tc>
          <w:p>
            <w:pPr>
              <w:pStyle w:stlname="Normal" w:val="Normal"/>
              <w:jc w:val="right"/>
            </w:pPr>
            <w:r>
              <w:t> 92,700</w:t>
            </w:r>
          </w:p>
        </w:tc>
      </w:tr>
      <w:tr>
        <w:tc>
          <w:p>
            <w:pPr>
              <w:pStyle w:stlname="Normal" w:val="Normal"/>
              <w:jc w:val="right"/>
            </w:pPr>
            <w:r>
              <w:t> 4</w:t>
            </w:r>
          </w:p>
        </w:tc>
        <w:tc>
          <w:p>
            <w:pPr>
              <w:pStyle w:stlname="Normal" w:val="Normal"/>
              <w:jc w:val="left"/>
            </w:pPr>
            <w:r>
              <w:t>Agreeing on diabetes care plan</w:t>
            </w:r>
          </w:p>
        </w:tc>
        <w:tc>
          <w:p>
            <w:pPr>
              <w:pStyle w:stlname="Normal" w:val="Normal"/>
              <w:jc w:val="right"/>
            </w:pPr>
            <w:r>
              <w:t>111,500</w:t>
            </w:r>
          </w:p>
        </w:tc>
        <w:tc>
          <w:p>
            <w:pPr>
              <w:pStyle w:stlname="Normal" w:val="Normal"/>
              <w:jc w:val="right"/>
            </w:pPr>
            <w:r>
              <w:t> 73,000</w:t>
            </w:r>
          </w:p>
        </w:tc>
      </w:tr>
      <w:tr>
        <w:tc>
          <w:p>
            <w:pPr>
              <w:pStyle w:stlname="Normal" w:val="Normal"/>
              <w:jc w:val="right"/>
            </w:pPr>
            <w:r>
              <w:t> 5</w:t>
            </w:r>
          </w:p>
        </w:tc>
        <w:tc>
          <w:p>
            <w:pPr>
              <w:pStyle w:stlname="Normal" w:val="Normal"/>
              <w:jc w:val="left"/>
            </w:pPr>
            <w:r>
              <w:t>Jaw and temporomandibular joint operations</w:t>
            </w:r>
          </w:p>
        </w:tc>
        <w:tc>
          <w:p>
            <w:pPr>
              <w:pStyle w:stlname="Normal" w:val="Normal"/>
              <w:jc w:val="right"/>
            </w:pPr>
            <w:r>
              <w:t> 81,400</w:t>
            </w:r>
          </w:p>
        </w:tc>
        <w:tc>
          <w:p>
            <w:pPr>
              <w:pStyle w:stlname="Normal" w:val="Normal"/>
              <w:jc w:val="right"/>
            </w:pPr>
            <w:r>
              <w:t> 59,600</w:t>
            </w:r>
          </w:p>
        </w:tc>
      </w:tr>
      <w:tr>
        <w:tc>
          <w:p>
            <w:pPr>
              <w:pStyle w:stlname="Normal" w:val="Normal"/>
              <w:jc w:val="right"/>
            </w:pPr>
            <w:r>
              <w:t> 6</w:t>
            </w:r>
          </w:p>
        </w:tc>
        <w:tc>
          <w:p>
            <w:pPr>
              <w:pStyle w:stlname="Normal" w:val="Normal"/>
              <w:jc w:val="left"/>
            </w:pPr>
            <w:r>
              <w:t>Prosthodontic procedure</w:t>
            </w:r>
          </w:p>
        </w:tc>
        <w:tc>
          <w:p>
            <w:pPr>
              <w:pStyle w:stlname="Normal" w:val="Normal"/>
              <w:jc w:val="right"/>
            </w:pPr>
            <w:r>
              <w:t> 80,600</w:t>
            </w:r>
          </w:p>
        </w:tc>
        <w:tc>
          <w:p>
            <w:pPr>
              <w:pStyle w:stlname="Normal" w:val="Normal"/>
              <w:jc w:val="right"/>
            </w:pPr>
            <w:r>
              <w:t> 59,300</w:t>
            </w:r>
          </w:p>
        </w:tc>
      </w:tr>
      <w:tr>
        <w:tc>
          <w:p>
            <w:pPr>
              <w:pStyle w:stlname="Normal" w:val="Normal"/>
              <w:jc w:val="right"/>
            </w:pPr>
            <w:r>
              <w:t> 7</w:t>
            </w:r>
          </w:p>
        </w:tc>
        <w:tc>
          <w:p>
            <w:pPr>
              <w:pStyle w:stlname="Normal" w:val="Normal"/>
              <w:jc w:val="left"/>
            </w:pPr>
            <w:r>
              <w:t>Orthodontic service</w:t>
            </w:r>
          </w:p>
        </w:tc>
        <w:tc>
          <w:p>
            <w:pPr>
              <w:pStyle w:stlname="Normal" w:val="Normal"/>
              <w:jc w:val="right"/>
            </w:pPr>
            <w:r>
              <w:t> 79,900</w:t>
            </w:r>
          </w:p>
        </w:tc>
        <w:tc>
          <w:p>
            <w:pPr>
              <w:pStyle w:stlname="Normal" w:val="Normal"/>
              <w:jc w:val="right"/>
            </w:pPr>
            <w:r>
              <w:t> 59,000</w:t>
            </w:r>
          </w:p>
        </w:tc>
      </w:tr>
      <w:tr>
        <w:tc>
          <w:p>
            <w:pPr>
              <w:pStyle w:stlname="Normal" w:val="Normal"/>
              <w:jc w:val="right"/>
            </w:pPr>
            <w:r>
              <w:t> 8</w:t>
            </w:r>
          </w:p>
        </w:tc>
        <w:tc>
          <w:p>
            <w:pPr>
              <w:pStyle w:stlname="Normal" w:val="Normal"/>
              <w:jc w:val="left"/>
            </w:pPr>
            <w:r>
              <w:t>Periodontic procedure</w:t>
            </w:r>
          </w:p>
        </w:tc>
        <w:tc>
          <w:p>
            <w:pPr>
              <w:pStyle w:stlname="Normal" w:val="Normal"/>
              <w:jc w:val="right"/>
            </w:pPr>
            <w:r>
              <w:t> 79,900</w:t>
            </w:r>
          </w:p>
        </w:tc>
        <w:tc>
          <w:p>
            <w:pPr>
              <w:pStyle w:stlname="Normal" w:val="Normal"/>
              <w:jc w:val="right"/>
            </w:pPr>
            <w:r>
              <w:t> 59,100</w:t>
            </w:r>
          </w:p>
        </w:tc>
      </w:tr>
      <w:tr>
        <w:tc>
          <w:p>
            <w:pPr>
              <w:pStyle w:stlname="Normal" w:val="Normal"/>
              <w:jc w:val="right"/>
            </w:pPr>
            <w:r>
              <w:t> 9</w:t>
            </w:r>
          </w:p>
        </w:tc>
        <w:tc>
          <w:p>
            <w:pPr>
              <w:pStyle w:stlname="Normal" w:val="Normal"/>
              <w:jc w:val="left"/>
            </w:pPr>
            <w:r>
              <w:t>Endodontic procedure</w:t>
            </w:r>
          </w:p>
        </w:tc>
        <w:tc>
          <w:p>
            <w:pPr>
              <w:pStyle w:stlname="Normal" w:val="Normal"/>
              <w:jc w:val="right"/>
            </w:pPr>
            <w:r>
              <w:t> 79,800</w:t>
            </w:r>
          </w:p>
        </w:tc>
        <w:tc>
          <w:p>
            <w:pPr>
              <w:pStyle w:stlname="Normal" w:val="Normal"/>
              <w:jc w:val="right"/>
            </w:pPr>
            <w:r>
              <w:t> 59,100</w:t>
            </w:r>
          </w:p>
        </w:tc>
      </w:tr>
      <w:tr>
        <w:tc>
          <w:p>
            <w:pPr>
              <w:pStyle w:stlname="Normal" w:val="Normal"/>
              <w:jc w:val="right"/>
            </w:pPr>
            <w:r>
              <w:t>10</w:t>
            </w:r>
          </w:p>
        </w:tc>
        <w:tc>
          <w:p>
            <w:pPr>
              <w:pStyle w:stlname="Normal" w:val="Normal"/>
              <w:jc w:val="left"/>
            </w:pPr>
            <w:r>
              <w:t>Agreeing on mental health care plan</w:t>
            </w:r>
          </w:p>
        </w:tc>
        <w:tc>
          <w:p>
            <w:pPr>
              <w:pStyle w:stlname="Normal" w:val="Normal"/>
              <w:jc w:val="right"/>
            </w:pPr>
            <w:r>
              <w:t> 32,200</w:t>
            </w:r>
          </w:p>
        </w:tc>
        <w:tc>
          <w:p>
            <w:pPr>
              <w:pStyle w:stlname="Normal" w:val="Normal"/>
              <w:jc w:val="right"/>
            </w:pPr>
            <w:r>
              <w:t> 28,400</w:t>
            </w:r>
          </w:p>
        </w:tc>
      </w:tr>
      <w:tr>
        <w:tc>
          <w:p>
            <w:pPr>
              <w:pStyle w:stlname="Normal" w:val="Normal"/>
              <w:jc w:val="right"/>
            </w:pPr>
            <w:r>
              <w:t>11</w:t>
            </w:r>
          </w:p>
        </w:tc>
        <w:tc>
          <w:p>
            <w:pPr>
              <w:pStyle w:stlname="Normal" w:val="Normal"/>
              <w:jc w:val="left"/>
            </w:pPr>
            <w:r>
              <w:t>Asthma action care planning</w:t>
            </w:r>
          </w:p>
        </w:tc>
        <w:tc>
          <w:p>
            <w:pPr>
              <w:pStyle w:stlname="Normal" w:val="Normal"/>
              <w:jc w:val="right"/>
            </w:pPr>
            <w:r>
              <w:t> 31,800</w:t>
            </w:r>
          </w:p>
        </w:tc>
        <w:tc>
          <w:p>
            <w:pPr>
              <w:pStyle w:stlname="Normal" w:val="Normal"/>
              <w:jc w:val="right"/>
            </w:pPr>
            <w:r>
              <w:t> 28,300</w:t>
            </w:r>
          </w:p>
        </w:tc>
      </w:tr>
      <w:tr>
        <w:tc>
          <w:p>
            <w:pPr>
              <w:pStyle w:stlname="Normal" w:val="Normal"/>
              <w:jc w:val="right"/>
            </w:pPr>
            <w:r>
              <w:t>12</w:t>
            </w:r>
          </w:p>
        </w:tc>
        <w:tc>
          <w:p>
            <w:pPr>
              <w:pStyle w:stlname="Normal" w:val="Normal"/>
              <w:jc w:val="left"/>
            </w:pPr>
            <w:r>
              <w:t>Management of chronic obstructive pulmonary disease</w:t>
            </w:r>
          </w:p>
        </w:tc>
        <w:tc>
          <w:p>
            <w:pPr>
              <w:pStyle w:stlname="Normal" w:val="Normal"/>
              <w:jc w:val="right"/>
            </w:pPr>
            <w:r>
              <w:t> 31,700</w:t>
            </w:r>
          </w:p>
        </w:tc>
        <w:tc>
          <w:p>
            <w:pPr>
              <w:pStyle w:stlname="Normal" w:val="Normal"/>
              <w:jc w:val="right"/>
            </w:pPr>
            <w:r>
              <w:t> 28,200</w:t>
            </w:r>
          </w:p>
        </w:tc>
      </w:tr>
      <w:tr>
        <w:tc>
          <w:p>
            <w:pPr>
              <w:pStyle w:stlname="Normal" w:val="Normal"/>
              <w:jc w:val="right"/>
            </w:pPr>
            <w:r>
              <w:t>13</w:t>
            </w:r>
          </w:p>
        </w:tc>
        <w:tc>
          <w:p>
            <w:pPr>
              <w:pStyle w:stlname="Normal" w:val="Normal"/>
              <w:jc w:val="left"/>
            </w:pPr>
            <w:r>
              <w:t>Hand tendon operation</w:t>
            </w:r>
          </w:p>
        </w:tc>
        <w:tc>
          <w:p>
            <w:pPr>
              <w:pStyle w:stlname="Normal" w:val="Normal"/>
              <w:jc w:val="right"/>
            </w:pPr>
            <w:r>
              <w:t> 17,300</w:t>
            </w:r>
          </w:p>
        </w:tc>
        <w:tc>
          <w:p>
            <w:pPr>
              <w:pStyle w:stlname="Normal" w:val="Normal"/>
              <w:jc w:val="right"/>
            </w:pPr>
            <w:r>
              <w:t> 15,900</w:t>
            </w:r>
          </w:p>
        </w:tc>
      </w:tr>
      <w:tr>
        <w:tc>
          <w:p>
            <w:pPr>
              <w:pStyle w:stlname="Normal" w:val="Normal"/>
              <w:jc w:val="right"/>
            </w:pPr>
            <w:r>
              <w:t>14</w:t>
            </w:r>
          </w:p>
        </w:tc>
        <w:tc>
          <w:p>
            <w:pPr>
              <w:pStyle w:stlname="Normal" w:val="Normal"/>
              <w:jc w:val="left"/>
            </w:pPr>
            <w:r>
              <w:t>Open reduction and fixation</w:t>
            </w:r>
          </w:p>
        </w:tc>
        <w:tc>
          <w:p>
            <w:pPr>
              <w:pStyle w:stlname="Normal" w:val="Normal"/>
              <w:jc w:val="right"/>
            </w:pPr>
            <w:r>
              <w:t> 15,600</w:t>
            </w:r>
          </w:p>
        </w:tc>
        <w:tc>
          <w:p>
            <w:pPr>
              <w:pStyle w:stlname="Normal" w:val="Normal"/>
              <w:jc w:val="right"/>
            </w:pPr>
            <w:r>
              <w:t> 14,500</w:t>
            </w:r>
          </w:p>
        </w:tc>
      </w:tr>
      <w:tr>
        <w:tc>
          <w:p>
            <w:pPr>
              <w:pStyle w:stlname="Normal" w:val="Normal"/>
              <w:jc w:val="right"/>
            </w:pPr>
            <w:r>
              <w:t>15</w:t>
            </w:r>
          </w:p>
        </w:tc>
        <w:tc>
          <w:p>
            <w:pPr>
              <w:pStyle w:stlname="Normal" w:val="Normal"/>
              <w:jc w:val="left"/>
            </w:pPr>
            <w:r>
              <w:t>Reduction procedure</w:t>
            </w:r>
          </w:p>
        </w:tc>
        <w:tc>
          <w:p>
            <w:pPr>
              <w:pStyle w:stlname="Normal" w:val="Normal"/>
              <w:jc w:val="right"/>
            </w:pPr>
            <w:r>
              <w:t> 15,400</w:t>
            </w:r>
          </w:p>
        </w:tc>
        <w:tc>
          <w:p>
            <w:pPr>
              <w:pStyle w:stlname="Normal" w:val="Normal"/>
              <w:jc w:val="right"/>
            </w:pPr>
            <w:r>
              <w:t> 14,300</w:t>
            </w:r>
          </w:p>
        </w:tc>
      </w:tr>
      <w:tr>
        <w:tc>
          <w:p>
            <w:pPr>
              <w:pStyle w:stlname="Normal" w:val="Normal"/>
              <w:jc w:val="right"/>
            </w:pPr>
            <w:r>
              <w:t>16</w:t>
            </w:r>
          </w:p>
        </w:tc>
        <w:tc>
          <w:p>
            <w:pPr>
              <w:pStyle w:stlname="Normal" w:val="Normal"/>
              <w:jc w:val="left"/>
            </w:pPr>
            <w:r>
              <w:t>Open reduction of fracture and external fixation</w:t>
            </w:r>
          </w:p>
        </w:tc>
        <w:tc>
          <w:p>
            <w:pPr>
              <w:pStyle w:stlname="Normal" w:val="Normal"/>
              <w:jc w:val="right"/>
            </w:pPr>
            <w:r>
              <w:t> 14,600</w:t>
            </w:r>
          </w:p>
        </w:tc>
        <w:tc>
          <w:p>
            <w:pPr>
              <w:pStyle w:stlname="Normal" w:val="Normal"/>
              <w:jc w:val="right"/>
            </w:pPr>
            <w:r>
              <w:t> 13,600</w:t>
            </w:r>
          </w:p>
        </w:tc>
      </w:tr>
      <w:tr>
        <w:tc>
          <w:p>
            <w:pPr>
              <w:pStyle w:stlname="Normal" w:val="Normal"/>
              <w:jc w:val="right"/>
            </w:pPr>
            <w:r>
              <w:t>17</w:t>
            </w:r>
          </w:p>
        </w:tc>
        <w:tc>
          <w:p>
            <w:pPr>
              <w:pStyle w:stlname="Normal" w:val="Normal"/>
              <w:jc w:val="left"/>
            </w:pPr>
            <w:r>
              <w:t>Division of musculoskeletal system</w:t>
            </w:r>
          </w:p>
        </w:tc>
        <w:tc>
          <w:p>
            <w:pPr>
              <w:pStyle w:stlname="Normal" w:val="Normal"/>
              <w:jc w:val="right"/>
            </w:pPr>
            <w:r>
              <w:t> 14,100</w:t>
            </w:r>
          </w:p>
        </w:tc>
        <w:tc>
          <w:p>
            <w:pPr>
              <w:pStyle w:stlname="Normal" w:val="Normal"/>
              <w:jc w:val="right"/>
            </w:pPr>
            <w:r>
              <w:t> 13,200</w:t>
            </w:r>
          </w:p>
        </w:tc>
      </w:tr>
      <w:tr>
        <w:tc>
          <w:p>
            <w:pPr>
              <w:pStyle w:stlname="Normal" w:val="Normal"/>
              <w:jc w:val="right"/>
            </w:pPr>
            <w:r>
              <w:t>18</w:t>
            </w:r>
          </w:p>
        </w:tc>
        <w:tc>
          <w:p>
            <w:pPr>
              <w:pStyle w:stlname="Normal" w:val="Normal"/>
              <w:jc w:val="left"/>
            </w:pPr>
            <w:r>
              <w:t>Musculoskeletal system incision</w:t>
            </w:r>
          </w:p>
        </w:tc>
        <w:tc>
          <w:p>
            <w:pPr>
              <w:pStyle w:stlname="Normal" w:val="Normal"/>
              <w:jc w:val="right"/>
            </w:pPr>
            <w:r>
              <w:t> 11,500</w:t>
            </w:r>
          </w:p>
        </w:tc>
        <w:tc>
          <w:p>
            <w:pPr>
              <w:pStyle w:stlname="Normal" w:val="Normal"/>
              <w:jc w:val="right"/>
            </w:pPr>
            <w:r>
              <w:t> 10,900</w:t>
            </w:r>
          </w:p>
        </w:tc>
      </w:tr>
      <w:tr>
        <w:tc>
          <w:p>
            <w:pPr>
              <w:pStyle w:stlname="Normal" w:val="Normal"/>
              <w:jc w:val="right"/>
            </w:pPr>
            <w:r>
              <w:t>19</w:t>
            </w:r>
          </w:p>
        </w:tc>
        <w:tc>
          <w:p>
            <w:pPr>
              <w:pStyle w:stlname="Normal" w:val="Normal"/>
              <w:jc w:val="left"/>
            </w:pPr>
            <w:r>
              <w:t>Excision arthroplasty of joint of hand</w:t>
            </w:r>
          </w:p>
        </w:tc>
        <w:tc>
          <w:p>
            <w:pPr>
              <w:pStyle w:stlname="Normal" w:val="Normal"/>
              <w:jc w:val="right"/>
            </w:pPr>
            <w:r>
              <w:t> 10,900</w:t>
            </w:r>
          </w:p>
        </w:tc>
        <w:tc>
          <w:p>
            <w:pPr>
              <w:pStyle w:stlname="Normal" w:val="Normal"/>
              <w:jc w:val="right"/>
            </w:pPr>
            <w:r>
              <w:t> 10,300</w:t>
            </w:r>
          </w:p>
        </w:tc>
      </w:tr>
      <w:tr>
        <w:tc>
          <w:p>
            <w:pPr>
              <w:pStyle w:stlname="Normal" w:val="Normal"/>
              <w:jc w:val="right"/>
            </w:pPr>
            <w:r>
              <w:t>20</w:t>
            </w:r>
          </w:p>
        </w:tc>
        <w:tc>
          <w:p>
            <w:pPr>
              <w:pStyle w:stlname="Normal" w:val="Normal"/>
              <w:jc w:val="left"/>
            </w:pPr>
            <w:r>
              <w:t>Tenorrhaphy</w:t>
            </w:r>
          </w:p>
        </w:tc>
        <w:tc>
          <w:p>
            <w:pPr>
              <w:pStyle w:stlname="Normal" w:val="Normal"/>
              <w:jc w:val="right"/>
            </w:pPr>
            <w:r>
              <w:t> 10,700</w:t>
            </w:r>
          </w:p>
        </w:tc>
        <w:tc>
          <w:p>
            <w:pPr>
              <w:pStyle w:stlname="Normal" w:val="Normal"/>
              <w:jc w:val="right"/>
            </w:pPr>
            <w:r>
              <w:t> 10,100</w:t>
            </w:r>
          </w:p>
        </w:tc>
      </w:tr>
      <w:tr>
        <w:tc>
          <w:p>
            <w:pPr>
              <w:pStyle w:stlname="Normal" w:val="Normal"/>
              <w:jc w:val="right"/>
            </w:pPr>
            <w:r>
              <w:t>21</w:t>
            </w:r>
          </w:p>
        </w:tc>
        <w:tc>
          <w:p>
            <w:pPr>
              <w:pStyle w:stlname="Normal" w:val="Normal"/>
              <w:jc w:val="left"/>
            </w:pPr>
            <w:r>
              <w:t>Spondylolisthesis operation</w:t>
            </w:r>
          </w:p>
        </w:tc>
        <w:tc>
          <w:p>
            <w:pPr>
              <w:pStyle w:stlname="Normal" w:val="Normal"/>
              <w:jc w:val="right"/>
            </w:pPr>
            <w:r>
              <w:t> 10,600</w:t>
            </w:r>
          </w:p>
        </w:tc>
        <w:tc>
          <w:p>
            <w:pPr>
              <w:pStyle w:stlname="Normal" w:val="Normal"/>
              <w:jc w:val="right"/>
            </w:pPr>
            <w:r>
              <w:t> 10,100</w:t>
            </w:r>
          </w:p>
        </w:tc>
      </w:tr>
      <w:tr>
        <w:tc>
          <w:p>
            <w:pPr>
              <w:pStyle w:stlname="Normal" w:val="Normal"/>
              <w:jc w:val="right"/>
            </w:pPr>
            <w:r>
              <w:t>22</w:t>
            </w:r>
          </w:p>
        </w:tc>
        <w:tc>
          <w:p>
            <w:pPr>
              <w:pStyle w:stlname="Normal" w:val="Normal"/>
              <w:jc w:val="left"/>
            </w:pPr>
            <w:r>
              <w:t>Repair of fascia</w:t>
            </w:r>
          </w:p>
        </w:tc>
        <w:tc>
          <w:p>
            <w:pPr>
              <w:pStyle w:stlname="Normal" w:val="Normal"/>
              <w:jc w:val="right"/>
            </w:pPr>
            <w:r>
              <w:t>  9,600</w:t>
            </w:r>
          </w:p>
        </w:tc>
        <w:tc>
          <w:p>
            <w:pPr>
              <w:pStyle w:stlname="Normal" w:val="Normal"/>
              <w:jc w:val="right"/>
            </w:pPr>
            <w:r>
              <w:t>  9,200</w:t>
            </w:r>
          </w:p>
        </w:tc>
      </w:tr>
      <w:tr>
        <w:tc>
          <w:p>
            <w:pPr>
              <w:pStyle w:stlname="Normal" w:val="Normal"/>
              <w:jc w:val="right"/>
            </w:pPr>
            <w:r>
              <w:t>23</w:t>
            </w:r>
          </w:p>
        </w:tc>
        <w:tc>
          <w:p>
            <w:pPr>
              <w:pStyle w:stlname="Normal" w:val="Normal"/>
              <w:jc w:val="left"/>
            </w:pPr>
            <w:r>
              <w:t>Trunk repair</w:t>
            </w:r>
          </w:p>
        </w:tc>
        <w:tc>
          <w:p>
            <w:pPr>
              <w:pStyle w:stlname="Normal" w:val="Normal"/>
              <w:jc w:val="right"/>
            </w:pPr>
            <w:r>
              <w:t>  8,700</w:t>
            </w:r>
          </w:p>
        </w:tc>
        <w:tc>
          <w:p>
            <w:pPr>
              <w:pStyle w:stlname="Normal" w:val="Normal"/>
              <w:jc w:val="right"/>
            </w:pPr>
            <w:r>
              <w:t>  8,400</w:t>
            </w:r>
          </w:p>
        </w:tc>
      </w:tr>
      <w:tr>
        <w:tc>
          <w:p>
            <w:pPr>
              <w:pStyle w:stlname="Normal" w:val="Normal"/>
              <w:jc w:val="right"/>
            </w:pPr>
            <w:r>
              <w:t>24</w:t>
            </w:r>
          </w:p>
        </w:tc>
        <w:tc>
          <w:p>
            <w:pPr>
              <w:pStyle w:stlname="Normal" w:val="Normal"/>
              <w:jc w:val="left"/>
            </w:pPr>
            <w:r>
              <w:t>Procedure on bone of forearm</w:t>
            </w:r>
          </w:p>
        </w:tc>
        <w:tc>
          <w:p>
            <w:pPr>
              <w:pStyle w:stlname="Normal" w:val="Normal"/>
              <w:jc w:val="right"/>
            </w:pPr>
            <w:r>
              <w:t>  8,300</w:t>
            </w:r>
          </w:p>
        </w:tc>
        <w:tc>
          <w:p>
            <w:pPr>
              <w:pStyle w:stlname="Normal" w:val="Normal"/>
              <w:jc w:val="right"/>
            </w:pPr>
            <w:r>
              <w:t>  8,000</w:t>
            </w:r>
          </w:p>
        </w:tc>
      </w:tr>
      <w:tr>
        <w:tc>
          <w:p>
            <w:pPr>
              <w:pStyle w:stlname="Normal" w:val="Normal"/>
              <w:jc w:val="right"/>
            </w:pPr>
            <w:r>
              <w:t>25</w:t>
            </w:r>
          </w:p>
        </w:tc>
        <w:tc>
          <w:p>
            <w:pPr>
              <w:pStyle w:stlname="Normal" w:val="Normal"/>
              <w:jc w:val="left"/>
            </w:pPr>
            <w:r>
              <w:t>Closed reduction of fracture and external fixation</w:t>
            </w:r>
          </w:p>
        </w:tc>
        <w:tc>
          <w:p>
            <w:pPr>
              <w:pStyle w:stlname="Normal" w:val="Normal"/>
              <w:jc w:val="right"/>
            </w:pPr>
            <w:r>
              <w:t>  8,100</w:t>
            </w:r>
          </w:p>
        </w:tc>
        <w:tc>
          <w:p>
            <w:pPr>
              <w:pStyle w:stlname="Normal" w:val="Normal"/>
              <w:jc w:val="right"/>
            </w:pPr>
            <w:r>
              <w:t>  7,800</w:t>
            </w:r>
          </w:p>
        </w:tc>
      </w:tr>
    </w:tbl>
    <w:p>
      <w:pPr>
        <w:pStyle w:val="Normal"/>
      </w:pPr>
      <w:r>
        <w:t xml:space="preserve">Query executed in 6.65 secs</w:t>
      </w:r>
    </w:p>
    <w:p>
      <w:pPr>
        <w:pStyle w:val="Normal"/>
      </w:pPr>
      <w:r>
        <w:t xml:space="preserve">Table 19 omitted because no mapped devices were found.</w:t>
      </w:r>
    </w:p>
    <w:p>
      <w:pPr>
        <w:pStyle w:val="Normal"/>
      </w:pPr>
      <w:r>
        <w:t xml:space="preserve">Query executed in 0.56 secs</w:t>
      </w:r>
    </w:p>
    <w:p>
      <w:pPr>
        <w:pStyle w:val="Normal"/>
      </w:pPr>
      <w:r>
        <w:t xml:space="preserve">Table 20. All 5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Ambulatory Dental Clinic / Center</w:t>
            </w:r>
          </w:p>
        </w:tc>
        <w:tc>
          <w:p>
            <w:pPr>
              <w:pStyle w:stlname="Normal" w:val="Normal"/>
              <w:jc w:val="right"/>
            </w:pPr>
            <w:r>
              <w:t>400,000</w:t>
            </w:r>
          </w:p>
        </w:tc>
        <w:tc>
          <w:p>
            <w:pPr>
              <w:pStyle w:stlname="Normal" w:val="Normal"/>
              <w:jc w:val="right"/>
            </w:pPr>
            <w:r>
              <w:t>100,000</w:t>
            </w:r>
          </w:p>
        </w:tc>
      </w:tr>
      <w:tr>
        <w:tc>
          <w:p>
            <w:pPr>
              <w:pStyle w:stlname="Normal" w:val="Normal"/>
              <w:jc w:val="right"/>
            </w:pPr>
            <w:r>
              <w:t>2</w:t>
            </w:r>
          </w:p>
        </w:tc>
        <w:tc>
          <w:p>
            <w:pPr>
              <w:pStyle w:stlname="Normal" w:val="Normal"/>
              <w:jc w:val="left"/>
            </w:pPr>
            <w:r>
              <w:t>Inpatient Hospital</w:t>
            </w:r>
          </w:p>
        </w:tc>
        <w:tc>
          <w:p>
            <w:pPr>
              <w:pStyle w:stlname="Normal" w:val="Normal"/>
              <w:jc w:val="right"/>
            </w:pPr>
            <w:r>
              <w:t>396,000</w:t>
            </w:r>
          </w:p>
        </w:tc>
        <w:tc>
          <w:p>
            <w:pPr>
              <w:pStyle w:stlname="Normal" w:val="Normal"/>
              <w:jc w:val="right"/>
            </w:pPr>
            <w:r>
              <w:t>100,000</w:t>
            </w:r>
          </w:p>
        </w:tc>
      </w:tr>
      <w:tr>
        <w:tc>
          <w:p>
            <w:pPr>
              <w:pStyle w:stlname="Normal" w:val="Normal"/>
              <w:jc w:val="right"/>
            </w:pPr>
            <w:r>
              <w:t>3</w:t>
            </w:r>
          </w:p>
        </w:tc>
        <w:tc>
          <w:p>
            <w:pPr>
              <w:pStyle w:stlname="Normal" w:val="Normal"/>
              <w:jc w:val="left"/>
            </w:pPr>
            <w:r>
              <w:t>Outpatient Visit</w:t>
            </w:r>
          </w:p>
        </w:tc>
        <w:tc>
          <w:p>
            <w:pPr>
              <w:pStyle w:stlname="Normal" w:val="Normal"/>
              <w:jc w:val="right"/>
            </w:pPr>
            <w:r>
              <w:t>160,200</w:t>
            </w:r>
          </w:p>
        </w:tc>
        <w:tc>
          <w:p>
            <w:pPr>
              <w:pStyle w:stlname="Normal" w:val="Normal"/>
              <w:jc w:val="right"/>
            </w:pPr>
            <w:r>
              <w:t> 87,200</w:t>
            </w:r>
          </w:p>
        </w:tc>
      </w:tr>
      <w:tr>
        <w:tc>
          <w:p>
            <w:pPr>
              <w:pStyle w:stlname="Normal" w:val="Normal"/>
              <w:jc w:val="right"/>
            </w:pPr>
            <w:r>
              <w:t>4</w:t>
            </w:r>
          </w:p>
        </w:tc>
        <w:tc>
          <w:p>
            <w:pPr>
              <w:pStyle w:stlname="Normal" w:val="Normal"/>
              <w:jc w:val="left"/>
            </w:pPr>
            <w:r>
              <w:t>Inpatient Visit</w:t>
            </w:r>
          </w:p>
        </w:tc>
        <w:tc>
          <w:p>
            <w:pPr>
              <w:pStyle w:stlname="Normal" w:val="Normal"/>
              <w:jc w:val="right"/>
            </w:pPr>
            <w:r>
              <w:t> 40,100</w:t>
            </w:r>
          </w:p>
        </w:tc>
        <w:tc>
          <w:p>
            <w:pPr>
              <w:pStyle w:stlname="Normal" w:val="Normal"/>
              <w:jc w:val="right"/>
            </w:pPr>
            <w:r>
              <w:t> 34,500</w:t>
            </w:r>
          </w:p>
        </w:tc>
      </w:tr>
      <w:tr>
        <w:tc>
          <w:p>
            <w:pPr>
              <w:pStyle w:stlname="Normal" w:val="Normal"/>
              <w:jc w:val="right"/>
            </w:pPr>
            <w:r>
              <w:t>5</w:t>
            </w:r>
          </w:p>
        </w:tc>
        <w:tc>
          <w:p>
            <w:pPr>
              <w:pStyle w:stlname="Normal" w:val="Normal"/>
              <w:jc w:val="left"/>
            </w:pPr>
            <w:r>
              <w:t>Outpatient Hospital</w:t>
            </w:r>
          </w:p>
        </w:tc>
        <w:tc>
          <w:p>
            <w:pPr>
              <w:pStyle w:stlname="Normal" w:val="Normal"/>
              <w:jc w:val="right"/>
            </w:pPr>
            <w:r>
              <w:t>  4,100</w:t>
            </w:r>
          </w:p>
        </w:tc>
        <w:tc>
          <w:p>
            <w:pPr>
              <w:pStyle w:stlname="Normal" w:val="Normal"/>
              <w:jc w:val="right"/>
            </w:pPr>
            <w:r>
              <w:t>  4,100</w:t>
            </w:r>
          </w:p>
        </w:tc>
      </w:tr>
    </w:tbl>
    <w:p>
      <w:pPr>
        <w:pStyle w:val="Normal"/>
      </w:pPr>
      <w:r>
        <w:t xml:space="preserve">Query executed in 2.05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0.59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c>
          <w:p>
            <w:pPr>
              <w:pStyle w:stlname="Normal" w:val="Normal"/>
              <w:jc w:val="left"/>
            </w:pPr>
            <w:r>
              <w:t>4</w:t>
            </w:r>
          </w:p>
        </w:tc>
        <w:tc>
          <w:p>
            <w:pPr>
              <w:pStyle w:stlname="Normal" w:val="Normal"/>
              <w:jc w:val="left"/>
            </w:pPr>
            <w:r>
              <w:t>5</w:t>
            </w:r>
          </w:p>
        </w:tc>
      </w:tr>
      <w:tr>
        <w:tc>
          <w:p>
            <w:pPr>
              <w:pStyle w:stlname="Normal" w:val="Normal"/>
              <w:jc w:val="left"/>
            </w:pPr>
            <w:r>
              <w:t>CDM_SOURCE_NAME</w:t>
            </w:r>
          </w:p>
        </w:tc>
        <w:tc>
          <w:p>
            <w:pPr>
              <w:pStyle w:stlname="Normal" w:val="Normal"/>
              <w:jc w:val="left"/>
            </w:pPr>
            <w:r>
              <w:t>FDZ_format 3</w:t>
            </w:r>
          </w:p>
        </w:tc>
        <w:tc>
          <w:p>
            <w:pPr>
              <w:pStyle w:stlname="Normal" w:val="Normal"/>
              <w:jc w:val="left"/>
            </w:pPr>
            <w:r>
              <w:t>FDZ_format 3</w:t>
            </w:r>
          </w:p>
        </w:tc>
        <w:tc>
          <w:p>
            <w:pPr>
              <w:pStyle w:stlname="Normal" w:val="Normal"/>
              <w:jc w:val="left"/>
            </w:pPr>
            <w:r>
              <w:t>FDZ_format 3</w:t>
            </w:r>
          </w:p>
        </w:tc>
        <w:tc>
          <w:p>
            <w:pPr>
              <w:pStyle w:stlname="Normal" w:val="Normal"/>
              <w:jc w:val="left"/>
            </w:pPr>
            <w:r>
              <w:t>format3</w:t>
            </w:r>
          </w:p>
        </w:tc>
        <w:tc>
          <w:p>
            <w:pPr>
              <w:pStyle w:stlname="Normal" w:val="Normal"/>
              <w:jc w:val="left"/>
            </w:pPr>
            <w:r>
              <w:t>format3</w:t>
            </w:r>
          </w:p>
        </w:tc>
      </w:tr>
      <w:tr>
        <w:tc>
          <w:p>
            <w:pPr>
              <w:pStyle w:stlname="Normal" w:val="Normal"/>
              <w:jc w:val="left"/>
            </w:pPr>
            <w:r>
              <w:t>CDM_SOURCE_ABBREVIATION</w:t>
            </w:r>
          </w:p>
        </w:tc>
        <w:tc>
          <w:p>
            <w:pPr>
              <w:pStyle w:stlname="Normal" w:val="Normal"/>
              <w:jc w:val="left"/>
            </w:pPr>
            <w:r>
              <w:t>format3</w:t>
            </w:r>
          </w:p>
        </w:tc>
        <w:tc>
          <w:p>
            <w:pPr>
              <w:pStyle w:stlname="Normal" w:val="Normal"/>
              <w:jc w:val="left"/>
            </w:pPr>
            <w:r>
              <w:t>format3</w:t>
            </w:r>
          </w:p>
        </w:tc>
        <w:tc>
          <w:p>
            <w:pPr>
              <w:pStyle w:stlname="Normal" w:val="Normal"/>
              <w:jc w:val="left"/>
            </w:pPr>
            <w:r>
              <w:t>format3</w:t>
            </w:r>
          </w:p>
        </w:tc>
        <w:tc>
          <w:p>
            <w:pPr>
              <w:pStyle w:stlname="Normal" w:val="Normal"/>
              <w:jc w:val="left"/>
            </w:pPr>
            <w:r>
              <w:t>MEVIS_format3</w:t>
            </w:r>
          </w:p>
        </w:tc>
        <w:tc>
          <w:p>
            <w:pPr>
              <w:pStyle w:stlname="Normal" w:val="Normal"/>
              <w:jc w:val="left"/>
            </w:pPr>
            <w:r>
              <w:t>MEVIS_format3</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FDZ_format3</w:t>
            </w:r>
          </w:p>
        </w:tc>
        <w:tc>
          <w:p>
            <w:pPr>
              <w:pStyle w:stlname="Normal" w:val="Normal"/>
              <w:jc w:val="left"/>
            </w:pPr>
            <w:r>
              <w:t>FDZ_format3</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Datensatzb.</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2019-12-31</w:t>
            </w:r>
          </w:p>
        </w:tc>
        <w:tc>
          <w:p>
            <w:pPr>
              <w:pStyle w:stlname="Normal" w:val="Normal"/>
              <w:jc w:val="left"/>
            </w:pPr>
            <w:r>
              <w:t>2019-12-31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2024-05-02</w:t>
            </w:r>
          </w:p>
        </w:tc>
        <w:tc>
          <w:p>
            <w:pPr>
              <w:pStyle w:stlname="Normal" w:val="Normal"/>
              <w:jc w:val="left"/>
            </w:pPr>
            <w:r>
              <w:t>2024-05-02</w:t>
            </w:r>
          </w:p>
        </w:tc>
      </w:tr>
      <w:tr>
        <w:tc>
          <w:p>
            <w:pPr>
              <w:pStyle w:stlname="Normal" w:val="Normal"/>
              <w:jc w:val="left"/>
            </w:pPr>
            <w:r>
              <w:t>CDM_VERSION</w:t>
            </w:r>
          </w:p>
        </w:tc>
        <w:tc>
          <w:p>
            <w:pPr>
              <w:pStyle w:stlname="Normal" w:val="Normal"/>
              <w:jc w:val="left"/>
            </w:pPr>
            <w:r>
              <w:t>5.4</w:t>
            </w:r>
          </w:p>
        </w:tc>
        <w:tc>
          <w:p>
            <w:pPr>
              <w:pStyle w:stlname="Normal" w:val="Normal"/>
              <w:jc w:val="left"/>
            </w:pPr>
            <w:r>
              <w:t>5.4</w:t>
            </w:r>
          </w:p>
        </w:tc>
        <w:tc>
          <w:p>
            <w:pPr>
              <w:pStyle w:stlname="Normal" w:val="Normal"/>
              <w:jc w:val="left"/>
            </w:pPr>
            <w:r>
              <w:t>5.4</w:t>
            </w:r>
          </w:p>
        </w:tc>
        <w:tc>
          <w:p>
            <w:pPr>
              <w:pStyle w:stlname="Normal" w:val="Normal"/>
              <w:jc w:val="left"/>
            </w:pPr>
            <w:r>
              <w:t>5.4</w:t>
            </w:r>
          </w:p>
        </w:tc>
        <w:tc>
          <w:p>
            <w:pPr>
              <w:pStyle w:stlname="Normal" w:val="Normal"/>
              <w:jc w:val="left"/>
            </w:pPr>
            <w:r>
              <w:t>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17.42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0.35</w:t>
            </w:r>
          </w:p>
        </w:tc>
      </w:tr>
      <w:tr>
        <w:tc>
          <w:p>
            <w:pPr>
              <w:pStyle w:stlname="Normal" w:val="Normal"/>
              <w:jc w:val="right"/>
            </w:pPr>
            <w:r>
              <w:t>    1</w:t>
            </w:r>
          </w:p>
        </w:tc>
        <w:tc>
          <w:p>
            <w:pPr>
              <w:pStyle w:stlname="Normal" w:val="Normal"/>
              <w:jc w:val="left"/>
            </w:pPr>
            <w:r>
              <w:t>Number of persons</w:t>
            </w:r>
          </w:p>
        </w:tc>
        <w:tc>
          <w:p>
            <w:pPr>
              <w:pStyle w:stlname="Normal" w:val="Normal"/>
              <w:jc w:val="left"/>
            </w:pPr>
            <w:r>
              <w:t>0.11</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0.15</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0.21</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0.19</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0.19</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0.19</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0.18</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0.16</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0.22</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0.23</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0.18</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0.32</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0.34</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0.43</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0.62</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0.65</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0.29</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0.31</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0.25</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0.31</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0.15</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0.91</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4.06</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0.27</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0.15</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1.51</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0.61</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2.05</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3.13</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0.27</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1.03</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0.49</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0.25</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2.4</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0.94</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1.52</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0.62</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0.48</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1.13</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0.57</w:t>
            </w:r>
          </w:p>
        </w:tc>
      </w:tr>
      <w:tr>
        <w:tc>
          <w:p>
            <w:pPr>
              <w:pStyle w:stlname="Normal" w:val="Normal"/>
              <w:jc w:val="right"/>
            </w:pPr>
            <w:r>
              <w:t>  300</w:t>
            </w:r>
          </w:p>
        </w:tc>
        <w:tc>
          <w:p>
            <w:pPr>
              <w:pStyle w:stlname="Normal" w:val="Normal"/>
              <w:jc w:val="left"/>
            </w:pPr>
            <w:r>
              <w:t>Number of providers</w:t>
            </w:r>
          </w:p>
        </w:tc>
        <w:tc>
          <w:p>
            <w:pPr>
              <w:pStyle w:stlname="Normal" w:val="Normal"/>
              <w:jc w:val="left"/>
            </w:pPr>
            <w:r>
              <w:t>0.61</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1.45</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1.69</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0.36</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3.64</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1.3</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5.83</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9.06</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1.41</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0.52</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0.85</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0.35</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1.91</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1.95</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1.26</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1.24</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1.37</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2.15</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1.43</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2.61</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1.07</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3.21</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1.07</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0.13</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0.17</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0.18</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0.16</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0.16</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0.16</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0.18</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0.14</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0.13</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0.16</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0.18</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7.09</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2.19</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12.09</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17.32</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2.42</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0.75</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1.53</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2.19</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2.93</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4</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2.46</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42.17</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1.75</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5.62</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1.85</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5.2</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0.64</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0.4</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0.92</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1.3</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0.44</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0.21</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0.32</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0.16</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1.49</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0.18</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0.47</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0.41</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0.9</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0.37</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0.5</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0.4</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0.62</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6.34</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2.05</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10.54</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16.01</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2.2</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2.21</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0.71</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1.39</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0.67</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2.81</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0.69</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3.79</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2.18</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2.19</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2.85</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2.15</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2.06</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2.1</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1.7</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5.12</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1.7</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3.78</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0.12</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0.12</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0.14</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0.11</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0.14</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0.17</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0.11</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0.12</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0.11</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0.16</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0.17</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0.17</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0.15</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0.16</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0.11</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0.13</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0.12</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0.11</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0.11</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0.11</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0.14</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0.13</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0.33</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0.12</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0.28</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0.22</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0.14</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1.06</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0.25</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0.37</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0.13</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0.17</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0.11</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0.1</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0.1</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0.11</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0.11</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0.13</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0.12</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0.13</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0.12</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0.13</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3.12</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0.13</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0.11</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0.12</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0.45</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0.69</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1.07</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0.49</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0.51</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0.26</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0.26</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0.14</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0.16</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0.38</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0.16</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0.17</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0.18</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0.17</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0.14</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0.2</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0.14</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0.24</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0.16</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0.14</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0.23</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0.15</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0.35</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0.12</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0.15</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0.11</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0.16</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0.15</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0.15</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0.15</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0.14</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0.13</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0.13</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0.17</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0.13</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0.16</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1.68</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2.62</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6.68</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2.6</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0.91</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30.05</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0.12</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0.12</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0.1</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0.1</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0.11</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0.13</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0.12</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0.14</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0.13</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0.13</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0.11</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0.13</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0.13</w:t>
            </w:r>
          </w:p>
        </w:tc>
      </w:tr>
    </w:tbl>
    <w:p>
      <w:pPr>
        <w:pStyle w:val="Normal"/>
      </w:pPr>
      <w:r>
        <w:t xml:space="preserve"> </w:t>
      </w:r>
    </w:p>
    <w:p>
      <w:pPr>
        <w:pStyle w:val="Normal"/>
      </w:pPr>
      <w:r>
        <w:t xml:space="preserve">Query executed in  0.65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8ce2856f142eb967904e1d50b9664b81a709db00.png"/>
<Relationship Id="rId18" Type="http://schemas.openxmlformats.org/officeDocument/2006/relationships/image" Target="media/597ad258e9d5a8c52123fbecac09989c748add65.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2024-05-02T10:48:57Z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