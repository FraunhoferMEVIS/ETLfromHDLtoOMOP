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 database</w:t>
      </w:r>
    </w:p>
    <w:p>
      <w:pPr>
        <w:pStyle w:val="Centered"/>
      </w:pPr>
      <w:r>
        <w:t xml:space="preserve">Package Version: 1.2.4</w:t>
      </w:r>
    </w:p>
    <w:p>
      <w:pPr>
        <w:pStyle w:val="Centered"/>
      </w:pPr>
      <w:r>
        <w:t xml:space="preserve">Date: Fri Aug 23 11:53:04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1719"/>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w:t>
            </w:r>
          </w:p>
        </w:tc>
      </w:tr>
      <w:tr>
        <w:trPr>
          <w:trHeight w:val="615"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HDL_format3</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ETL from Format 3 FDZ to OMOP Reported years 2019</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2"/>
      </w:pPr>
      <w:r>
        <w:t xml:space="preserve">Record counts data tables</w:t>
      </w:r>
    </w:p>
    <w:p>
      <w:pPr>
        <w:pStyle w:val="Normal"/>
      </w:pPr>
      <w:r>
        <w:t xml:space="preserve">Table 1. Shows the number of records in all clinical data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procedure_occurrence</w:t>
            </w:r>
          </w:p>
        </w:tc>
        <w:tc>
          <w:p>
            <w:pPr>
              <w:pStyle w:stlname="Normal" w:val="Normal"/>
              <w:jc w:val="right"/>
            </w:pPr>
            <w:r>
              <w:t>22,700,274</w:t>
            </w:r>
          </w:p>
        </w:tc>
        <w:tc>
          <w:p>
            <w:pPr>
              <w:pStyle w:stlname="Normal" w:val="Normal"/>
              <w:jc w:val="right"/>
            </w:pPr>
            <w:r>
              <w:t>100,000</w:t>
            </w:r>
          </w:p>
        </w:tc>
      </w:tr>
      <w:tr>
        <w:tc>
          <w:p>
            <w:pPr>
              <w:pStyle w:stlname="Normal" w:val="Normal"/>
              <w:jc w:val="left"/>
            </w:pPr>
            <w:r>
              <w:t>condition_occurrence</w:t>
            </w:r>
          </w:p>
        </w:tc>
        <w:tc>
          <w:p>
            <w:pPr>
              <w:pStyle w:stlname="Normal" w:val="Normal"/>
              <w:jc w:val="right"/>
            </w:pPr>
            <w:r>
              <w:t>16,018,836</w:t>
            </w:r>
          </w:p>
        </w:tc>
        <w:tc>
          <w:p>
            <w:pPr>
              <w:pStyle w:stlname="Normal" w:val="Normal"/>
              <w:jc w:val="right"/>
            </w:pPr>
            <w:r>
              <w:t>100,000</w:t>
            </w:r>
          </w:p>
        </w:tc>
      </w:tr>
      <w:tr>
        <w:tc>
          <w:p>
            <w:pPr>
              <w:pStyle w:stlname="Normal" w:val="Normal"/>
              <w:jc w:val="left"/>
            </w:pPr>
            <w:r>
              <w:t>cost</w:t>
            </w:r>
          </w:p>
        </w:tc>
        <w:tc>
          <w:p>
            <w:pPr>
              <w:pStyle w:stlname="Normal" w:val="Normal"/>
              <w:jc w:val="right"/>
            </w:pPr>
            <w:r>
              <w:t>10,801,702</w:t>
            </w:r>
          </w:p>
        </w:tc>
        <w:tc>
          <w:p>
            <w:pPr>
              <w:pStyle w:stlname="Normal" w:val="Normal"/>
              <w:jc w:val="right"/>
            </w:pPr>
            <w:r>
              <w:t>     NA</w:t>
            </w:r>
          </w:p>
        </w:tc>
      </w:tr>
      <w:tr>
        <w:tc>
          <w:p>
            <w:pPr>
              <w:pStyle w:stlname="Normal" w:val="Normal"/>
              <w:jc w:val="left"/>
            </w:pPr>
            <w:r>
              <w:t>observation</w:t>
            </w:r>
          </w:p>
        </w:tc>
        <w:tc>
          <w:p>
            <w:pPr>
              <w:pStyle w:stlname="Normal" w:val="Normal"/>
              <w:jc w:val="right"/>
            </w:pPr>
            <w:r>
              <w:t> 9,129,913</w:t>
            </w:r>
          </w:p>
        </w:tc>
        <w:tc>
          <w:p>
            <w:pPr>
              <w:pStyle w:stlname="Normal" w:val="Normal"/>
              <w:jc w:val="right"/>
            </w:pPr>
            <w:r>
              <w:t>100,000</w:t>
            </w:r>
          </w:p>
        </w:tc>
      </w:tr>
      <w:tr>
        <w:tc>
          <w:p>
            <w:pPr>
              <w:pStyle w:stlname="Normal" w:val="Normal"/>
              <w:jc w:val="left"/>
            </w:pPr>
            <w:r>
              <w:t>visit_occurrence</w:t>
            </w:r>
          </w:p>
        </w:tc>
        <w:tc>
          <w:p>
            <w:pPr>
              <w:pStyle w:stlname="Normal" w:val="Normal"/>
              <w:jc w:val="right"/>
            </w:pPr>
            <w:r>
              <w:t> 3,599,994</w:t>
            </w:r>
          </w:p>
        </w:tc>
        <w:tc>
          <w:p>
            <w:pPr>
              <w:pStyle w:stlname="Normal" w:val="Normal"/>
              <w:jc w:val="right"/>
            </w:pPr>
            <w:r>
              <w:t>100,000</w:t>
            </w:r>
          </w:p>
        </w:tc>
      </w:tr>
      <w:tr>
        <w:tc>
          <w:p>
            <w:pPr>
              <w:pStyle w:stlname="Normal" w:val="Normal"/>
              <w:jc w:val="left"/>
            </w:pPr>
            <w:r>
              <w:t>drug_exposure</w:t>
            </w:r>
          </w:p>
        </w:tc>
        <w:tc>
          <w:p>
            <w:pPr>
              <w:pStyle w:stlname="Normal" w:val="Normal"/>
              <w:jc w:val="right"/>
            </w:pPr>
            <w:r>
              <w:t> 1,609,309</w:t>
            </w:r>
          </w:p>
        </w:tc>
        <w:tc>
          <w:p>
            <w:pPr>
              <w:pStyle w:stlname="Normal" w:val="Normal"/>
              <w:jc w:val="right"/>
            </w:pPr>
            <w:r>
              <w:t>100,000</w:t>
            </w:r>
          </w:p>
        </w:tc>
      </w:tr>
      <w:tr>
        <w:tc>
          <w:p>
            <w:pPr>
              <w:pStyle w:stlname="Normal" w:val="Normal"/>
              <w:jc w:val="left"/>
            </w:pPr>
            <w:r>
              <w:t>provider</w:t>
            </w:r>
          </w:p>
        </w:tc>
        <w:tc>
          <w:p>
            <w:pPr>
              <w:pStyle w:stlname="Normal" w:val="Normal"/>
              <w:jc w:val="right"/>
            </w:pPr>
            <w:r>
              <w:t> 1,567,763</w:t>
            </w:r>
          </w:p>
        </w:tc>
        <w:tc>
          <w:p>
            <w:pPr>
              <w:pStyle w:stlname="Normal" w:val="Normal"/>
              <w:jc w:val="right"/>
            </w:pPr>
            <w:r>
              <w:t>     NA</w:t>
            </w:r>
          </w:p>
        </w:tc>
      </w:tr>
      <w:tr>
        <w:tc>
          <w:p>
            <w:pPr>
              <w:pStyle w:stlname="Normal" w:val="Normal"/>
              <w:jc w:val="left"/>
            </w:pPr>
            <w:r>
              <w:t>care_site</w:t>
            </w:r>
          </w:p>
        </w:tc>
        <w:tc>
          <w:p>
            <w:pPr>
              <w:pStyle w:stlname="Normal" w:val="Normal"/>
              <w:jc w:val="right"/>
            </w:pPr>
            <w:r>
              <w:t>   801,756</w:t>
            </w:r>
          </w:p>
        </w:tc>
        <w:tc>
          <w:p>
            <w:pPr>
              <w:pStyle w:stlname="Normal" w:val="Normal"/>
              <w:jc w:val="right"/>
            </w:pPr>
            <w:r>
              <w:t>     NA</w:t>
            </w:r>
          </w:p>
        </w:tc>
      </w:tr>
      <w:tr>
        <w:tc>
          <w:p>
            <w:pPr>
              <w:pStyle w:stlname="Normal" w:val="Normal"/>
              <w:jc w:val="left"/>
            </w:pPr>
            <w:r>
              <w:t>person</w:t>
            </w:r>
          </w:p>
        </w:tc>
        <w:tc>
          <w:p>
            <w:pPr>
              <w:pStyle w:stlname="Normal" w:val="Normal"/>
              <w:jc w:val="right"/>
            </w:pPr>
            <w:r>
              <w:t>   100,001</w:t>
            </w:r>
          </w:p>
        </w:tc>
        <w:tc>
          <w:p>
            <w:pPr>
              <w:pStyle w:stlname="Normal" w:val="Normal"/>
              <w:jc w:val="right"/>
            </w:pPr>
            <w:r>
              <w:t>100,001</w:t>
            </w:r>
          </w:p>
        </w:tc>
      </w:tr>
      <w:tr>
        <w:tc>
          <w:p>
            <w:pPr>
              <w:pStyle w:stlname="Normal" w:val="Normal"/>
              <w:jc w:val="left"/>
            </w:pPr>
            <w:r>
              <w:t>observation_period</w:t>
            </w:r>
          </w:p>
        </w:tc>
        <w:tc>
          <w:p>
            <w:pPr>
              <w:pStyle w:stlname="Normal" w:val="Normal"/>
              <w:jc w:val="right"/>
            </w:pPr>
            <w:r>
              <w:t>   100,000</w:t>
            </w:r>
          </w:p>
        </w:tc>
        <w:tc>
          <w:p>
            <w:pPr>
              <w:pStyle w:stlname="Normal" w:val="Normal"/>
              <w:jc w:val="right"/>
            </w:pPr>
            <w:r>
              <w:t>100,000</w:t>
            </w:r>
          </w:p>
        </w:tc>
      </w:tr>
      <w:tr>
        <w:tc>
          <w:p>
            <w:pPr>
              <w:pStyle w:stlname="Normal" w:val="Normal"/>
              <w:jc w:val="left"/>
            </w:pPr>
            <w:r>
              <w:t>payer_plan_period</w:t>
            </w:r>
          </w:p>
        </w:tc>
        <w:tc>
          <w:p>
            <w:pPr>
              <w:pStyle w:stlname="Normal" w:val="Normal"/>
              <w:jc w:val="right"/>
            </w:pPr>
            <w:r>
              <w:t>   100,000</w:t>
            </w:r>
          </w:p>
        </w:tc>
        <w:tc>
          <w:p>
            <w:pPr>
              <w:pStyle w:stlname="Normal" w:val="Normal"/>
              <w:jc w:val="right"/>
            </w:pPr>
            <w:r>
              <w:t>100,000</w:t>
            </w:r>
          </w:p>
        </w:tc>
      </w:tr>
      <w:tr>
        <w:tc>
          <w:p>
            <w:pPr>
              <w:pStyle w:stlname="Normal" w:val="Normal"/>
              <w:jc w:val="left"/>
            </w:pPr>
            <w:r>
              <w:t>measurement</w:t>
            </w:r>
          </w:p>
        </w:tc>
        <w:tc>
          <w:p>
            <w:pPr>
              <w:pStyle w:stlname="Normal" w:val="Normal"/>
              <w:jc w:val="right"/>
            </w:pPr>
            <w:r>
              <w:t>    14,596</w:t>
            </w:r>
          </w:p>
        </w:tc>
        <w:tc>
          <w:p>
            <w:pPr>
              <w:pStyle w:stlname="Normal" w:val="Normal"/>
              <w:jc w:val="right"/>
            </w:pPr>
            <w:r>
              <w:t>  3,120</w:t>
            </w:r>
          </w:p>
        </w:tc>
      </w:tr>
      <w:tr>
        <w:tc>
          <w:p>
            <w:pPr>
              <w:pStyle w:stlname="Normal" w:val="Normal"/>
              <w:jc w:val="left"/>
            </w:pPr>
            <w:r>
              <w:t>location</w:t>
            </w:r>
          </w:p>
        </w:tc>
        <w:tc>
          <w:p>
            <w:pPr>
              <w:pStyle w:stlname="Normal" w:val="Normal"/>
              <w:jc w:val="right"/>
            </w:pPr>
            <w:r>
              <w:t>     8,228</w:t>
            </w:r>
          </w:p>
        </w:tc>
        <w:tc>
          <w:p>
            <w:pPr>
              <w:pStyle w:stlname="Normal" w:val="Normal"/>
              <w:jc w:val="right"/>
            </w:pPr>
            <w:r>
              <w:t>     NA</w:t>
            </w:r>
          </w:p>
        </w:tc>
      </w:tr>
      <w:tr>
        <w:tc>
          <w:p>
            <w:pPr>
              <w:pStyle w:stlname="Normal" w:val="Normal"/>
              <w:jc w:val="left"/>
            </w:pPr>
            <w:r>
              <w:t>death</w:t>
            </w:r>
          </w:p>
        </w:tc>
        <w:tc>
          <w:p>
            <w:pPr>
              <w:pStyle w:stlname="Normal" w:val="Normal"/>
              <w:jc w:val="right"/>
            </w:pPr>
            <w:r>
              <w:t>     1,221</w:t>
            </w:r>
          </w:p>
        </w:tc>
        <w:tc>
          <w:p>
            <w:pPr>
              <w:pStyle w:stlname="Normal" w:val="Normal"/>
              <w:jc w:val="right"/>
            </w:pPr>
            <w:r>
              <w:t>  1,221</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visit_detail</w:t>
            </w:r>
          </w:p>
        </w:tc>
        <w:tc>
          <w:p>
            <w:pPr>
              <w:pStyle w:stlname="Normal" w:val="Normal"/>
              <w:jc w:val="right"/>
            </w:pPr>
            <w:r>
              <w:t>         0</w:t>
            </w:r>
          </w:p>
        </w:tc>
        <w:tc>
          <w:p>
            <w:pPr>
              <w:pStyle w:stlname="Normal" w:val="Normal"/>
              <w:jc w:val="right"/>
            </w:pPr>
            <w:r>
              <w:t>      0</w:t>
            </w:r>
          </w:p>
        </w:tc>
      </w:tr>
      <w:tr>
        <w:tc>
          <w:p>
            <w:pPr>
              <w:pStyle w:stlname="Normal" w:val="Normal"/>
              <w:jc w:val="left"/>
            </w:pPr>
            <w:r>
              <w:t>drug_era</w:t>
            </w:r>
          </w:p>
        </w:tc>
        <w:tc>
          <w:p>
            <w:pPr>
              <w:pStyle w:stlname="Normal" w:val="Normal"/>
              <w:jc w:val="right"/>
            </w:pPr>
            <w:r>
              <w:t>         0</w:t>
            </w:r>
          </w:p>
        </w:tc>
        <w:tc>
          <w:p>
            <w:pPr>
              <w:pStyle w:stlname="Normal" w:val="Normal"/>
              <w:jc w:val="right"/>
            </w:pPr>
            <w:r>
              <w:t>      0</w:t>
            </w:r>
          </w:p>
        </w:tc>
      </w:tr>
      <w:tr>
        <w:tc>
          <w:p>
            <w:pPr>
              <w:pStyle w:stlname="Normal" w:val="Normal"/>
              <w:jc w:val="left"/>
            </w:pPr>
            <w:r>
              <w:t>condition_era</w:t>
            </w:r>
          </w:p>
        </w:tc>
        <w:tc>
          <w:p>
            <w:pPr>
              <w:pStyle w:stlname="Normal" w:val="Normal"/>
              <w:jc w:val="right"/>
            </w:pPr>
            <w:r>
              <w:t>         0</w:t>
            </w:r>
          </w:p>
        </w:tc>
        <w:tc>
          <w:p>
            <w:pPr>
              <w:pStyle w:stlname="Normal" w:val="Normal"/>
              <w:jc w:val="right"/>
            </w:pPr>
            <w:r>
              <w:t>      0</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bl>
    <w:p>
      <w:pPr>
        <w:pStyle w:val="Normal"/>
      </w:pPr>
      <w:r>
        <w:t xml:space="preserve"> </w:t>
      </w:r>
    </w:p>
    <w:p>
      <w:pPr>
        <w:pStyle w:val="Normal"/>
      </w:pPr>
      <w:r>
        <w:t xml:space="preserve">Query executed in  66.22 secs</w:t>
      </w:r>
    </w:p>
    <w:p>
      <w:pPr/>
      <w:r>
        <w:br w:type="page"/>
      </w:r>
    </w:p>
    <w:p>
      <w:pPr>
        <w:pStyle w:val="Heading2"/>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Normal"/>
      </w:pPr>
      <w:r>
        <w:t xml:space="preserve">Figure 1. Total record count over time per data domain</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Normal"/>
      </w:pPr>
      <w:r>
        <w:t xml:space="preserve">Figure 2. Number of records per person over time per data domain</w:t>
      </w:r>
    </w:p>
    <w:p>
      <w:pPr/>
      <w:r>
        <w:br w:type="page"/>
      </w:r>
    </w:p>
    <w:p>
      <w:pPr>
        <w:pStyle w:val="Heading2"/>
      </w:pPr>
      <w:r>
        <w:t xml:space="preserve">Distinct concepts per person</w:t>
      </w:r>
    </w:p>
    <w:p>
      <w:pPr>
        <w:pStyle w:val="Normal"/>
      </w:pPr>
      <w:r>
        <w:t xml:space="preserve">Table 2. Shows the number of distinct concepts per person for all data domains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Measurement</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3</w:t>
            </w:r>
          </w:p>
        </w:tc>
      </w:tr>
      <w:tr>
        <w:tc>
          <w:p>
            <w:pPr>
              <w:pStyle w:stlname="Normal" w:val="Normal"/>
              <w:jc w:val="left"/>
            </w:pPr>
            <w:r>
              <w:t>Condition occurrence</w:t>
            </w:r>
          </w:p>
        </w:tc>
        <w:tc>
          <w:p>
            <w:pPr>
              <w:pStyle w:stlname="Normal" w:val="Normal"/>
              <w:jc w:val="right"/>
            </w:pPr>
            <w:r>
              <w:t>16</w:t>
            </w:r>
          </w:p>
        </w:tc>
        <w:tc>
          <w:p>
            <w:pPr>
              <w:pStyle w:stlname="Normal" w:val="Normal"/>
              <w:jc w:val="right"/>
            </w:pPr>
            <w:r>
              <w:t>25</w:t>
            </w:r>
          </w:p>
        </w:tc>
        <w:tc>
          <w:p>
            <w:pPr>
              <w:pStyle w:stlname="Normal" w:val="Normal"/>
              <w:jc w:val="right"/>
            </w:pPr>
            <w:r>
              <w:t>26</w:t>
            </w:r>
          </w:p>
        </w:tc>
        <w:tc>
          <w:p>
            <w:pPr>
              <w:pStyle w:stlname="Normal" w:val="Normal"/>
              <w:jc w:val="right"/>
            </w:pPr>
            <w:r>
              <w:t>28</w:t>
            </w:r>
          </w:p>
        </w:tc>
        <w:tc>
          <w:p>
            <w:pPr>
              <w:pStyle w:stlname="Normal" w:val="Normal"/>
              <w:jc w:val="right"/>
            </w:pPr>
            <w:r>
              <w:t>31</w:t>
            </w:r>
          </w:p>
        </w:tc>
        <w:tc>
          <w:p>
            <w:pPr>
              <w:pStyle w:stlname="Normal" w:val="Normal"/>
              <w:jc w:val="right"/>
            </w:pPr>
            <w:r>
              <w:t>33</w:t>
            </w:r>
          </w:p>
        </w:tc>
        <w:tc>
          <w:p>
            <w:pPr>
              <w:pStyle w:stlname="Normal" w:val="Normal"/>
              <w:jc w:val="right"/>
            </w:pPr>
            <w:r>
              <w:t>43</w:t>
            </w:r>
          </w:p>
        </w:tc>
      </w:tr>
      <w:tr>
        <w:tc>
          <w:p>
            <w:pPr>
              <w:pStyle w:stlname="Normal" w:val="Normal"/>
              <w:jc w:val="left"/>
            </w:pPr>
            <w:r>
              <w:t>Procedure occurrence</w:t>
            </w:r>
          </w:p>
        </w:tc>
        <w:tc>
          <w:p>
            <w:pPr>
              <w:pStyle w:stlname="Normal" w:val="Normal"/>
              <w:jc w:val="right"/>
            </w:pPr>
            <w:r>
              <w:t> 7</w:t>
            </w:r>
          </w:p>
        </w:tc>
        <w:tc>
          <w:p>
            <w:pPr>
              <w:pStyle w:stlname="Normal" w:val="Normal"/>
              <w:jc w:val="right"/>
            </w:pPr>
            <w:r>
              <w:t>13</w:t>
            </w:r>
          </w:p>
        </w:tc>
        <w:tc>
          <w:p>
            <w:pPr>
              <w:pStyle w:stlname="Normal" w:val="Normal"/>
              <w:jc w:val="right"/>
            </w:pPr>
            <w:r>
              <w:t>15</w:t>
            </w:r>
          </w:p>
        </w:tc>
        <w:tc>
          <w:p>
            <w:pPr>
              <w:pStyle w:stlname="Normal" w:val="Normal"/>
              <w:jc w:val="right"/>
            </w:pPr>
            <w:r>
              <w:t>17</w:t>
            </w:r>
          </w:p>
        </w:tc>
        <w:tc>
          <w:p>
            <w:pPr>
              <w:pStyle w:stlname="Normal" w:val="Normal"/>
              <w:jc w:val="right"/>
            </w:pPr>
            <w:r>
              <w:t>19</w:t>
            </w:r>
          </w:p>
        </w:tc>
        <w:tc>
          <w:p>
            <w:pPr>
              <w:pStyle w:stlname="Normal" w:val="Normal"/>
              <w:jc w:val="right"/>
            </w:pPr>
            <w:r>
              <w:t>21</w:t>
            </w:r>
          </w:p>
        </w:tc>
        <w:tc>
          <w:p>
            <w:pPr>
              <w:pStyle w:stlname="Normal" w:val="Normal"/>
              <w:jc w:val="right"/>
            </w:pPr>
            <w:r>
              <w:t>32</w:t>
            </w:r>
          </w:p>
        </w:tc>
      </w:tr>
      <w:tr>
        <w:tc>
          <w:p>
            <w:pPr>
              <w:pStyle w:stlname="Normal" w:val="Normal"/>
              <w:jc w:val="left"/>
            </w:pPr>
            <w:r>
              <w:t>Observation</w:t>
            </w:r>
          </w:p>
        </w:tc>
        <w:tc>
          <w:p>
            <w:pPr>
              <w:pStyle w:stlname="Normal" w:val="Normal"/>
              <w:jc w:val="right"/>
            </w:pPr>
            <w:r>
              <w:t> 2</w:t>
            </w:r>
          </w:p>
        </w:tc>
        <w:tc>
          <w:p>
            <w:pPr>
              <w:pStyle w:stlname="Normal" w:val="Normal"/>
              <w:jc w:val="right"/>
            </w:pPr>
            <w:r>
              <w:t> 2</w:t>
            </w:r>
          </w:p>
        </w:tc>
        <w:tc>
          <w:p>
            <w:pPr>
              <w:pStyle w:stlname="Normal" w:val="Normal"/>
              <w:jc w:val="right"/>
            </w:pPr>
            <w:r>
              <w:t> 3</w:t>
            </w:r>
          </w:p>
        </w:tc>
        <w:tc>
          <w:p>
            <w:pPr>
              <w:pStyle w:stlname="Normal" w:val="Normal"/>
              <w:jc w:val="right"/>
            </w:pPr>
            <w:r>
              <w:t> 3</w:t>
            </w:r>
          </w:p>
        </w:tc>
        <w:tc>
          <w:p>
            <w:pPr>
              <w:pStyle w:stlname="Normal" w:val="Normal"/>
              <w:jc w:val="right"/>
            </w:pPr>
            <w:r>
              <w:t> 4</w:t>
            </w:r>
          </w:p>
        </w:tc>
        <w:tc>
          <w:p>
            <w:pPr>
              <w:pStyle w:stlname="Normal" w:val="Normal"/>
              <w:jc w:val="right"/>
            </w:pPr>
            <w:r>
              <w:t> 4</w:t>
            </w:r>
          </w:p>
        </w:tc>
        <w:tc>
          <w:p>
            <w:pPr>
              <w:pStyle w:stlname="Normal" w:val="Normal"/>
              <w:jc w:val="right"/>
            </w:pPr>
            <w:r>
              <w:t> 8</w:t>
            </w:r>
          </w:p>
        </w:tc>
      </w:tr>
      <w:tr>
        <w:tc>
          <w:p>
            <w:pPr>
              <w:pStyle w:stlname="Normal" w:val="Normal"/>
              <w:jc w:val="left"/>
            </w:pPr>
            <w:r>
              <w:t>Drug exposure</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1</w:t>
            </w:r>
          </w:p>
        </w:tc>
        <w:tc>
          <w:p>
            <w:pPr>
              <w:pStyle w:stlname="Normal" w:val="Normal"/>
              <w:jc w:val="right"/>
            </w:pPr>
            <w:r>
              <w:t> 3</w:t>
            </w:r>
          </w:p>
        </w:tc>
      </w:tr>
    </w:tbl>
    <w:p>
      <w:pPr>
        <w:pStyle w:val="Normal"/>
      </w:pPr>
      <w:r>
        <w:t xml:space="preserve"> </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eading2"/>
      </w:pPr>
      <w:r>
        <w:t xml:space="preserve">Vocabularies</w:t>
      </w:r>
    </w:p>
    <w:p>
      <w:pPr>
        <w:pStyle w:val="Normal"/>
      </w:pPr>
      <w:r>
        <w:t xml:space="preserve">Vocabulary version: v5.0 23-JAN-23</w:t>
      </w:r>
    </w:p>
    <w:p>
      <w:pPr>
        <w:pStyle w:val="Normal"/>
      </w:pPr>
      <w:r>
        <w:t xml:space="preserve">Table 3. The vocabularies available in the CDM with concept count. Note that this does not reflect which concepts are actually used in the clinical CDM tables. S=Standard, C=Classification and '-'=Non-standard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ABMS</w:t>
            </w:r>
          </w:p>
        </w:tc>
        <w:tc>
          <w:p>
            <w:pPr>
              <w:pStyle w:stlname="Normal" w:val="Normal"/>
              <w:jc w:val="left"/>
            </w:pPr>
            <w:r>
              <w:t>Provider Specialty (American Board of Medical Specialties)</w:t>
            </w:r>
          </w:p>
        </w:tc>
        <w:tc>
          <w:p>
            <w:pPr>
              <w:pStyle w:stlname="Normal" w:val="Normal"/>
              <w:jc w:val="left"/>
            </w:pPr>
            <w:r>
              <w:t>2018-06-26 ABMS</w:t>
            </w:r>
          </w:p>
        </w:tc>
        <w:tc>
          <w:p>
            <w:pPr>
              <w:pStyle w:stlname="Normal" w:val="Normal"/>
              <w:jc w:val="right"/>
            </w:pPr>
            <w:r>
              <w:t>       85</w:t>
            </w:r>
          </w:p>
        </w:tc>
        <w:tc>
          <w:p>
            <w:pPr>
              <w:pStyle w:stlname="Normal" w:val="Normal"/>
              <w:jc w:val="right"/>
            </w:pPr>
            <w:r>
              <w:t>      0</w:t>
            </w:r>
          </w:p>
        </w:tc>
        <w:tc>
          <w:p>
            <w:pPr>
              <w:pStyle w:stlname="Normal" w:val="Normal"/>
              <w:jc w:val="right"/>
            </w:pPr>
            <w:r>
              <w:t>       13</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CMS Place of Service</w:t>
            </w:r>
          </w:p>
        </w:tc>
        <w:tc>
          <w:p>
            <w:pPr>
              <w:pStyle w:stlname="Normal" w:val="Normal"/>
              <w:jc w:val="left"/>
            </w:pPr>
            <w:r>
              <w:t>Place of Service Codes for Professional Claims (CMS)</w:t>
            </w:r>
          </w:p>
        </w:tc>
        <w:tc>
          <w:p>
            <w:pPr>
              <w:pStyle w:stlname="Normal" w:val="Normal"/>
              <w:jc w:val="left"/>
            </w:pPr>
            <w:r>
              <w:t>2009-01-11</w:t>
            </w:r>
          </w:p>
        </w:tc>
        <w:tc>
          <w:p>
            <w:pPr>
              <w:pStyle w:stlname="Normal" w:val="Normal"/>
              <w:jc w:val="right"/>
            </w:pPr>
            <w:r>
              <w:t>       51</w:t>
            </w:r>
          </w:p>
        </w:tc>
        <w:tc>
          <w:p>
            <w:pPr>
              <w:pStyle w:stlname="Normal" w:val="Normal"/>
              <w:jc w:val="right"/>
            </w:pPr>
            <w:r>
              <w:t>      0</w:t>
            </w:r>
          </w:p>
        </w:tc>
        <w:tc>
          <w:p>
            <w:pPr>
              <w:pStyle w:stlname="Normal" w:val="Normal"/>
              <w:jc w:val="right"/>
            </w:pPr>
            <w:r>
              <w:t>        9</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CPT4</w:t>
            </w:r>
          </w:p>
        </w:tc>
        <w:tc>
          <w:p>
            <w:pPr>
              <w:pStyle w:stlname="Normal" w:val="Normal"/>
              <w:jc w:val="left"/>
            </w:pPr>
            <w:r>
              <w:t>Current Procedural Terminology version 4 (AMA)</w:t>
            </w:r>
          </w:p>
        </w:tc>
        <w:tc>
          <w:p>
            <w:pPr>
              <w:pStyle w:stlname="Normal" w:val="Normal"/>
              <w:jc w:val="left"/>
            </w:pPr>
            <w:r>
              <w:t>2022 Release</w:t>
            </w:r>
          </w:p>
        </w:tc>
        <w:tc>
          <w:p>
            <w:pPr>
              <w:pStyle w:stlname="Normal" w:val="Normal"/>
              <w:jc w:val="right"/>
            </w:pPr>
            <w:r>
              <w:t>   11,909</w:t>
            </w:r>
          </w:p>
        </w:tc>
        <w:tc>
          <w:p>
            <w:pPr>
              <w:pStyle w:stlname="Normal" w:val="Normal"/>
              <w:jc w:val="right"/>
            </w:pPr>
            <w:r>
              <w:t>  3,559</w:t>
            </w:r>
          </w:p>
        </w:tc>
        <w:tc>
          <w:p>
            <w:pPr>
              <w:pStyle w:stlname="Normal" w:val="Normal"/>
              <w:jc w:val="right"/>
            </w:pPr>
            <w:r>
              <w:t>    1,454</w:t>
            </w:r>
          </w:p>
        </w:tc>
      </w:tr>
      <w:tr>
        <w:tc>
          <w:p>
            <w:pPr>
              <w:pStyle w:stlname="Normal" w:val="Normal"/>
              <w:jc w:val="left"/>
            </w:pPr>
            <w:r>
              <w:t>Currency</w:t>
            </w:r>
          </w:p>
        </w:tc>
        <w:tc>
          <w:p>
            <w:pPr>
              <w:pStyle w:stlname="Normal" w:val="Normal"/>
              <w:jc w:val="left"/>
            </w:pPr>
            <w:r>
              <w:t>International Currency Symbol (ISO 4217)</w:t>
            </w:r>
          </w:p>
        </w:tc>
        <w:tc>
          <w:p>
            <w:pPr>
              <w:pStyle w:stlname="Normal" w:val="Normal"/>
              <w:jc w:val="left"/>
            </w:pPr>
            <w:r>
              <w:t>2008</w:t>
            </w:r>
          </w:p>
        </w:tc>
        <w:tc>
          <w:p>
            <w:pPr>
              <w:pStyle w:stlname="Normal" w:val="Normal"/>
              <w:jc w:val="right"/>
            </w:pPr>
            <w:r>
              <w:t>      180</w:t>
            </w:r>
          </w:p>
        </w:tc>
        <w:tc>
          <w:p>
            <w:pPr>
              <w:pStyle w:stlname="Normal" w:val="Normal"/>
              <w:jc w:val="right"/>
            </w:pPr>
            <w:r>
              <w:t>      0</w:t>
            </w:r>
          </w:p>
        </w:tc>
        <w:tc>
          <w:p>
            <w:pPr>
              <w:pStyle w:stlname="Normal" w:val="Normal"/>
              <w:jc w:val="right"/>
            </w:pPr>
            <w:r>
              <w:t>        0</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EBM</w:t>
            </w:r>
          </w:p>
        </w:tc>
        <w:tc>
          <w:p>
            <w:pPr>
              <w:pStyle w:stlname="Normal" w:val="Normal"/>
              <w:jc w:val="left"/>
            </w:pPr>
            <w:r>
              <w:t>German Uniform Assessment Standard (EBM)</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3,614</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HCPCS</w:t>
            </w:r>
          </w:p>
        </w:tc>
        <w:tc>
          <w:p>
            <w:pPr>
              <w:pStyle w:stlname="Normal" w:val="Normal"/>
              <w:jc w:val="left"/>
            </w:pPr>
            <w:r>
              <w:t>Healthcare Common Procedure Coding System (CMS)</w:t>
            </w:r>
          </w:p>
        </w:tc>
        <w:tc>
          <w:p>
            <w:pPr>
              <w:pStyle w:stlname="Normal" w:val="Normal"/>
              <w:jc w:val="left"/>
            </w:pPr>
            <w:r>
              <w:t>20221001 Alpha Numeric HCPCS File</w:t>
            </w:r>
          </w:p>
        </w:tc>
        <w:tc>
          <w:p>
            <w:pPr>
              <w:pStyle w:stlname="Normal" w:val="Normal"/>
              <w:jc w:val="right"/>
            </w:pPr>
            <w:r>
              <w:t>    8,461</w:t>
            </w:r>
          </w:p>
        </w:tc>
        <w:tc>
          <w:p>
            <w:pPr>
              <w:pStyle w:stlname="Normal" w:val="Normal"/>
              <w:jc w:val="right"/>
            </w:pPr>
            <w:r>
              <w:t>      0</w:t>
            </w:r>
          </w:p>
        </w:tc>
        <w:tc>
          <w:p>
            <w:pPr>
              <w:pStyle w:stlname="Normal" w:val="Normal"/>
              <w:jc w:val="right"/>
            </w:pPr>
            <w:r>
              <w:t>    2,808</w:t>
            </w:r>
          </w:p>
        </w:tc>
      </w:tr>
      <w:tr>
        <w:tc>
          <w:p>
            <w:pPr>
              <w:pStyle w:stlname="Normal" w:val="Normal"/>
              <w:jc w:val="left"/>
            </w:pPr>
            <w:r>
              <w:t>ICD10CM</w:t>
            </w:r>
          </w:p>
        </w:tc>
        <w:tc>
          <w:p>
            <w:pPr>
              <w:pStyle w:stlname="Normal" w:val="Normal"/>
              <w:jc w:val="left"/>
            </w:pPr>
            <w:r>
              <w:t>International Classification of Diseases, Tenth Revision, Clinical Modification (NCHS)</w:t>
            </w:r>
          </w:p>
        </w:tc>
        <w:tc>
          <w:p>
            <w:pPr>
              <w:pStyle w:stlname="Normal" w:val="Normal"/>
              <w:jc w:val="left"/>
            </w:pPr>
            <w:r>
              <w:t>ICD10CM FY2023 code descriptions</w:t>
            </w:r>
          </w:p>
        </w:tc>
        <w:tc>
          <w:p>
            <w:pPr>
              <w:pStyle w:stlname="Normal" w:val="Normal"/>
              <w:jc w:val="right"/>
            </w:pPr>
            <w:r>
              <w:t>        0</w:t>
            </w:r>
          </w:p>
        </w:tc>
        <w:tc>
          <w:p>
            <w:pPr>
              <w:pStyle w:stlname="Normal" w:val="Normal"/>
              <w:jc w:val="right"/>
            </w:pPr>
            <w:r>
              <w:t>      0</w:t>
            </w:r>
          </w:p>
        </w:tc>
        <w:tc>
          <w:p>
            <w:pPr>
              <w:pStyle w:stlname="Normal" w:val="Normal"/>
              <w:jc w:val="right"/>
            </w:pPr>
            <w:r>
              <w:t>   98,583</w:t>
            </w:r>
          </w:p>
        </w:tc>
      </w:tr>
      <w:tr>
        <w:tc>
          <w:p>
            <w:pPr>
              <w:pStyle w:stlname="Normal" w:val="Normal"/>
              <w:jc w:val="left"/>
            </w:pPr>
            <w:r>
              <w:t>ICD10GM</w:t>
            </w:r>
          </w:p>
        </w:tc>
        <w:tc>
          <w:p>
            <w:pPr>
              <w:pStyle w:stlname="Normal" w:val="Normal"/>
              <w:jc w:val="left"/>
            </w:pPr>
            <w:r>
              <w:t>International Classification of Diseases, Tenth Revision, German Edition</w:t>
            </w:r>
          </w:p>
        </w:tc>
        <w:tc>
          <w:p>
            <w:pPr>
              <w:pStyle w:stlname="Normal" w:val="Normal"/>
              <w:jc w:val="left"/>
            </w:pPr>
            <w:r>
              <w:t>ICD10GM 2022</w:t>
            </w:r>
          </w:p>
        </w:tc>
        <w:tc>
          <w:p>
            <w:pPr>
              <w:pStyle w:stlname="Normal" w:val="Normal"/>
              <w:jc w:val="right"/>
            </w:pPr>
            <w:r>
              <w:t>        0</w:t>
            </w:r>
          </w:p>
        </w:tc>
        <w:tc>
          <w:p>
            <w:pPr>
              <w:pStyle w:stlname="Normal" w:val="Normal"/>
              <w:jc w:val="right"/>
            </w:pPr>
            <w:r>
              <w:t>      0</w:t>
            </w:r>
          </w:p>
        </w:tc>
        <w:tc>
          <w:p>
            <w:pPr>
              <w:pStyle w:stlname="Normal" w:val="Normal"/>
              <w:jc w:val="right"/>
            </w:pPr>
            <w:r>
              <w:t>   17,213</w:t>
            </w:r>
          </w:p>
        </w:tc>
      </w:tr>
      <w:tr>
        <w:tc>
          <w:p>
            <w:pPr>
              <w:pStyle w:stlname="Normal" w:val="Normal"/>
              <w:jc w:val="left"/>
            </w:pPr>
            <w:r>
              <w:t>ICD9CM</w:t>
            </w:r>
          </w:p>
        </w:tc>
        <w:tc>
          <w:p>
            <w:pPr>
              <w:pStyle w:stlname="Normal" w:val="Normal"/>
              <w:jc w:val="left"/>
            </w:pPr>
            <w:r>
              <w:t>International Classification of Diseases, Ninth Revision, Clinical Modification, Volume 1 and 2 (NCHS)</w:t>
            </w:r>
          </w:p>
        </w:tc>
        <w:tc>
          <w:p>
            <w:pPr>
              <w:pStyle w:stlname="Normal" w:val="Normal"/>
              <w:jc w:val="left"/>
            </w:pPr>
            <w:r>
              <w:t>ICD9CM v32 master descriptions</w:t>
            </w:r>
          </w:p>
        </w:tc>
        <w:tc>
          <w:p>
            <w:pPr>
              <w:pStyle w:stlname="Normal" w:val="Normal"/>
              <w:jc w:val="right"/>
            </w:pPr>
            <w:r>
              <w:t>        0</w:t>
            </w:r>
          </w:p>
        </w:tc>
        <w:tc>
          <w:p>
            <w:pPr>
              <w:pStyle w:stlname="Normal" w:val="Normal"/>
              <w:jc w:val="right"/>
            </w:pPr>
            <w:r>
              <w:t>      0</w:t>
            </w:r>
          </w:p>
        </w:tc>
        <w:tc>
          <w:p>
            <w:pPr>
              <w:pStyle w:stlname="Normal" w:val="Normal"/>
              <w:jc w:val="right"/>
            </w:pPr>
            <w:r>
              <w:t>   17,564</w:t>
            </w:r>
          </w:p>
        </w:tc>
      </w:tr>
      <w:tr>
        <w:tc>
          <w:p>
            <w:pPr>
              <w:pStyle w:stlname="Normal" w:val="Normal"/>
              <w:jc w:val="left"/>
            </w:pPr>
            <w:r>
              <w:t>ICD9Proc</w:t>
            </w:r>
          </w:p>
        </w:tc>
        <w:tc>
          <w:p>
            <w:pPr>
              <w:pStyle w:stlname="Normal" w:val="Normal"/>
              <w:jc w:val="left"/>
            </w:pPr>
            <w:r>
              <w:t>International Classification of Diseases, Ninth Revision, Clinical Modification, Volume 3 (NCHS)</w:t>
            </w:r>
          </w:p>
        </w:tc>
        <w:tc>
          <w:p>
            <w:pPr>
              <w:pStyle w:stlname="Normal" w:val="Normal"/>
              <w:jc w:val="left"/>
            </w:pPr>
            <w:r>
              <w:t>ICD9CM v32 master descriptions</w:t>
            </w:r>
          </w:p>
        </w:tc>
        <w:tc>
          <w:p>
            <w:pPr>
              <w:pStyle w:stlname="Normal" w:val="Normal"/>
              <w:jc w:val="right"/>
            </w:pPr>
            <w:r>
              <w:t>    2,223</w:t>
            </w:r>
          </w:p>
        </w:tc>
        <w:tc>
          <w:p>
            <w:pPr>
              <w:pStyle w:stlname="Normal" w:val="Normal"/>
              <w:jc w:val="right"/>
            </w:pPr>
            <w:r>
              <w:t>      0</w:t>
            </w:r>
          </w:p>
        </w:tc>
        <w:tc>
          <w:p>
            <w:pPr>
              <w:pStyle w:stlname="Normal" w:val="Normal"/>
              <w:jc w:val="right"/>
            </w:pPr>
            <w:r>
              <w:t>    2,434</w:t>
            </w:r>
          </w:p>
        </w:tc>
      </w:tr>
      <w:tr>
        <w:tc>
          <w:p>
            <w:pPr>
              <w:pStyle w:stlname="Normal" w:val="Normal"/>
              <w:jc w:val="left"/>
            </w:pPr>
            <w:r>
              <w:t>Insured days</w:t>
            </w:r>
          </w:p>
        </w:tc>
        <w:tc>
          <w:p>
            <w:pPr>
              <w:pStyle w:stlname="Normal" w:val="Normal"/>
              <w:jc w:val="left"/>
            </w:pPr>
            <w:r>
              <w:t>Forschungsdatenzentrum (DE) Insured days</w:t>
            </w:r>
          </w:p>
        </w:tc>
        <w:tc>
          <w:p>
            <w:pPr>
              <w:pStyle w:stlname="Normal" w:val="Normal"/>
              <w:jc w:val="left"/>
            </w:pPr>
            <w:r>
              <w:t>2023-03-21</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KGV-SV Fachgruppen</w:t>
            </w:r>
          </w:p>
        </w:tc>
        <w:tc>
          <w:p>
            <w:pPr>
              <w:pStyle w:stlname="Normal" w:val="Normal"/>
              <w:jc w:val="left"/>
            </w:pPr>
            <w:r>
              <w:t>Professional groups Insured days</w:t>
            </w:r>
          </w:p>
        </w:tc>
        <w:tc>
          <w:p>
            <w:pPr>
              <w:pStyle w:stlname="Normal" w:val="Normal"/>
              <w:jc w:val="left"/>
            </w:pPr>
            <w:r>
              <w:t>2023-05-03</w:t>
            </w:r>
          </w:p>
        </w:tc>
        <w:tc>
          <w:p>
            <w:pPr>
              <w:pStyle w:stlname="Normal" w:val="Normal"/>
              <w:jc w:val="right"/>
            </w:pPr>
            <w:r>
              <w:t>        0</w:t>
            </w:r>
          </w:p>
        </w:tc>
        <w:tc>
          <w:p>
            <w:pPr>
              <w:pStyle w:stlname="Normal" w:val="Normal"/>
              <w:jc w:val="right"/>
            </w:pPr>
            <w:r>
              <w:t>      0</w:t>
            </w:r>
          </w:p>
        </w:tc>
        <w:tc>
          <w:p>
            <w:pPr>
              <w:pStyle w:stlname="Normal" w:val="Normal"/>
              <w:jc w:val="right"/>
            </w:pPr>
            <w:r>
              <w:t>       73</w:t>
            </w:r>
          </w:p>
        </w:tc>
      </w:tr>
      <w:tr>
        <w:tc>
          <w:p>
            <w:pPr>
              <w:pStyle w:stlname="Normal" w:val="Normal"/>
              <w:jc w:val="left"/>
            </w:pPr>
            <w:r>
              <w:t>Korean Revenue Code</w:t>
            </w:r>
          </w:p>
        </w:tc>
        <w:tc>
          <w:p>
            <w:pPr>
              <w:pStyle w:stlname="Normal" w:val="Normal"/>
              <w:jc w:val="left"/>
            </w:pPr>
            <w:r>
              <w:t>Korean Revenue Code (KNHIS)</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OMOP Language</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LOINC</w:t>
            </w:r>
          </w:p>
        </w:tc>
        <w:tc>
          <w:p>
            <w:pPr>
              <w:pStyle w:stlname="Normal" w:val="Normal"/>
              <w:jc w:val="left"/>
            </w:pPr>
            <w:r>
              <w:t>Logical Observation Identifiers Names and Codes (Regenstrief Institute)</w:t>
            </w:r>
          </w:p>
        </w:tc>
        <w:tc>
          <w:p>
            <w:pPr>
              <w:pStyle w:stlname="Normal" w:val="Normal"/>
              <w:jc w:val="left"/>
            </w:pPr>
            <w:r>
              <w:t>LOINC 2.73</w:t>
            </w:r>
          </w:p>
        </w:tc>
        <w:tc>
          <w:p>
            <w:pPr>
              <w:pStyle w:stlname="Normal" w:val="Normal"/>
              <w:jc w:val="right"/>
            </w:pPr>
            <w:r>
              <w:t>  113,893</w:t>
            </w:r>
          </w:p>
        </w:tc>
        <w:tc>
          <w:p>
            <w:pPr>
              <w:pStyle w:stlname="Normal" w:val="Normal"/>
              <w:jc w:val="right"/>
            </w:pPr>
            <w:r>
              <w:t> 49,168</w:t>
            </w:r>
          </w:p>
        </w:tc>
        <w:tc>
          <w:p>
            <w:pPr>
              <w:pStyle w:stlname="Normal" w:val="Normal"/>
              <w:jc w:val="right"/>
            </w:pPr>
            <w:r>
              <w:t>  102,015</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Medicare Specialty</w:t>
            </w:r>
          </w:p>
        </w:tc>
        <w:tc>
          <w:p>
            <w:pPr>
              <w:pStyle w:stlname="Normal" w:val="Normal"/>
              <w:jc w:val="left"/>
            </w:pPr>
            <w:r>
              <w:t>Medicare provider/supplier specialty codes (CMS)</w:t>
            </w:r>
          </w:p>
        </w:tc>
        <w:tc>
          <w:p>
            <w:pPr>
              <w:pStyle w:stlname="Normal" w:val="Normal"/>
              <w:jc w:val="left"/>
            </w:pPr>
            <w:r>
              <w:t>2018-06-26 Specialty</w:t>
            </w:r>
          </w:p>
        </w:tc>
        <w:tc>
          <w:p>
            <w:pPr>
              <w:pStyle w:stlname="Normal" w:val="Normal"/>
              <w:jc w:val="right"/>
            </w:pPr>
            <w:r>
              <w:t>      112</w:t>
            </w:r>
          </w:p>
        </w:tc>
        <w:tc>
          <w:p>
            <w:pPr>
              <w:pStyle w:stlname="Normal" w:val="Normal"/>
              <w:jc w:val="right"/>
            </w:pPr>
            <w:r>
              <w:t>      0</w:t>
            </w:r>
          </w:p>
        </w:tc>
        <w:tc>
          <w:p>
            <w:pPr>
              <w:pStyle w:stlname="Normal" w:val="Normal"/>
              <w:jc w:val="right"/>
            </w:pPr>
            <w:r>
              <w:t>        8</w:t>
            </w:r>
          </w:p>
        </w:tc>
      </w:tr>
      <w:tr>
        <w:tc>
          <w:p>
            <w:pPr>
              <w:pStyle w:stlname="Normal" w:val="Normal"/>
              <w:jc w:val="left"/>
            </w:pPr>
            <w:r>
              <w:t>Metadata</w:t>
            </w:r>
          </w:p>
        </w:tc>
        <w:tc>
          <w:p>
            <w:pPr>
              <w:pStyle w:stlname="Normal" w:val="Normal"/>
              <w:jc w:val="left"/>
            </w:pPr>
            <w:r>
              <w:t>OMOP 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NDC</w:t>
            </w:r>
          </w:p>
        </w:tc>
        <w:tc>
          <w:p>
            <w:pPr>
              <w:pStyle w:stlname="Normal" w:val="Normal"/>
              <w:jc w:val="left"/>
            </w:pPr>
            <w:r>
              <w:t>National Drug Code (FDA and manufacturers)</w:t>
            </w:r>
          </w:p>
        </w:tc>
        <w:tc>
          <w:p>
            <w:pPr>
              <w:pStyle w:stlname="Normal" w:val="Normal"/>
              <w:jc w:val="left"/>
            </w:pPr>
            <w:r>
              <w:t>NDC 20230122</w:t>
            </w:r>
          </w:p>
        </w:tc>
        <w:tc>
          <w:p>
            <w:pPr>
              <w:pStyle w:stlname="Normal" w:val="Normal"/>
              <w:jc w:val="right"/>
            </w:pPr>
            <w:r>
              <w:t>   11,403</w:t>
            </w:r>
          </w:p>
        </w:tc>
        <w:tc>
          <w:p>
            <w:pPr>
              <w:pStyle w:stlname="Normal" w:val="Normal"/>
              <w:jc w:val="right"/>
            </w:pPr>
            <w:r>
              <w:t>      0</w:t>
            </w:r>
          </w:p>
        </w:tc>
        <w:tc>
          <w:p>
            <w:pPr>
              <w:pStyle w:stlname="Normal" w:val="Normal"/>
              <w:jc w:val="right"/>
            </w:pPr>
            <w:r>
              <w:t>1,126,729</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23-JAN-23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NUCC</w:t>
            </w:r>
          </w:p>
        </w:tc>
        <w:tc>
          <w:p>
            <w:pPr>
              <w:pStyle w:stlname="Normal" w:val="Normal"/>
              <w:jc w:val="left"/>
            </w:pPr>
            <w:r>
              <w:t>National Uniform Claim Committee Health Care Provider Taxonomy Code Set (NUCC)</w:t>
            </w:r>
          </w:p>
        </w:tc>
        <w:tc>
          <w:p>
            <w:pPr>
              <w:pStyle w:stlname="Normal" w:val="Normal"/>
              <w:jc w:val="left"/>
            </w:pPr>
            <w:r>
              <w:t>2018-06-26 NUCC</w:t>
            </w:r>
          </w:p>
        </w:tc>
        <w:tc>
          <w:p>
            <w:pPr>
              <w:pStyle w:stlname="Normal" w:val="Normal"/>
              <w:jc w:val="right"/>
            </w:pPr>
            <w:r>
              <w:t>      674</w:t>
            </w:r>
          </w:p>
        </w:tc>
        <w:tc>
          <w:p>
            <w:pPr>
              <w:pStyle w:stlname="Normal" w:val="Normal"/>
              <w:jc w:val="right"/>
            </w:pPr>
            <w:r>
              <w:t>      0</w:t>
            </w:r>
          </w:p>
        </w:tc>
        <w:tc>
          <w:p>
            <w:pPr>
              <w:pStyle w:stlname="Normal" w:val="Normal"/>
              <w:jc w:val="right"/>
            </w:pPr>
            <w:r>
              <w:t>      181</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20230110</w:t>
            </w:r>
          </w:p>
        </w:tc>
        <w:tc>
          <w:p>
            <w:pPr>
              <w:pStyle w:stlname="Normal" w:val="Normal"/>
              <w:jc w:val="right"/>
            </w:pPr>
            <w:r>
              <w:t>    1,187</w:t>
            </w:r>
          </w:p>
        </w:tc>
        <w:tc>
          <w:p>
            <w:pPr>
              <w:pStyle w:stlname="Normal" w:val="Normal"/>
              <w:jc w:val="right"/>
            </w:pPr>
            <w:r>
              <w:t>      0</w:t>
            </w:r>
          </w:p>
        </w:tc>
        <w:tc>
          <w:p>
            <w:pPr>
              <w:pStyle w:stlname="Normal" w:val="Normal"/>
              <w:jc w:val="right"/>
            </w:pPr>
            <w:r>
              <w:t>       53</w:t>
            </w:r>
          </w:p>
        </w:tc>
      </w:tr>
      <w:tr>
        <w:tc>
          <w:p>
            <w:pPr>
              <w:pStyle w:stlname="Normal" w:val="Normal"/>
              <w:jc w:val="left"/>
            </w:pPr>
            <w:r>
              <w:t>OPS</w:t>
            </w:r>
          </w:p>
        </w:tc>
        <w:tc>
          <w:p>
            <w:pPr>
              <w:pStyle w:stlname="Normal" w:val="Normal"/>
              <w:jc w:val="left"/>
            </w:pPr>
            <w:r>
              <w:t>Operations and Procedures Classification (OPS)</w:t>
            </w:r>
          </w:p>
        </w:tc>
        <w:tc>
          <w:p>
            <w:pPr>
              <w:pStyle w:stlname="Normal" w:val="Normal"/>
              <w:jc w:val="left"/>
            </w:pPr>
            <w:r>
              <w:t>OPS Version 2022</w:t>
            </w:r>
          </w:p>
        </w:tc>
        <w:tc>
          <w:p>
            <w:pPr>
              <w:pStyle w:stlname="Normal" w:val="Normal"/>
              <w:jc w:val="right"/>
            </w:pPr>
            <w:r>
              <w:t>        0</w:t>
            </w:r>
          </w:p>
        </w:tc>
        <w:tc>
          <w:p>
            <w:pPr>
              <w:pStyle w:stlname="Normal" w:val="Normal"/>
              <w:jc w:val="right"/>
            </w:pPr>
            <w:r>
              <w:t>      0</w:t>
            </w:r>
          </w:p>
        </w:tc>
        <w:tc>
          <w:p>
            <w:pPr>
              <w:pStyle w:stlname="Normal" w:val="Normal"/>
              <w:jc w:val="right"/>
            </w:pPr>
            <w:r>
              <w:t>   42,959</w:t>
            </w:r>
          </w:p>
        </w:tc>
      </w:tr>
      <w:tr>
        <w:tc>
          <w:p>
            <w:pPr>
              <w:pStyle w:stlname="Normal" w:val="Normal"/>
              <w:jc w:val="left"/>
            </w:pPr>
            <w:r>
              <w:t>OSM</w:t>
            </w:r>
          </w:p>
        </w:tc>
        <w:tc>
          <w:p>
            <w:pPr>
              <w:pStyle w:stlname="Normal" w:val="Normal"/>
              <w:jc w:val="left"/>
            </w:pPr>
            <w:r>
              <w:t>OpenStreetMap (OSMF)</w:t>
            </w:r>
          </w:p>
        </w:tc>
        <w:tc>
          <w:p>
            <w:pPr>
              <w:pStyle w:stlname="Normal" w:val="Normal"/>
              <w:jc w:val="left"/>
            </w:pPr>
            <w:r>
              <w:t>OSM Release 2019-02-21</w:t>
            </w:r>
          </w:p>
        </w:tc>
        <w:tc>
          <w:p>
            <w:pPr>
              <w:pStyle w:stlname="Normal" w:val="Normal"/>
              <w:jc w:val="right"/>
            </w:pPr>
            <w:r>
              <w:t>  203,339</w:t>
            </w:r>
          </w:p>
        </w:tc>
        <w:tc>
          <w:p>
            <w:pPr>
              <w:pStyle w:stlname="Normal" w:val="Normal"/>
              <w:jc w:val="right"/>
            </w:pPr>
            <w:r>
              <w:t>      0</w:t>
            </w:r>
          </w:p>
        </w:tc>
        <w:tc>
          <w:p>
            <w:pPr>
              <w:pStyle w:stlname="Normal" w:val="Normal"/>
              <w:jc w:val="right"/>
            </w:pPr>
            <w:r>
              <w:t>        0</w:t>
            </w:r>
          </w:p>
        </w:tc>
      </w:tr>
      <w:tr>
        <w:tc>
          <w:p>
            <w:pPr>
              <w:pStyle w:stlname="Normal" w:val="Normal"/>
              <w:jc w:val="left"/>
            </w:pPr>
            <w:r>
              <w:t>Plan</w:t>
            </w:r>
          </w:p>
        </w:tc>
        <w:tc>
          <w:p>
            <w:pPr>
              <w:pStyle w:stlname="Normal" w:val="Normal"/>
              <w:jc w:val="left"/>
            </w:pPr>
            <w:r>
              <w:t>OMOP Health Plan</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OMOP Plan Stop Reason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698</w:t>
            </w:r>
          </w:p>
        </w:tc>
      </w:tr>
      <w:tr>
        <w:tc>
          <w:p>
            <w:pPr>
              <w:pStyle w:stlname="Normal" w:val="Normal"/>
              <w:jc w:val="left"/>
            </w:pPr>
            <w:r>
              <w:t>Revenue Code</w:t>
            </w:r>
          </w:p>
        </w:tc>
        <w:tc>
          <w:p>
            <w:pPr>
              <w:pStyle w:stlname="Normal" w:val="Normal"/>
              <w:jc w:val="left"/>
            </w:pPr>
            <w:r>
              <w:t>UB04/CMS1450 Revenue Codes (CMS)</w:t>
            </w:r>
          </w:p>
        </w:tc>
        <w:tc>
          <w:p>
            <w:pPr>
              <w:pStyle w:stlname="Normal" w:val="Normal"/>
              <w:jc w:val="left"/>
            </w:pPr>
            <w:r>
              <w:t>2010 Release</w:t>
            </w:r>
          </w:p>
        </w:tc>
        <w:tc>
          <w:p>
            <w:pPr>
              <w:pStyle w:stlname="Normal" w:val="Normal"/>
              <w:jc w:val="right"/>
            </w:pPr>
            <w:r>
              <w:t>      538</w:t>
            </w:r>
          </w:p>
        </w:tc>
        <w:tc>
          <w:p>
            <w:pPr>
              <w:pStyle w:stlname="Normal" w:val="Normal"/>
              <w:jc w:val="right"/>
            </w:pPr>
            <w:r>
              <w:t>      0</w:t>
            </w:r>
          </w:p>
        </w:tc>
        <w:tc>
          <w:p>
            <w:pPr>
              <w:pStyle w:stlname="Normal" w:val="Normal"/>
              <w:jc w:val="right"/>
            </w:pPr>
            <w:r>
              <w:t>        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20230103</w:t>
            </w:r>
          </w:p>
        </w:tc>
        <w:tc>
          <w:p>
            <w:pPr>
              <w:pStyle w:stlname="Normal" w:val="Normal"/>
              <w:jc w:val="right"/>
            </w:pPr>
            <w:r>
              <w:t>  149,993</w:t>
            </w:r>
          </w:p>
        </w:tc>
        <w:tc>
          <w:p>
            <w:pPr>
              <w:pStyle w:stlname="Normal" w:val="Normal"/>
              <w:jc w:val="right"/>
            </w:pPr>
            <w:r>
              <w:t> 35,341</w:t>
            </w:r>
          </w:p>
        </w:tc>
        <w:tc>
          <w:p>
            <w:pPr>
              <w:pStyle w:stlname="Normal" w:val="Normal"/>
              <w:jc w:val="right"/>
            </w:pPr>
            <w:r>
              <w:t>  119,532</w:t>
            </w:r>
          </w:p>
        </w:tc>
      </w:tr>
      <w:tr>
        <w:tc>
          <w:p>
            <w:pPr>
              <w:pStyle w:stlname="Normal" w:val="Normal"/>
              <w:jc w:val="left"/>
            </w:pPr>
            <w:r>
              <w:t>RxNorm Extension</w:t>
            </w:r>
          </w:p>
        </w:tc>
        <w:tc>
          <w:p>
            <w:pPr>
              <w:pStyle w:stlname="Normal" w:val="Normal"/>
              <w:jc w:val="left"/>
            </w:pPr>
            <w:r>
              <w:t>OMOP RxNorm Extension</w:t>
            </w:r>
          </w:p>
        </w:tc>
        <w:tc>
          <w:p>
            <w:pPr>
              <w:pStyle w:stlname="Normal" w:val="Normal"/>
              <w:jc w:val="left"/>
            </w:pPr>
            <w:r>
              <w:t>RxNorm Extension 2023-01-16</w:t>
            </w:r>
          </w:p>
        </w:tc>
        <w:tc>
          <w:p>
            <w:pPr>
              <w:pStyle w:stlname="Normal" w:val="Normal"/>
              <w:jc w:val="right"/>
            </w:pPr>
            <w:r>
              <w:t>1,834,465</w:t>
            </w:r>
          </w:p>
        </w:tc>
        <w:tc>
          <w:p>
            <w:pPr>
              <w:pStyle w:stlname="Normal" w:val="Normal"/>
              <w:jc w:val="right"/>
            </w:pPr>
            <w:r>
              <w:t>      0</w:t>
            </w:r>
          </w:p>
        </w:tc>
        <w:tc>
          <w:p>
            <w:pPr>
              <w:pStyle w:stlname="Normal" w:val="Normal"/>
              <w:jc w:val="right"/>
            </w:pPr>
            <w:r>
              <w:t>  275,964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  538,283</w:t>
            </w:r>
          </w:p>
        </w:tc>
        <w:tc>
          <w:p>
            <w:pPr>
              <w:pStyle w:stlname="Normal" w:val="Normal"/>
              <w:jc w:val="right"/>
            </w:pPr>
            <w:r>
              <w:t>      0</w:t>
            </w:r>
          </w:p>
        </w:tc>
        <w:tc>
          <w:p>
            <w:pPr>
              <w:pStyle w:stlname="Normal" w:val="Normal"/>
              <w:jc w:val="right"/>
            </w:pPr>
            <w:r>
              <w:t>  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SPL</w:t>
            </w:r>
          </w:p>
        </w:tc>
        <w:tc>
          <w:p>
            <w:pPr>
              <w:pStyle w:stlname="Normal" w:val="Normal"/>
              <w:jc w:val="left"/>
            </w:pPr>
            <w:r>
              <w:t>Structured Product Labeling (FDA)</w:t>
            </w:r>
          </w:p>
        </w:tc>
        <w:tc>
          <w:p>
            <w:pPr>
              <w:pStyle w:stlname="Normal" w:val="Normal"/>
              <w:jc w:val="left"/>
            </w:pPr>
            <w:r>
              <w:t>NDC 20230122</w:t>
            </w:r>
          </w:p>
        </w:tc>
        <w:tc>
          <w:p>
            <w:pPr>
              <w:pStyle w:stlname="Normal" w:val="Normal"/>
              <w:jc w:val="right"/>
            </w:pPr>
            <w:r>
              <w:t>        0</w:t>
            </w:r>
          </w:p>
        </w:tc>
        <w:tc>
          <w:p>
            <w:pPr>
              <w:pStyle w:stlname="Normal" w:val="Normal"/>
              <w:jc w:val="right"/>
            </w:pPr>
            <w:r>
              <w:t>626,507</w:t>
            </w:r>
          </w:p>
        </w:tc>
        <w:tc>
          <w:p>
            <w:pPr>
              <w:pStyle w:stlname="Normal" w:val="Normal"/>
              <w:jc w:val="right"/>
            </w:pPr>
            <w:r>
              <w:t>   14,948</w:t>
            </w:r>
          </w:p>
        </w:tc>
      </w:tr>
      <w:tr>
        <w:tc>
          <w:p>
            <w:pPr>
              <w:pStyle w:stlname="Normal" w:val="Normal"/>
              <w:jc w:val="left"/>
            </w:pPr>
            <w:r>
              <w:t>Sponsor</w:t>
            </w:r>
          </w:p>
        </w:tc>
        <w:tc>
          <w:p>
            <w:pPr>
              <w:pStyle w:stlname="Normal" w:val="Normal"/>
              <w:jc w:val="left"/>
            </w:pPr>
            <w:r>
              <w:t>OMOP Sponsor</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Census regions of the United States (USCB)</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143</w:t>
            </w:r>
          </w:p>
        </w:tc>
      </w:tr>
    </w:tbl>
    <w:p>
      <w:pPr>
        <w:pStyle w:val="Normal"/>
      </w:pPr>
      <w:r>
        <w:t xml:space="preserve"> </w:t>
      </w:r>
    </w:p>
    <w:p>
      <w:pPr>
        <w:pStyle w:val="Normal"/>
      </w:pPr>
      <w:r>
        <w:t xml:space="preserve">Query executed in  5.91 secs</w:t>
      </w:r>
    </w:p>
    <w:p>
      <w:pPr>
        <w:pStyle w:val="Heading2"/>
      </w:pPr>
      <w:r>
        <w:t xml:space="preserve">Table counts</w:t>
      </w:r>
    </w:p>
    <w:p>
      <w:pPr>
        <w:pStyle w:val="Normal"/>
      </w:pPr>
      <w:r>
        <w:t xml:space="preserve">Table 4. Shows the number of records in all vocabulary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concept_class</w:t>
            </w:r>
          </w:p>
        </w:tc>
        <w:tc>
          <w:p>
            <w:pPr>
              <w:pStyle w:stlname="Normal" w:val="Normal"/>
              <w:jc w:val="right"/>
            </w:pPr>
            <w:r>
              <w:t>       418</w:t>
            </w:r>
          </w:p>
        </w:tc>
      </w:tr>
      <w:tr>
        <w:tc>
          <w:p>
            <w:pPr>
              <w:pStyle w:stlname="Normal" w:val="Normal"/>
              <w:jc w:val="left"/>
            </w:pPr>
            <w:r>
              <w:t>relationship</w:t>
            </w:r>
          </w:p>
        </w:tc>
        <w:tc>
          <w:p>
            <w:pPr>
              <w:pStyle w:stlname="Normal" w:val="Normal"/>
              <w:jc w:val="right"/>
            </w:pPr>
            <w:r>
              <w:t>       690</w:t>
            </w:r>
          </w:p>
        </w:tc>
      </w:tr>
      <w:tr>
        <w:tc>
          <w:p>
            <w:pPr>
              <w:pStyle w:stlname="Normal" w:val="Normal"/>
              <w:jc w:val="left"/>
            </w:pPr>
            <w:r>
              <w:t>concept</w:t>
            </w:r>
          </w:p>
        </w:tc>
        <w:tc>
          <w:p>
            <w:pPr>
              <w:pStyle w:stlname="Normal" w:val="Normal"/>
              <w:jc w:val="right"/>
            </w:pPr>
            <w:r>
              <w:t> 5,945,608</w:t>
            </w:r>
          </w:p>
        </w:tc>
      </w:tr>
      <w:tr>
        <w:tc>
          <w:p>
            <w:pPr>
              <w:pStyle w:stlname="Normal" w:val="Normal"/>
              <w:jc w:val="left"/>
            </w:pPr>
            <w:r>
              <w:t>concept_synonym</w:t>
            </w:r>
          </w:p>
        </w:tc>
        <w:tc>
          <w:p>
            <w:pPr>
              <w:pStyle w:stlname="Normal" w:val="Normal"/>
              <w:jc w:val="right"/>
            </w:pPr>
            <w:r>
              <w:t> 2,101,511</w:t>
            </w:r>
          </w:p>
        </w:tc>
      </w:tr>
      <w:tr>
        <w:tc>
          <w:p>
            <w:pPr>
              <w:pStyle w:stlname="Normal" w:val="Normal"/>
              <w:jc w:val="left"/>
            </w:pPr>
            <w:r>
              <w:t>vocabulary</w:t>
            </w:r>
          </w:p>
        </w:tc>
        <w:tc>
          <w:p>
            <w:pPr>
              <w:pStyle w:stlname="Normal" w:val="Normal"/>
              <w:jc w:val="right"/>
            </w:pPr>
            <w:r>
              <w:t>        64</w:t>
            </w:r>
          </w:p>
        </w:tc>
      </w:tr>
      <w:tr>
        <w:tc>
          <w:p>
            <w:pPr>
              <w:pStyle w:stlname="Normal" w:val="Normal"/>
              <w:jc w:val="left"/>
            </w:pPr>
            <w:r>
              <w:t>domain</w:t>
            </w:r>
          </w:p>
        </w:tc>
        <w:tc>
          <w:p>
            <w:pPr>
              <w:pStyle w:stlname="Normal" w:val="Normal"/>
              <w:jc w:val="right"/>
            </w:pPr>
            <w:r>
              <w:t>        50</w:t>
            </w:r>
          </w:p>
        </w:tc>
      </w:tr>
      <w:tr>
        <w:tc>
          <w:p>
            <w:pPr>
              <w:pStyle w:stlname="Normal" w:val="Normal"/>
              <w:jc w:val="left"/>
            </w:pPr>
            <w:r>
              <w:t>concept_ancestor</w:t>
            </w:r>
          </w:p>
        </w:tc>
        <w:tc>
          <w:p>
            <w:pPr>
              <w:pStyle w:stlname="Normal" w:val="Normal"/>
              <w:jc w:val="right"/>
            </w:pPr>
            <w:r>
              <w:t>70,537,715</w:t>
            </w:r>
          </w:p>
        </w:tc>
      </w:tr>
      <w:tr>
        <w:tc>
          <w:p>
            <w:pPr>
              <w:pStyle w:stlname="Normal" w:val="Normal"/>
              <w:jc w:val="left"/>
            </w:pPr>
            <w:r>
              <w:t>drug_strength</w:t>
            </w:r>
          </w:p>
        </w:tc>
        <w:tc>
          <w:p>
            <w:pPr>
              <w:pStyle w:stlname="Normal" w:val="Normal"/>
              <w:jc w:val="right"/>
            </w:pPr>
            <w:r>
              <w:t> 2,936,738</w:t>
            </w:r>
          </w:p>
        </w:tc>
      </w:tr>
      <w:tr>
        <w:tc>
          <w:p>
            <w:pPr>
              <w:pStyle w:stlname="Normal" w:val="Normal"/>
              <w:jc w:val="left"/>
            </w:pPr>
            <w:r>
              <w:t>concept_relationship</w:t>
            </w:r>
          </w:p>
        </w:tc>
        <w:tc>
          <w:p>
            <w:pPr>
              <w:pStyle w:stlname="Normal" w:val="Normal"/>
              <w:jc w:val="right"/>
            </w:pPr>
            <w:r>
              <w:t>46,843,676</w:t>
            </w:r>
          </w:p>
        </w:tc>
      </w:tr>
    </w:tbl>
    <w:p>
      <w:pPr>
        <w:pStyle w:val="Normal"/>
      </w:pPr>
      <w:r>
        <w:t xml:space="preserve"> </w:t>
      </w:r>
    </w:p>
    <w:p>
      <w:pPr>
        <w:pStyle w:val="Normal"/>
      </w:pPr>
      <w:r>
        <w:t xml:space="preserve">Query executed in  36.93 secs</w:t>
      </w:r>
    </w:p>
    <w:p>
      <w:pPr>
        <w:pStyle w:val="Heading2"/>
      </w:pPr>
      <w:r>
        <w:t xml:space="preserve">Mapping Completeness</w:t>
      </w:r>
    </w:p>
    <w:p>
      <w:pPr>
        <w:pStyle w:val="Normal"/>
      </w:pPr>
      <w:r>
        <w:t xml:space="preserve">Table 5. Shows the percentage of codes that are mapped to the standardized vocabularies as well as the percentage of records.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53,122</w:t>
            </w:r>
          </w:p>
        </w:tc>
        <w:tc>
          <w:p>
            <w:pPr>
              <w:pStyle w:stlname="Normal" w:val="Normal"/>
              <w:jc w:val="right"/>
            </w:pPr>
            <w:r>
              <w:t>53,003</w:t>
            </w:r>
          </w:p>
        </w:tc>
        <w:tc>
          <w:p>
            <w:pPr>
              <w:pStyle w:stlname="Normal" w:val="Normal"/>
              <w:jc w:val="right"/>
            </w:pPr>
            <w:r>
              <w:t>99.8%</w:t>
            </w:r>
          </w:p>
        </w:tc>
        <w:tc>
          <w:p>
            <w:pPr>
              <w:pStyle w:stlname="Normal" w:val="Normal"/>
              <w:jc w:val="right"/>
            </w:pPr>
            <w:r>
              <w:t>16,018,836</w:t>
            </w:r>
          </w:p>
        </w:tc>
        <w:tc>
          <w:p>
            <w:pPr>
              <w:pStyle w:stlname="Normal" w:val="Normal"/>
              <w:jc w:val="right"/>
            </w:pPr>
            <w:r>
              <w:t>15,997,888</w:t>
            </w:r>
          </w:p>
        </w:tc>
        <w:tc>
          <w:p>
            <w:pPr>
              <w:pStyle w:stlname="Normal" w:val="Normal"/>
              <w:jc w:val="right"/>
            </w:pPr>
            <w:r>
              <w:t>99.9%</w:t>
            </w:r>
          </w:p>
        </w:tc>
      </w:tr>
      <w:tr>
        <w:tc>
          <w:p>
            <w:pPr>
              <w:pStyle w:stlname="Normal" w:val="Normal"/>
              <w:jc w:val="left"/>
            </w:pPr>
            <w:r>
              <w:t>Condition status</w:t>
            </w:r>
          </w:p>
        </w:tc>
        <w:tc>
          <w:p>
            <w:pPr>
              <w:pStyle w:stlname="Normal" w:val="Normal"/>
              <w:jc w:val="right"/>
            </w:pPr>
            <w:r>
              <w:t>        4</w:t>
            </w:r>
          </w:p>
        </w:tc>
        <w:tc>
          <w:p>
            <w:pPr>
              <w:pStyle w:stlname="Normal" w:val="Normal"/>
              <w:jc w:val="right"/>
            </w:pPr>
            <w:r>
              <w:t>     4</w:t>
            </w:r>
          </w:p>
        </w:tc>
        <w:tc>
          <w:p>
            <w:pPr>
              <w:pStyle w:stlname="Normal" w:val="Normal"/>
              <w:jc w:val="right"/>
            </w:pPr>
            <w:r>
              <w:t>100%</w:t>
            </w:r>
          </w:p>
        </w:tc>
        <w:tc>
          <w:p>
            <w:pPr>
              <w:pStyle w:stlname="Normal" w:val="Normal"/>
              <w:jc w:val="right"/>
            </w:pPr>
            <w:r>
              <w:t>16,018,836</w:t>
            </w:r>
          </w:p>
        </w:tc>
        <w:tc>
          <w:p>
            <w:pPr>
              <w:pStyle w:stlname="Normal" w:val="Normal"/>
              <w:jc w:val="right"/>
            </w:pPr>
            <w:r>
              <w:t>16,018,836</w:t>
            </w:r>
          </w:p>
        </w:tc>
        <w:tc>
          <w:p>
            <w:pPr>
              <w:pStyle w:stlname="Normal" w:val="Normal"/>
              <w:jc w:val="right"/>
            </w:pPr>
            <w:r>
              <w:t>100%</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   12,726</w:t>
            </w:r>
          </w:p>
        </w:tc>
        <w:tc>
          <w:p>
            <w:pPr>
              <w:pStyle w:stlname="Normal" w:val="Normal"/>
              <w:jc w:val="right"/>
            </w:pPr>
            <w:r>
              <w:t>   148</w:t>
            </w:r>
          </w:p>
        </w:tc>
        <w:tc>
          <w:p>
            <w:pPr>
              <w:pStyle w:stlname="Normal" w:val="Normal"/>
              <w:jc w:val="right"/>
            </w:pPr>
            <w:r>
              <w:t>1.2%</w:t>
            </w:r>
          </w:p>
        </w:tc>
        <w:tc>
          <w:p>
            <w:pPr>
              <w:pStyle w:stlname="Normal" w:val="Normal"/>
              <w:jc w:val="right"/>
            </w:pPr>
            <w:r>
              <w:t> 1,609,309</w:t>
            </w:r>
          </w:p>
        </w:tc>
        <w:tc>
          <w:p>
            <w:pPr>
              <w:pStyle w:stlname="Normal" w:val="Normal"/>
              <w:jc w:val="right"/>
            </w:pPr>
            <w:r>
              <w:t>     7,464</w:t>
            </w:r>
          </w:p>
        </w:tc>
        <w:tc>
          <w:p>
            <w:pPr>
              <w:pStyle w:stlname="Normal" w:val="Normal"/>
              <w:jc w:val="right"/>
            </w:pPr>
            <w:r>
              <w:t>0.5%</w:t>
            </w:r>
          </w:p>
        </w:tc>
      </w:tr>
      <w:tr>
        <w:tc>
          <w:p>
            <w:pPr>
              <w:pStyle w:stlname="Normal" w:val="Normal"/>
              <w:jc w:val="left"/>
            </w:pPr>
            <w:r>
              <w:t>Measurement</w:t>
            </w:r>
          </w:p>
        </w:tc>
        <w:tc>
          <w:p>
            <w:pPr>
              <w:pStyle w:stlname="Normal" w:val="Normal"/>
              <w:jc w:val="right"/>
            </w:pPr>
            <w:r>
              <w:t>      330</w:t>
            </w:r>
          </w:p>
        </w:tc>
        <w:tc>
          <w:p>
            <w:pPr>
              <w:pStyle w:stlname="Normal" w:val="Normal"/>
              <w:jc w:val="right"/>
            </w:pPr>
            <w:r>
              <w:t>   330</w:t>
            </w:r>
          </w:p>
        </w:tc>
        <w:tc>
          <w:p>
            <w:pPr>
              <w:pStyle w:stlname="Normal" w:val="Normal"/>
              <w:jc w:val="right"/>
            </w:pPr>
            <w:r>
              <w:t>100%</w:t>
            </w:r>
          </w:p>
        </w:tc>
        <w:tc>
          <w:p>
            <w:pPr>
              <w:pStyle w:stlname="Normal" w:val="Normal"/>
              <w:jc w:val="right"/>
            </w:pPr>
            <w:r>
              <w:t>    14,596</w:t>
            </w:r>
          </w:p>
        </w:tc>
        <w:tc>
          <w:p>
            <w:pPr>
              <w:pStyle w:stlname="Normal" w:val="Normal"/>
              <w:jc w:val="right"/>
            </w:pPr>
            <w:r>
              <w:t>    14,596</w:t>
            </w:r>
          </w:p>
        </w:tc>
        <w:tc>
          <w:p>
            <w:pPr>
              <w:pStyle w:stlname="Normal" w:val="Normal"/>
              <w:jc w:val="right"/>
            </w:pPr>
            <w:r>
              <w:t>100%</w:t>
            </w:r>
          </w:p>
        </w:tc>
      </w:tr>
      <w:tr>
        <w:tc>
          <w:p>
            <w:pPr>
              <w:pStyle w:stlname="Normal" w:val="Normal"/>
              <w:jc w:val="left"/>
            </w:pPr>
            <w:r>
              <w:t>Measurement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Measurement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w:t>
            </w:r>
          </w:p>
        </w:tc>
        <w:tc>
          <w:p>
            <w:pPr>
              <w:pStyle w:stlname="Normal" w:val="Normal"/>
              <w:jc w:val="right"/>
            </w:pPr>
            <w:r>
              <w:t>6,389,435</w:t>
            </w:r>
          </w:p>
        </w:tc>
        <w:tc>
          <w:p>
            <w:pPr>
              <w:pStyle w:stlname="Normal" w:val="Normal"/>
              <w:jc w:val="right"/>
            </w:pPr>
            <w:r>
              <w:t>11,917</w:t>
            </w:r>
          </w:p>
        </w:tc>
        <w:tc>
          <w:p>
            <w:pPr>
              <w:pStyle w:stlname="Normal" w:val="Normal"/>
              <w:jc w:val="right"/>
            </w:pPr>
            <w:r>
              <w:t>0.2%</w:t>
            </w:r>
          </w:p>
        </w:tc>
        <w:tc>
          <w:p>
            <w:pPr>
              <w:pStyle w:stlname="Normal" w:val="Normal"/>
              <w:jc w:val="right"/>
            </w:pPr>
            <w:r>
              <w:t> 9,129,913</w:t>
            </w:r>
          </w:p>
        </w:tc>
        <w:tc>
          <w:p>
            <w:pPr>
              <w:pStyle w:stlname="Normal" w:val="Normal"/>
              <w:jc w:val="right"/>
            </w:pPr>
            <w:r>
              <w:t> 2,171,065</w:t>
            </w:r>
          </w:p>
        </w:tc>
        <w:tc>
          <w:p>
            <w:pPr>
              <w:pStyle w:stlname="Normal" w:val="Normal"/>
              <w:jc w:val="right"/>
            </w:pPr>
            <w:r>
              <w:t>23.8%</w:t>
            </w:r>
          </w:p>
        </w:tc>
      </w:tr>
      <w:tr>
        <w:tc>
          <w:p>
            <w:pPr>
              <w:pStyle w:stlname="Normal" w:val="Normal"/>
              <w:jc w:val="left"/>
            </w:pPr>
            <w:r>
              <w:t>Observation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Procedure</w:t>
            </w:r>
          </w:p>
        </w:tc>
        <w:tc>
          <w:p>
            <w:pPr>
              <w:pStyle w:stlname="Normal" w:val="Normal"/>
              <w:jc w:val="right"/>
            </w:pPr>
            <w:r>
              <w:t>1,504,196</w:t>
            </w:r>
          </w:p>
        </w:tc>
        <w:tc>
          <w:p>
            <w:pPr>
              <w:pStyle w:stlname="Normal" w:val="Normal"/>
              <w:jc w:val="right"/>
            </w:pPr>
            <w:r>
              <w:t>32,684</w:t>
            </w:r>
          </w:p>
        </w:tc>
        <w:tc>
          <w:p>
            <w:pPr>
              <w:pStyle w:stlname="Normal" w:val="Normal"/>
              <w:jc w:val="right"/>
            </w:pPr>
            <w:r>
              <w:t>2.2%</w:t>
            </w:r>
          </w:p>
        </w:tc>
        <w:tc>
          <w:p>
            <w:pPr>
              <w:pStyle w:stlname="Normal" w:val="Normal"/>
              <w:jc w:val="right"/>
            </w:pPr>
            <w:r>
              <w:t>22,700,274</w:t>
            </w:r>
          </w:p>
        </w:tc>
        <w:tc>
          <w:p>
            <w:pPr>
              <w:pStyle w:stlname="Normal" w:val="Normal"/>
              <w:jc w:val="right"/>
            </w:pPr>
            <w:r>
              <w:t> 6,743,058</w:t>
            </w:r>
          </w:p>
        </w:tc>
        <w:tc>
          <w:p>
            <w:pPr>
              <w:pStyle w:stlname="Normal" w:val="Normal"/>
              <w:jc w:val="right"/>
            </w:pPr>
            <w:r>
              <w:t>29.7%</w:t>
            </w:r>
          </w:p>
        </w:tc>
      </w:tr>
      <w:tr>
        <w:tc>
          <w:p>
            <w:pPr>
              <w:pStyle w:stlname="Normal" w:val="Normal"/>
              <w:jc w:val="left"/>
            </w:pPr>
            <w:r>
              <w:t>Provider Specialty</w:t>
            </w:r>
          </w:p>
        </w:tc>
        <w:tc>
          <w:p>
            <w:pPr>
              <w:pStyle w:stlname="Normal" w:val="Normal"/>
              <w:jc w:val="right"/>
            </w:pPr>
            <w:r>
              <w:t>      132</w:t>
            </w:r>
          </w:p>
        </w:tc>
        <w:tc>
          <w:p>
            <w:pPr>
              <w:pStyle w:stlname="Normal" w:val="Normal"/>
              <w:jc w:val="right"/>
            </w:pPr>
            <w:r>
              <w:t>   101</w:t>
            </w:r>
          </w:p>
        </w:tc>
        <w:tc>
          <w:p>
            <w:pPr>
              <w:pStyle w:stlname="Normal" w:val="Normal"/>
              <w:jc w:val="right"/>
            </w:pPr>
            <w:r>
              <w:t>76.5%</w:t>
            </w:r>
          </w:p>
        </w:tc>
        <w:tc>
          <w:p>
            <w:pPr>
              <w:pStyle w:stlname="Normal" w:val="Normal"/>
              <w:jc w:val="right"/>
            </w:pPr>
            <w:r>
              <w:t> 1,567,763</w:t>
            </w:r>
          </w:p>
        </w:tc>
        <w:tc>
          <w:p>
            <w:pPr>
              <w:pStyle w:stlname="Normal" w:val="Normal"/>
              <w:jc w:val="right"/>
            </w:pPr>
            <w:r>
              <w:t>   821,794</w:t>
            </w:r>
          </w:p>
        </w:tc>
        <w:tc>
          <w:p>
            <w:pPr>
              <w:pStyle w:stlname="Normal" w:val="Normal"/>
              <w:jc w:val="right"/>
            </w:pPr>
            <w:r>
              <w:t>52.4%</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      173</w:t>
            </w:r>
          </w:p>
        </w:tc>
        <w:tc>
          <w:p>
            <w:pPr>
              <w:pStyle w:stlname="Normal" w:val="Normal"/>
              <w:jc w:val="right"/>
            </w:pPr>
            <w:r>
              <w:t>   172</w:t>
            </w:r>
          </w:p>
        </w:tc>
        <w:tc>
          <w:p>
            <w:pPr>
              <w:pStyle w:stlname="Normal" w:val="Normal"/>
              <w:jc w:val="right"/>
            </w:pPr>
            <w:r>
              <w:t>99.4%</w:t>
            </w:r>
          </w:p>
        </w:tc>
        <w:tc>
          <w:p>
            <w:pPr>
              <w:pStyle w:stlname="Normal" w:val="Normal"/>
              <w:jc w:val="right"/>
            </w:pPr>
            <w:r>
              <w:t> 3,599,994</w:t>
            </w:r>
          </w:p>
        </w:tc>
        <w:tc>
          <w:p>
            <w:pPr>
              <w:pStyle w:stlname="Normal" w:val="Normal"/>
              <w:jc w:val="right"/>
            </w:pPr>
            <w:r>
              <w:t> 2,800,957</w:t>
            </w:r>
          </w:p>
        </w:tc>
        <w:tc>
          <w:p>
            <w:pPr>
              <w:pStyle w:stlname="Normal" w:val="Normal"/>
              <w:jc w:val="right"/>
            </w:pPr>
            <w:r>
              <w:t>77.8%</w:t>
            </w:r>
          </w:p>
        </w:tc>
      </w:tr>
    </w:tbl>
    <w:p>
      <w:pPr>
        <w:pStyle w:val="Normal"/>
      </w:pPr>
      <w:r>
        <w:t xml:space="preserve"> </w:t>
      </w:r>
    </w:p>
    <w:p>
      <w:pPr>
        <w:pStyle w:val="Normal"/>
      </w:pPr>
      <w:r>
        <w:t xml:space="preserve">Query executed in  89.35 secs</w:t>
      </w:r>
    </w:p>
    <w:p>
      <w:pPr/>
      <w:r>
        <w:br w:type="page"/>
      </w:r>
    </w:p>
    <w:p>
      <w:pPr>
        <w:pStyle w:val="Heading2"/>
      </w:pPr>
      <w:r>
        <w:t xml:space="preserve">Drug Mappings</w:t>
      </w:r>
    </w:p>
    <w:p>
      <w:pPr>
        <w:pStyle w:val="Normal"/>
      </w:pPr>
      <w:r>
        <w:t xml:space="preserve">Table 6. The level of the drug mappings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r>
      <w:tr>
        <w:tc>
          <w:p>
            <w:pPr>
              <w:pStyle w:stlname="Normal" w:val="Normal"/>
              <w:jc w:val="left"/>
            </w:pPr>
            <w:r>
              <w:t>Ingredient</w:t>
            </w:r>
          </w:p>
        </w:tc>
        <w:tc>
          <w:p>
            <w:pPr>
              <w:pStyle w:stlname="Normal" w:val="Normal"/>
              <w:jc w:val="right"/>
            </w:pPr>
            <w:r>
              <w:t>7,464</w:t>
            </w:r>
          </w:p>
        </w:tc>
        <w:tc>
          <w:p>
            <w:pPr>
              <w:pStyle w:stlname="Normal" w:val="Normal"/>
              <w:jc w:val="right"/>
            </w:pPr>
            <w:r>
              <w:t>1,844</w:t>
            </w:r>
          </w:p>
        </w:tc>
        <w:tc>
          <w:p>
            <w:pPr>
              <w:pStyle w:stlname="Normal" w:val="Normal"/>
              <w:jc w:val="right"/>
            </w:pPr>
            <w:r>
              <w:t>148</w:t>
            </w:r>
          </w:p>
        </w:tc>
      </w:tr>
    </w:tbl>
    <w:p>
      <w:pPr>
        <w:pStyle w:val="Normal"/>
      </w:pPr>
      <w:r>
        <w:t xml:space="preserve"> </w:t>
      </w:r>
    </w:p>
    <w:p>
      <w:pPr>
        <w:pStyle w:val="Normal"/>
      </w:pPr>
      <w:r>
        <w:t xml:space="preserve">Query executed in  0.89 secs</w:t>
      </w:r>
    </w:p>
    <w:p>
      <w:pPr>
        <w:pStyle w:val="Heading2"/>
      </w:pPr>
      <w:r>
        <w:t xml:space="preserve">Unmapped Codes</w:t>
      </w:r>
    </w:p>
    <w:p>
      <w:pPr>
        <w:pStyle w:val="Normal"/>
      </w:pPr>
      <w:r>
        <w:t xml:space="preserve">Table 7. Top 25 of unmapped drugs.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19082360</w:t>
            </w:r>
          </w:p>
        </w:tc>
        <w:tc>
          <w:p>
            <w:pPr>
              <w:pStyle w:stlname="Normal" w:val="Normal"/>
              <w:jc w:val="right"/>
            </w:pPr>
            <w:r>
              <w:t>200</w:t>
            </w:r>
          </w:p>
        </w:tc>
        <w:tc>
          <w:p>
            <w:pPr>
              <w:pStyle w:stlname="Normal" w:val="Normal"/>
              <w:jc w:val="right"/>
            </w:pPr>
            <w:r>
              <w:t>200</w:t>
            </w:r>
          </w:p>
        </w:tc>
      </w:tr>
      <w:tr>
        <w:tc>
          <w:p>
            <w:pPr>
              <w:pStyle w:stlname="Normal" w:val="Normal"/>
              <w:jc w:val="right"/>
            </w:pPr>
            <w:r>
              <w:t> 2</w:t>
            </w:r>
          </w:p>
        </w:tc>
        <w:tc>
          <w:p>
            <w:pPr>
              <w:pStyle w:stlname="Normal" w:val="Normal"/>
              <w:jc w:val="left"/>
            </w:pPr>
            <w:r>
              <w:t>18347365</w:t>
            </w:r>
          </w:p>
        </w:tc>
        <w:tc>
          <w:p>
            <w:pPr>
              <w:pStyle w:stlname="Normal" w:val="Normal"/>
              <w:jc w:val="right"/>
            </w:pPr>
            <w:r>
              <w:t>200</w:t>
            </w:r>
          </w:p>
        </w:tc>
        <w:tc>
          <w:p>
            <w:pPr>
              <w:pStyle w:stlname="Normal" w:val="Normal"/>
              <w:jc w:val="right"/>
            </w:pPr>
            <w:r>
              <w:t>200</w:t>
            </w:r>
          </w:p>
        </w:tc>
      </w:tr>
      <w:tr>
        <w:tc>
          <w:p>
            <w:pPr>
              <w:pStyle w:stlname="Normal" w:val="Normal"/>
              <w:jc w:val="right"/>
            </w:pPr>
            <w:r>
              <w:t> 3</w:t>
            </w:r>
          </w:p>
        </w:tc>
        <w:tc>
          <w:p>
            <w:pPr>
              <w:pStyle w:stlname="Normal" w:val="Normal"/>
              <w:jc w:val="left"/>
            </w:pPr>
            <w:r>
              <w:t>03214486</w:t>
            </w:r>
          </w:p>
        </w:tc>
        <w:tc>
          <w:p>
            <w:pPr>
              <w:pStyle w:stlname="Normal" w:val="Normal"/>
              <w:jc w:val="right"/>
            </w:pPr>
            <w:r>
              <w:t>200</w:t>
            </w:r>
          </w:p>
        </w:tc>
        <w:tc>
          <w:p>
            <w:pPr>
              <w:pStyle w:stlname="Normal" w:val="Normal"/>
              <w:jc w:val="right"/>
            </w:pPr>
            <w:r>
              <w:t>200</w:t>
            </w:r>
          </w:p>
        </w:tc>
      </w:tr>
      <w:tr>
        <w:tc>
          <w:p>
            <w:pPr>
              <w:pStyle w:stlname="Normal" w:val="Normal"/>
              <w:jc w:val="right"/>
            </w:pPr>
            <w:r>
              <w:t> 4</w:t>
            </w:r>
          </w:p>
        </w:tc>
        <w:tc>
          <w:p>
            <w:pPr>
              <w:pStyle w:stlname="Normal" w:val="Normal"/>
              <w:jc w:val="left"/>
            </w:pPr>
            <w:r>
              <w:t>11716109</w:t>
            </w:r>
          </w:p>
        </w:tc>
        <w:tc>
          <w:p>
            <w:pPr>
              <w:pStyle w:stlname="Normal" w:val="Normal"/>
              <w:jc w:val="right"/>
            </w:pPr>
            <w:r>
              <w:t>200</w:t>
            </w:r>
          </w:p>
        </w:tc>
        <w:tc>
          <w:p>
            <w:pPr>
              <w:pStyle w:stlname="Normal" w:val="Normal"/>
              <w:jc w:val="right"/>
            </w:pPr>
            <w:r>
              <w:t>200</w:t>
            </w:r>
          </w:p>
        </w:tc>
      </w:tr>
      <w:tr>
        <w:tc>
          <w:p>
            <w:pPr>
              <w:pStyle w:stlname="Normal" w:val="Normal"/>
              <w:jc w:val="right"/>
            </w:pPr>
            <w:r>
              <w:t> 5</w:t>
            </w:r>
          </w:p>
        </w:tc>
        <w:tc>
          <w:p>
            <w:pPr>
              <w:pStyle w:stlname="Normal" w:val="Normal"/>
              <w:jc w:val="left"/>
            </w:pPr>
            <w:r>
              <w:t>07361735</w:t>
            </w:r>
          </w:p>
        </w:tc>
        <w:tc>
          <w:p>
            <w:pPr>
              <w:pStyle w:stlname="Normal" w:val="Normal"/>
              <w:jc w:val="right"/>
            </w:pPr>
            <w:r>
              <w:t>200</w:t>
            </w:r>
          </w:p>
        </w:tc>
        <w:tc>
          <w:p>
            <w:pPr>
              <w:pStyle w:stlname="Normal" w:val="Normal"/>
              <w:jc w:val="right"/>
            </w:pPr>
            <w:r>
              <w:t>200</w:t>
            </w:r>
          </w:p>
        </w:tc>
      </w:tr>
      <w:tr>
        <w:tc>
          <w:p>
            <w:pPr>
              <w:pStyle w:stlname="Normal" w:val="Normal"/>
              <w:jc w:val="right"/>
            </w:pPr>
            <w:r>
              <w:t> 6</w:t>
            </w:r>
          </w:p>
        </w:tc>
        <w:tc>
          <w:p>
            <w:pPr>
              <w:pStyle w:stlname="Normal" w:val="Normal"/>
              <w:jc w:val="left"/>
            </w:pPr>
            <w:r>
              <w:t>03699710</w:t>
            </w:r>
          </w:p>
        </w:tc>
        <w:tc>
          <w:p>
            <w:pPr>
              <w:pStyle w:stlname="Normal" w:val="Normal"/>
              <w:jc w:val="right"/>
            </w:pPr>
            <w:r>
              <w:t>200</w:t>
            </w:r>
          </w:p>
        </w:tc>
        <w:tc>
          <w:p>
            <w:pPr>
              <w:pStyle w:stlname="Normal" w:val="Normal"/>
              <w:jc w:val="right"/>
            </w:pPr>
            <w:r>
              <w:t>200</w:t>
            </w:r>
          </w:p>
        </w:tc>
      </w:tr>
      <w:tr>
        <w:tc>
          <w:p>
            <w:pPr>
              <w:pStyle w:stlname="Normal" w:val="Normal"/>
              <w:jc w:val="right"/>
            </w:pPr>
            <w:r>
              <w:t> 7</w:t>
            </w:r>
          </w:p>
        </w:tc>
        <w:tc>
          <w:p>
            <w:pPr>
              <w:pStyle w:stlname="Normal" w:val="Normal"/>
              <w:jc w:val="left"/>
            </w:pPr>
            <w:r>
              <w:t>18342244</w:t>
            </w:r>
          </w:p>
        </w:tc>
        <w:tc>
          <w:p>
            <w:pPr>
              <w:pStyle w:stlname="Normal" w:val="Normal"/>
              <w:jc w:val="right"/>
            </w:pPr>
            <w:r>
              <w:t>200</w:t>
            </w:r>
          </w:p>
        </w:tc>
        <w:tc>
          <w:p>
            <w:pPr>
              <w:pStyle w:stlname="Normal" w:val="Normal"/>
              <w:jc w:val="right"/>
            </w:pPr>
            <w:r>
              <w:t>200</w:t>
            </w:r>
          </w:p>
        </w:tc>
      </w:tr>
      <w:tr>
        <w:tc>
          <w:p>
            <w:pPr>
              <w:pStyle w:stlname="Normal" w:val="Normal"/>
              <w:jc w:val="right"/>
            </w:pPr>
            <w:r>
              <w:t> 8</w:t>
            </w:r>
          </w:p>
        </w:tc>
        <w:tc>
          <w:p>
            <w:pPr>
              <w:pStyle w:stlname="Normal" w:val="Normal"/>
              <w:jc w:val="left"/>
            </w:pPr>
            <w:r>
              <w:t>17228871</w:t>
            </w:r>
          </w:p>
        </w:tc>
        <w:tc>
          <w:p>
            <w:pPr>
              <w:pStyle w:stlname="Normal" w:val="Normal"/>
              <w:jc w:val="right"/>
            </w:pPr>
            <w:r>
              <w:t>200</w:t>
            </w:r>
          </w:p>
        </w:tc>
        <w:tc>
          <w:p>
            <w:pPr>
              <w:pStyle w:stlname="Normal" w:val="Normal"/>
              <w:jc w:val="right"/>
            </w:pPr>
            <w:r>
              <w:t>200</w:t>
            </w:r>
          </w:p>
        </w:tc>
      </w:tr>
      <w:tr>
        <w:tc>
          <w:p>
            <w:pPr>
              <w:pStyle w:stlname="Normal" w:val="Normal"/>
              <w:jc w:val="right"/>
            </w:pPr>
            <w:r>
              <w:t> 9</w:t>
            </w:r>
          </w:p>
        </w:tc>
        <w:tc>
          <w:p>
            <w:pPr>
              <w:pStyle w:stlname="Normal" w:val="Normal"/>
              <w:jc w:val="left"/>
            </w:pPr>
            <w:r>
              <w:t>03697728</w:t>
            </w:r>
          </w:p>
        </w:tc>
        <w:tc>
          <w:p>
            <w:pPr>
              <w:pStyle w:stlname="Normal" w:val="Normal"/>
              <w:jc w:val="right"/>
            </w:pPr>
            <w:r>
              <w:t>200</w:t>
            </w:r>
          </w:p>
        </w:tc>
        <w:tc>
          <w:p>
            <w:pPr>
              <w:pStyle w:stlname="Normal" w:val="Normal"/>
              <w:jc w:val="right"/>
            </w:pPr>
            <w:r>
              <w:t>200</w:t>
            </w:r>
          </w:p>
        </w:tc>
      </w:tr>
      <w:tr>
        <w:tc>
          <w:p>
            <w:pPr>
              <w:pStyle w:stlname="Normal" w:val="Normal"/>
              <w:jc w:val="right"/>
            </w:pPr>
            <w:r>
              <w:t>10</w:t>
            </w:r>
          </w:p>
        </w:tc>
        <w:tc>
          <w:p>
            <w:pPr>
              <w:pStyle w:stlname="Normal" w:val="Normal"/>
              <w:jc w:val="left"/>
            </w:pPr>
            <w:r>
              <w:t>04694040</w:t>
            </w:r>
          </w:p>
        </w:tc>
        <w:tc>
          <w:p>
            <w:pPr>
              <w:pStyle w:stlname="Normal" w:val="Normal"/>
              <w:jc w:val="right"/>
            </w:pPr>
            <w:r>
              <w:t>200</w:t>
            </w:r>
          </w:p>
        </w:tc>
        <w:tc>
          <w:p>
            <w:pPr>
              <w:pStyle w:stlname="Normal" w:val="Normal"/>
              <w:jc w:val="right"/>
            </w:pPr>
            <w:r>
              <w:t>200</w:t>
            </w:r>
          </w:p>
        </w:tc>
      </w:tr>
      <w:tr>
        <w:tc>
          <w:p>
            <w:pPr>
              <w:pStyle w:stlname="Normal" w:val="Normal"/>
              <w:jc w:val="right"/>
            </w:pPr>
            <w:r>
              <w:t>11</w:t>
            </w:r>
          </w:p>
        </w:tc>
        <w:tc>
          <w:p>
            <w:pPr>
              <w:pStyle w:stlname="Normal" w:val="Normal"/>
              <w:jc w:val="left"/>
            </w:pPr>
            <w:r>
              <w:t>14753677</w:t>
            </w:r>
          </w:p>
        </w:tc>
        <w:tc>
          <w:p>
            <w:pPr>
              <w:pStyle w:stlname="Normal" w:val="Normal"/>
              <w:jc w:val="right"/>
            </w:pPr>
            <w:r>
              <w:t>200</w:t>
            </w:r>
          </w:p>
        </w:tc>
        <w:tc>
          <w:p>
            <w:pPr>
              <w:pStyle w:stlname="Normal" w:val="Normal"/>
              <w:jc w:val="right"/>
            </w:pPr>
            <w:r>
              <w:t>200</w:t>
            </w:r>
          </w:p>
        </w:tc>
      </w:tr>
      <w:tr>
        <w:tc>
          <w:p>
            <w:pPr>
              <w:pStyle w:stlname="Normal" w:val="Normal"/>
              <w:jc w:val="right"/>
            </w:pPr>
            <w:r>
              <w:t>12</w:t>
            </w:r>
          </w:p>
        </w:tc>
        <w:tc>
          <w:p>
            <w:pPr>
              <w:pStyle w:stlname="Normal" w:val="Normal"/>
              <w:jc w:val="left"/>
            </w:pPr>
            <w:r>
              <w:t>04697707</w:t>
            </w:r>
          </w:p>
        </w:tc>
        <w:tc>
          <w:p>
            <w:pPr>
              <w:pStyle w:stlname="Normal" w:val="Normal"/>
              <w:jc w:val="right"/>
            </w:pPr>
            <w:r>
              <w:t>200</w:t>
            </w:r>
          </w:p>
        </w:tc>
        <w:tc>
          <w:p>
            <w:pPr>
              <w:pStyle w:stlname="Normal" w:val="Normal"/>
              <w:jc w:val="right"/>
            </w:pPr>
            <w:r>
              <w:t>200</w:t>
            </w:r>
          </w:p>
        </w:tc>
      </w:tr>
      <w:tr>
        <w:tc>
          <w:p>
            <w:pPr>
              <w:pStyle w:stlname="Normal" w:val="Normal"/>
              <w:jc w:val="right"/>
            </w:pPr>
            <w:r>
              <w:t>13</w:t>
            </w:r>
          </w:p>
        </w:tc>
        <w:tc>
          <w:p>
            <w:pPr>
              <w:pStyle w:stlname="Normal" w:val="Normal"/>
              <w:jc w:val="left"/>
            </w:pPr>
            <w:r>
              <w:t>06755389</w:t>
            </w:r>
          </w:p>
        </w:tc>
        <w:tc>
          <w:p>
            <w:pPr>
              <w:pStyle w:stlname="Normal" w:val="Normal"/>
              <w:jc w:val="right"/>
            </w:pPr>
            <w:r>
              <w:t>200</w:t>
            </w:r>
          </w:p>
        </w:tc>
        <w:tc>
          <w:p>
            <w:pPr>
              <w:pStyle w:stlname="Normal" w:val="Normal"/>
              <w:jc w:val="right"/>
            </w:pPr>
            <w:r>
              <w:t>200</w:t>
            </w:r>
          </w:p>
        </w:tc>
      </w:tr>
      <w:tr>
        <w:tc>
          <w:p>
            <w:pPr>
              <w:pStyle w:stlname="Normal" w:val="Normal"/>
              <w:jc w:val="right"/>
            </w:pPr>
            <w:r>
              <w:t>14</w:t>
            </w:r>
          </w:p>
        </w:tc>
        <w:tc>
          <w:p>
            <w:pPr>
              <w:pStyle w:stlname="Normal" w:val="Normal"/>
              <w:jc w:val="left"/>
            </w:pPr>
            <w:r>
              <w:t>12858751</w:t>
            </w:r>
          </w:p>
        </w:tc>
        <w:tc>
          <w:p>
            <w:pPr>
              <w:pStyle w:stlname="Normal" w:val="Normal"/>
              <w:jc w:val="right"/>
            </w:pPr>
            <w:r>
              <w:t>200</w:t>
            </w:r>
          </w:p>
        </w:tc>
        <w:tc>
          <w:p>
            <w:pPr>
              <w:pStyle w:stlname="Normal" w:val="Normal"/>
              <w:jc w:val="right"/>
            </w:pPr>
            <w:r>
              <w:t>200</w:t>
            </w:r>
          </w:p>
        </w:tc>
      </w:tr>
      <w:tr>
        <w:tc>
          <w:p>
            <w:pPr>
              <w:pStyle w:stlname="Normal" w:val="Normal"/>
              <w:jc w:val="right"/>
            </w:pPr>
            <w:r>
              <w:t>15</w:t>
            </w:r>
          </w:p>
        </w:tc>
        <w:tc>
          <w:p>
            <w:pPr>
              <w:pStyle w:stlname="Normal" w:val="Normal"/>
              <w:jc w:val="left"/>
            </w:pPr>
            <w:r>
              <w:t>11717480</w:t>
            </w:r>
          </w:p>
        </w:tc>
        <w:tc>
          <w:p>
            <w:pPr>
              <w:pStyle w:stlname="Normal" w:val="Normal"/>
              <w:jc w:val="right"/>
            </w:pPr>
            <w:r>
              <w:t>200</w:t>
            </w:r>
          </w:p>
        </w:tc>
        <w:tc>
          <w:p>
            <w:pPr>
              <w:pStyle w:stlname="Normal" w:val="Normal"/>
              <w:jc w:val="right"/>
            </w:pPr>
            <w:r>
              <w:t>200</w:t>
            </w:r>
          </w:p>
        </w:tc>
      </w:tr>
      <w:tr>
        <w:tc>
          <w:p>
            <w:pPr>
              <w:pStyle w:stlname="Normal" w:val="Normal"/>
              <w:jc w:val="right"/>
            </w:pPr>
            <w:r>
              <w:t>16</w:t>
            </w:r>
          </w:p>
        </w:tc>
        <w:tc>
          <w:p>
            <w:pPr>
              <w:pStyle w:stlname="Normal" w:val="Normal"/>
              <w:jc w:val="left"/>
            </w:pPr>
            <w:r>
              <w:t>03699590</w:t>
            </w:r>
          </w:p>
        </w:tc>
        <w:tc>
          <w:p>
            <w:pPr>
              <w:pStyle w:stlname="Normal" w:val="Normal"/>
              <w:jc w:val="right"/>
            </w:pPr>
            <w:r>
              <w:t>200</w:t>
            </w:r>
          </w:p>
        </w:tc>
        <w:tc>
          <w:p>
            <w:pPr>
              <w:pStyle w:stlname="Normal" w:val="Normal"/>
              <w:jc w:val="right"/>
            </w:pPr>
            <w:r>
              <w:t>200</w:t>
            </w:r>
          </w:p>
        </w:tc>
      </w:tr>
      <w:tr>
        <w:tc>
          <w:p>
            <w:pPr>
              <w:pStyle w:stlname="Normal" w:val="Normal"/>
              <w:jc w:val="right"/>
            </w:pPr>
            <w:r>
              <w:t>17</w:t>
            </w:r>
          </w:p>
        </w:tc>
        <w:tc>
          <w:p>
            <w:pPr>
              <w:pStyle w:stlname="Normal" w:val="Normal"/>
              <w:jc w:val="left"/>
            </w:pPr>
            <w:r>
              <w:t>12860268</w:t>
            </w:r>
          </w:p>
        </w:tc>
        <w:tc>
          <w:p>
            <w:pPr>
              <w:pStyle w:stlname="Normal" w:val="Normal"/>
              <w:jc w:val="right"/>
            </w:pPr>
            <w:r>
              <w:t>200</w:t>
            </w:r>
          </w:p>
        </w:tc>
        <w:tc>
          <w:p>
            <w:pPr>
              <w:pStyle w:stlname="Normal" w:val="Normal"/>
              <w:jc w:val="right"/>
            </w:pPr>
            <w:r>
              <w:t>200</w:t>
            </w:r>
          </w:p>
        </w:tc>
      </w:tr>
      <w:tr>
        <w:tc>
          <w:p>
            <w:pPr>
              <w:pStyle w:stlname="Normal" w:val="Normal"/>
              <w:jc w:val="right"/>
            </w:pPr>
            <w:r>
              <w:t>18</w:t>
            </w:r>
          </w:p>
        </w:tc>
        <w:tc>
          <w:p>
            <w:pPr>
              <w:pStyle w:stlname="Normal" w:val="Normal"/>
              <w:jc w:val="left"/>
            </w:pPr>
            <w:r>
              <w:t>04670677</w:t>
            </w:r>
          </w:p>
        </w:tc>
        <w:tc>
          <w:p>
            <w:pPr>
              <w:pStyle w:stlname="Normal" w:val="Normal"/>
              <w:jc w:val="right"/>
            </w:pPr>
            <w:r>
              <w:t>200</w:t>
            </w:r>
          </w:p>
        </w:tc>
        <w:tc>
          <w:p>
            <w:pPr>
              <w:pStyle w:stlname="Normal" w:val="Normal"/>
              <w:jc w:val="right"/>
            </w:pPr>
            <w:r>
              <w:t>200</w:t>
            </w:r>
          </w:p>
        </w:tc>
      </w:tr>
      <w:tr>
        <w:tc>
          <w:p>
            <w:pPr>
              <w:pStyle w:stlname="Normal" w:val="Normal"/>
              <w:jc w:val="right"/>
            </w:pPr>
            <w:r>
              <w:t>19</w:t>
            </w:r>
          </w:p>
        </w:tc>
        <w:tc>
          <w:p>
            <w:pPr>
              <w:pStyle w:stlname="Normal" w:val="Normal"/>
              <w:jc w:val="left"/>
            </w:pPr>
            <w:r>
              <w:t>01860207</w:t>
            </w:r>
          </w:p>
        </w:tc>
        <w:tc>
          <w:p>
            <w:pPr>
              <w:pStyle w:stlname="Normal" w:val="Normal"/>
              <w:jc w:val="right"/>
            </w:pPr>
            <w:r>
              <w:t>200</w:t>
            </w:r>
          </w:p>
        </w:tc>
        <w:tc>
          <w:p>
            <w:pPr>
              <w:pStyle w:stlname="Normal" w:val="Normal"/>
              <w:jc w:val="right"/>
            </w:pPr>
            <w:r>
              <w:t>200</w:t>
            </w:r>
          </w:p>
        </w:tc>
      </w:tr>
      <w:tr>
        <w:tc>
          <w:p>
            <w:pPr>
              <w:pStyle w:stlname="Normal" w:val="Normal"/>
              <w:jc w:val="right"/>
            </w:pPr>
            <w:r>
              <w:t>20</w:t>
            </w:r>
          </w:p>
        </w:tc>
        <w:tc>
          <w:p>
            <w:pPr>
              <w:pStyle w:stlname="Normal" w:val="Normal"/>
              <w:jc w:val="left"/>
            </w:pPr>
            <w:r>
              <w:t>02023198</w:t>
            </w:r>
          </w:p>
        </w:tc>
        <w:tc>
          <w:p>
            <w:pPr>
              <w:pStyle w:stlname="Normal" w:val="Normal"/>
              <w:jc w:val="right"/>
            </w:pPr>
            <w:r>
              <w:t>200</w:t>
            </w:r>
          </w:p>
        </w:tc>
        <w:tc>
          <w:p>
            <w:pPr>
              <w:pStyle w:stlname="Normal" w:val="Normal"/>
              <w:jc w:val="right"/>
            </w:pPr>
            <w:r>
              <w:t>200</w:t>
            </w:r>
          </w:p>
        </w:tc>
      </w:tr>
      <w:tr>
        <w:tc>
          <w:p>
            <w:pPr>
              <w:pStyle w:stlname="Normal" w:val="Normal"/>
              <w:jc w:val="right"/>
            </w:pPr>
            <w:r>
              <w:t>21</w:t>
            </w:r>
          </w:p>
        </w:tc>
        <w:tc>
          <w:p>
            <w:pPr>
              <w:pStyle w:stlname="Normal" w:val="Normal"/>
              <w:jc w:val="left"/>
            </w:pPr>
            <w:r>
              <w:t>09111988</w:t>
            </w:r>
          </w:p>
        </w:tc>
        <w:tc>
          <w:p>
            <w:pPr>
              <w:pStyle w:stlname="Normal" w:val="Normal"/>
              <w:jc w:val="right"/>
            </w:pPr>
            <w:r>
              <w:t>200</w:t>
            </w:r>
          </w:p>
        </w:tc>
        <w:tc>
          <w:p>
            <w:pPr>
              <w:pStyle w:stlname="Normal" w:val="Normal"/>
              <w:jc w:val="right"/>
            </w:pPr>
            <w:r>
              <w:t>200</w:t>
            </w:r>
          </w:p>
        </w:tc>
      </w:tr>
      <w:tr>
        <w:tc>
          <w:p>
            <w:pPr>
              <w:pStyle w:stlname="Normal" w:val="Normal"/>
              <w:jc w:val="right"/>
            </w:pPr>
            <w:r>
              <w:t>22</w:t>
            </w:r>
          </w:p>
        </w:tc>
        <w:tc>
          <w:p>
            <w:pPr>
              <w:pStyle w:stlname="Normal" w:val="Normal"/>
              <w:jc w:val="left"/>
            </w:pPr>
            <w:r>
              <w:t>17296080</w:t>
            </w:r>
          </w:p>
        </w:tc>
        <w:tc>
          <w:p>
            <w:pPr>
              <w:pStyle w:stlname="Normal" w:val="Normal"/>
              <w:jc w:val="right"/>
            </w:pPr>
            <w:r>
              <w:t>200</w:t>
            </w:r>
          </w:p>
        </w:tc>
        <w:tc>
          <w:p>
            <w:pPr>
              <w:pStyle w:stlname="Normal" w:val="Normal"/>
              <w:jc w:val="right"/>
            </w:pPr>
            <w:r>
              <w:t>200</w:t>
            </w:r>
          </w:p>
        </w:tc>
      </w:tr>
      <w:tr>
        <w:tc>
          <w:p>
            <w:pPr>
              <w:pStyle w:stlname="Normal" w:val="Normal"/>
              <w:jc w:val="right"/>
            </w:pPr>
            <w:r>
              <w:t>23</w:t>
            </w:r>
          </w:p>
        </w:tc>
        <w:tc>
          <w:p>
            <w:pPr>
              <w:pStyle w:stlname="Normal" w:val="Normal"/>
              <w:jc w:val="left"/>
            </w:pPr>
            <w:r>
              <w:t>06845419</w:t>
            </w:r>
          </w:p>
        </w:tc>
        <w:tc>
          <w:p>
            <w:pPr>
              <w:pStyle w:stlname="Normal" w:val="Normal"/>
              <w:jc w:val="right"/>
            </w:pPr>
            <w:r>
              <w:t>200</w:t>
            </w:r>
          </w:p>
        </w:tc>
        <w:tc>
          <w:p>
            <w:pPr>
              <w:pStyle w:stlname="Normal" w:val="Normal"/>
              <w:jc w:val="right"/>
            </w:pPr>
            <w:r>
              <w:t>200</w:t>
            </w:r>
          </w:p>
        </w:tc>
      </w:tr>
      <w:tr>
        <w:tc>
          <w:p>
            <w:pPr>
              <w:pStyle w:stlname="Normal" w:val="Normal"/>
              <w:jc w:val="right"/>
            </w:pPr>
            <w:r>
              <w:t>24</w:t>
            </w:r>
          </w:p>
        </w:tc>
        <w:tc>
          <w:p>
            <w:pPr>
              <w:pStyle w:stlname="Normal" w:val="Normal"/>
              <w:jc w:val="left"/>
            </w:pPr>
            <w:r>
              <w:t>05366349</w:t>
            </w:r>
          </w:p>
        </w:tc>
        <w:tc>
          <w:p>
            <w:pPr>
              <w:pStyle w:stlname="Normal" w:val="Normal"/>
              <w:jc w:val="right"/>
            </w:pPr>
            <w:r>
              <w:t>200</w:t>
            </w:r>
          </w:p>
        </w:tc>
        <w:tc>
          <w:p>
            <w:pPr>
              <w:pStyle w:stlname="Normal" w:val="Normal"/>
              <w:jc w:val="right"/>
            </w:pPr>
            <w:r>
              <w:t>200</w:t>
            </w:r>
          </w:p>
        </w:tc>
      </w:tr>
      <w:tr>
        <w:tc>
          <w:p>
            <w:pPr>
              <w:pStyle w:stlname="Normal" w:val="Normal"/>
              <w:jc w:val="right"/>
            </w:pPr>
            <w:r>
              <w:t>25</w:t>
            </w:r>
          </w:p>
        </w:tc>
        <w:tc>
          <w:p>
            <w:pPr>
              <w:pStyle w:stlname="Normal" w:val="Normal"/>
              <w:jc w:val="left"/>
            </w:pPr>
            <w:r>
              <w:t>12861546</w:t>
            </w:r>
          </w:p>
        </w:tc>
        <w:tc>
          <w:p>
            <w:pPr>
              <w:pStyle w:stlname="Normal" w:val="Normal"/>
              <w:jc w:val="right"/>
            </w:pPr>
            <w:r>
              <w:t>200</w:t>
            </w:r>
          </w:p>
        </w:tc>
        <w:tc>
          <w:p>
            <w:pPr>
              <w:pStyle w:stlname="Normal" w:val="Normal"/>
              <w:jc w:val="right"/>
            </w:pPr>
            <w:r>
              <w:t>200</w:t>
            </w:r>
          </w:p>
        </w:tc>
      </w:tr>
    </w:tbl>
    <w:p>
      <w:pPr>
        <w:pStyle w:val="Normal"/>
      </w:pPr>
      <w:r>
        <w:t xml:space="preserve">Query executed in 6.53 secs</w:t>
      </w:r>
    </w:p>
    <w:p>
      <w:pPr>
        <w:pStyle w:val="Normal"/>
      </w:pPr>
      <w:r>
        <w:t xml:space="preserve">Table 8. Top 25 of unmapped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M312,</w:t>
            </w:r>
          </w:p>
        </w:tc>
        <w:tc>
          <w:p>
            <w:pPr>
              <w:pStyle w:stlname="Normal" w:val="Normal"/>
              <w:jc w:val="right"/>
            </w:pPr>
            <w:r>
              <w:t>1,100</w:t>
            </w:r>
          </w:p>
        </w:tc>
        <w:tc>
          <w:p>
            <w:pPr>
              <w:pStyle w:stlname="Normal" w:val="Normal"/>
              <w:jc w:val="right"/>
            </w:pPr>
            <w:r>
              <w:t>300</w:t>
            </w:r>
          </w:p>
        </w:tc>
      </w:tr>
      <w:tr>
        <w:tc>
          <w:p>
            <w:pPr>
              <w:pStyle w:stlname="Normal" w:val="Normal"/>
              <w:jc w:val="right"/>
            </w:pPr>
            <w:r>
              <w:t> 2</w:t>
            </w:r>
          </w:p>
        </w:tc>
        <w:tc>
          <w:p>
            <w:pPr>
              <w:pStyle w:stlname="Normal" w:val="Normal"/>
              <w:jc w:val="left"/>
            </w:pPr>
            <w:r>
              <w:t>K5700,</w:t>
            </w:r>
          </w:p>
        </w:tc>
        <w:tc>
          <w:p>
            <w:pPr>
              <w:pStyle w:stlname="Normal" w:val="Normal"/>
              <w:jc w:val="right"/>
            </w:pPr>
            <w:r>
              <w:t>  700</w:t>
            </w:r>
          </w:p>
        </w:tc>
        <w:tc>
          <w:p>
            <w:pPr>
              <w:pStyle w:stlname="Normal" w:val="Normal"/>
              <w:jc w:val="right"/>
            </w:pPr>
            <w:r>
              <w:t>200</w:t>
            </w:r>
          </w:p>
        </w:tc>
      </w:tr>
      <w:tr>
        <w:tc>
          <w:p>
            <w:pPr>
              <w:pStyle w:stlname="Normal" w:val="Normal"/>
              <w:jc w:val="right"/>
            </w:pPr>
            <w:r>
              <w:t> 3</w:t>
            </w:r>
          </w:p>
        </w:tc>
        <w:tc>
          <w:p>
            <w:pPr>
              <w:pStyle w:stlname="Normal" w:val="Normal"/>
              <w:jc w:val="left"/>
            </w:pPr>
            <w:r>
              <w:t>K5781,</w:t>
            </w:r>
          </w:p>
        </w:tc>
        <w:tc>
          <w:p>
            <w:pPr>
              <w:pStyle w:stlname="Normal" w:val="Normal"/>
              <w:jc w:val="right"/>
            </w:pPr>
            <w:r>
              <w:t>  700</w:t>
            </w:r>
          </w:p>
        </w:tc>
        <w:tc>
          <w:p>
            <w:pPr>
              <w:pStyle w:stlname="Normal" w:val="Normal"/>
              <w:jc w:val="right"/>
            </w:pPr>
            <w:r>
              <w:t>200</w:t>
            </w:r>
          </w:p>
        </w:tc>
      </w:tr>
      <w:tr>
        <w:tc>
          <w:p>
            <w:pPr>
              <w:pStyle w:stlname="Normal" w:val="Normal"/>
              <w:jc w:val="right"/>
            </w:pPr>
            <w:r>
              <w:t> 4</w:t>
            </w:r>
          </w:p>
        </w:tc>
        <w:tc>
          <w:p>
            <w:pPr>
              <w:pStyle w:stlname="Normal" w:val="Normal"/>
              <w:jc w:val="left"/>
            </w:pPr>
            <w:r>
              <w:t>K5741,</w:t>
            </w:r>
          </w:p>
        </w:tc>
        <w:tc>
          <w:p>
            <w:pPr>
              <w:pStyle w:stlname="Normal" w:val="Normal"/>
              <w:jc w:val="right"/>
            </w:pPr>
            <w:r>
              <w:t>  700</w:t>
            </w:r>
          </w:p>
        </w:tc>
        <w:tc>
          <w:p>
            <w:pPr>
              <w:pStyle w:stlname="Normal" w:val="Normal"/>
              <w:jc w:val="right"/>
            </w:pPr>
            <w:r>
              <w:t>200</w:t>
            </w:r>
          </w:p>
        </w:tc>
      </w:tr>
      <w:tr>
        <w:tc>
          <w:p>
            <w:pPr>
              <w:pStyle w:stlname="Normal" w:val="Normal"/>
              <w:jc w:val="right"/>
            </w:pPr>
            <w:r>
              <w:t> 5</w:t>
            </w:r>
          </w:p>
        </w:tc>
        <w:tc>
          <w:p>
            <w:pPr>
              <w:pStyle w:stlname="Normal" w:val="Normal"/>
              <w:jc w:val="left"/>
            </w:pPr>
            <w:r>
              <w:t>K5701,</w:t>
            </w:r>
          </w:p>
        </w:tc>
        <w:tc>
          <w:p>
            <w:pPr>
              <w:pStyle w:stlname="Normal" w:val="Normal"/>
              <w:jc w:val="right"/>
            </w:pPr>
            <w:r>
              <w:t>  700</w:t>
            </w:r>
          </w:p>
        </w:tc>
        <w:tc>
          <w:p>
            <w:pPr>
              <w:pStyle w:stlname="Normal" w:val="Normal"/>
              <w:jc w:val="right"/>
            </w:pPr>
            <w:r>
              <w:t>200</w:t>
            </w:r>
          </w:p>
        </w:tc>
      </w:tr>
      <w:tr>
        <w:tc>
          <w:p>
            <w:pPr>
              <w:pStyle w:stlname="Normal" w:val="Normal"/>
              <w:jc w:val="right"/>
            </w:pPr>
            <w:r>
              <w:t> 6</w:t>
            </w:r>
          </w:p>
        </w:tc>
        <w:tc>
          <w:p>
            <w:pPr>
              <w:pStyle w:stlname="Normal" w:val="Normal"/>
              <w:jc w:val="left"/>
            </w:pPr>
            <w:r>
              <w:t>K5588,</w:t>
            </w:r>
          </w:p>
        </w:tc>
        <w:tc>
          <w:p>
            <w:pPr>
              <w:pStyle w:stlname="Normal" w:val="Normal"/>
              <w:jc w:val="right"/>
            </w:pPr>
            <w:r>
              <w:t>  700</w:t>
            </w:r>
          </w:p>
        </w:tc>
        <w:tc>
          <w:p>
            <w:pPr>
              <w:pStyle w:stlname="Normal" w:val="Normal"/>
              <w:jc w:val="right"/>
            </w:pPr>
            <w:r>
              <w:t>200</w:t>
            </w:r>
          </w:p>
        </w:tc>
      </w:tr>
      <w:tr>
        <w:tc>
          <w:p>
            <w:pPr>
              <w:pStyle w:stlname="Normal" w:val="Normal"/>
              <w:jc w:val="right"/>
            </w:pPr>
            <w:r>
              <w:t> 7</w:t>
            </w:r>
          </w:p>
        </w:tc>
        <w:tc>
          <w:p>
            <w:pPr>
              <w:pStyle w:stlname="Normal" w:val="Normal"/>
              <w:jc w:val="left"/>
            </w:pPr>
            <w:r>
              <w:t>K5780,</w:t>
            </w:r>
          </w:p>
        </w:tc>
        <w:tc>
          <w:p>
            <w:pPr>
              <w:pStyle w:stlname="Normal" w:val="Normal"/>
              <w:jc w:val="right"/>
            </w:pPr>
            <w:r>
              <w:t>  700</w:t>
            </w:r>
          </w:p>
        </w:tc>
        <w:tc>
          <w:p>
            <w:pPr>
              <w:pStyle w:stlname="Normal" w:val="Normal"/>
              <w:jc w:val="right"/>
            </w:pPr>
            <w:r>
              <w:t>200</w:t>
            </w:r>
          </w:p>
        </w:tc>
      </w:tr>
      <w:tr>
        <w:tc>
          <w:p>
            <w:pPr>
              <w:pStyle w:stlname="Normal" w:val="Normal"/>
              <w:jc w:val="right"/>
            </w:pPr>
            <w:r>
              <w:t> 8</w:t>
            </w:r>
          </w:p>
        </w:tc>
        <w:tc>
          <w:p>
            <w:pPr>
              <w:pStyle w:stlname="Normal" w:val="Normal"/>
              <w:jc w:val="left"/>
            </w:pPr>
            <w:r>
              <w:t>K580,</w:t>
            </w:r>
          </w:p>
        </w:tc>
        <w:tc>
          <w:p>
            <w:pPr>
              <w:pStyle w:stlname="Normal" w:val="Normal"/>
              <w:jc w:val="right"/>
            </w:pPr>
            <w:r>
              <w:t>  700</w:t>
            </w:r>
          </w:p>
        </w:tc>
        <w:tc>
          <w:p>
            <w:pPr>
              <w:pStyle w:stlname="Normal" w:val="Normal"/>
              <w:jc w:val="right"/>
            </w:pPr>
            <w:r>
              <w:t>200</w:t>
            </w:r>
          </w:p>
        </w:tc>
      </w:tr>
      <w:tr>
        <w:tc>
          <w:p>
            <w:pPr>
              <w:pStyle w:stlname="Normal" w:val="Normal"/>
              <w:jc w:val="right"/>
            </w:pPr>
            <w:r>
              <w:t> 9</w:t>
            </w:r>
          </w:p>
        </w:tc>
        <w:tc>
          <w:p>
            <w:pPr>
              <w:pStyle w:stlname="Normal" w:val="Normal"/>
              <w:jc w:val="left"/>
            </w:pPr>
            <w:r>
              <w:t>K5581,</w:t>
            </w:r>
          </w:p>
        </w:tc>
        <w:tc>
          <w:p>
            <w:pPr>
              <w:pStyle w:stlname="Normal" w:val="Normal"/>
              <w:jc w:val="right"/>
            </w:pPr>
            <w:r>
              <w:t>  700</w:t>
            </w:r>
          </w:p>
        </w:tc>
        <w:tc>
          <w:p>
            <w:pPr>
              <w:pStyle w:stlname="Normal" w:val="Normal"/>
              <w:jc w:val="right"/>
            </w:pPr>
            <w:r>
              <w:t>200</w:t>
            </w:r>
          </w:p>
        </w:tc>
      </w:tr>
      <w:tr>
        <w:tc>
          <w:p>
            <w:pPr>
              <w:pStyle w:stlname="Normal" w:val="Normal"/>
              <w:jc w:val="right"/>
            </w:pPr>
            <w:r>
              <w:t>10</w:t>
            </w:r>
          </w:p>
        </w:tc>
        <w:tc>
          <w:p>
            <w:pPr>
              <w:pStyle w:stlname="Normal" w:val="Normal"/>
              <w:jc w:val="left"/>
            </w:pPr>
            <w:r>
              <w:t>K589,</w:t>
            </w:r>
          </w:p>
        </w:tc>
        <w:tc>
          <w:p>
            <w:pPr>
              <w:pStyle w:stlname="Normal" w:val="Normal"/>
              <w:jc w:val="right"/>
            </w:pPr>
            <w:r>
              <w:t>  700</w:t>
            </w:r>
          </w:p>
        </w:tc>
        <w:tc>
          <w:p>
            <w:pPr>
              <w:pStyle w:stlname="Normal" w:val="Normal"/>
              <w:jc w:val="right"/>
            </w:pPr>
            <w:r>
              <w:t>200</w:t>
            </w:r>
          </w:p>
        </w:tc>
      </w:tr>
      <w:tr>
        <w:tc>
          <w:p>
            <w:pPr>
              <w:pStyle w:stlname="Normal" w:val="Normal"/>
              <w:jc w:val="right"/>
            </w:pPr>
            <w:r>
              <w:t>11</w:t>
            </w:r>
          </w:p>
        </w:tc>
        <w:tc>
          <w:p>
            <w:pPr>
              <w:pStyle w:stlname="Normal" w:val="Normal"/>
              <w:jc w:val="left"/>
            </w:pPr>
            <w:r>
              <w:t>K5582,</w:t>
            </w:r>
          </w:p>
        </w:tc>
        <w:tc>
          <w:p>
            <w:pPr>
              <w:pStyle w:stlname="Normal" w:val="Normal"/>
              <w:jc w:val="right"/>
            </w:pPr>
            <w:r>
              <w:t>  600</w:t>
            </w:r>
          </w:p>
        </w:tc>
        <w:tc>
          <w:p>
            <w:pPr>
              <w:pStyle w:stlname="Normal" w:val="Normal"/>
              <w:jc w:val="right"/>
            </w:pPr>
            <w:r>
              <w:t>200</w:t>
            </w:r>
          </w:p>
        </w:tc>
      </w:tr>
      <w:tr>
        <w:tc>
          <w:p>
            <w:pPr>
              <w:pStyle w:stlname="Normal" w:val="Normal"/>
              <w:jc w:val="right"/>
            </w:pPr>
            <w:r>
              <w:t>12</w:t>
            </w:r>
          </w:p>
        </w:tc>
        <w:tc>
          <w:p>
            <w:pPr>
              <w:pStyle w:stlname="Normal" w:val="Normal"/>
              <w:jc w:val="left"/>
            </w:pPr>
            <w:r>
              <w:t>K5721,</w:t>
            </w:r>
          </w:p>
        </w:tc>
        <w:tc>
          <w:p>
            <w:pPr>
              <w:pStyle w:stlname="Normal" w:val="Normal"/>
              <w:jc w:val="right"/>
            </w:pPr>
            <w:r>
              <w:t>  600</w:t>
            </w:r>
          </w:p>
        </w:tc>
        <w:tc>
          <w:p>
            <w:pPr>
              <w:pStyle w:stlname="Normal" w:val="Normal"/>
              <w:jc w:val="right"/>
            </w:pPr>
            <w:r>
              <w:t>200</w:t>
            </w:r>
          </w:p>
        </w:tc>
      </w:tr>
      <w:tr>
        <w:tc>
          <w:p>
            <w:pPr>
              <w:pStyle w:stlname="Normal" w:val="Normal"/>
              <w:jc w:val="right"/>
            </w:pPr>
            <w:r>
              <w:t>13</w:t>
            </w:r>
          </w:p>
        </w:tc>
        <w:tc>
          <w:p>
            <w:pPr>
              <w:pStyle w:stlname="Normal" w:val="Normal"/>
              <w:jc w:val="left"/>
            </w:pPr>
            <w:r>
              <w:t>K5740,</w:t>
            </w:r>
          </w:p>
        </w:tc>
        <w:tc>
          <w:p>
            <w:pPr>
              <w:pStyle w:stlname="Normal" w:val="Normal"/>
              <w:jc w:val="right"/>
            </w:pPr>
            <w:r>
              <w:t>  600</w:t>
            </w:r>
          </w:p>
        </w:tc>
        <w:tc>
          <w:p>
            <w:pPr>
              <w:pStyle w:stlname="Normal" w:val="Normal"/>
              <w:jc w:val="right"/>
            </w:pPr>
            <w:r>
              <w:t>200</w:t>
            </w:r>
          </w:p>
        </w:tc>
      </w:tr>
      <w:tr>
        <w:tc>
          <w:p>
            <w:pPr>
              <w:pStyle w:stlname="Normal" w:val="Normal"/>
              <w:jc w:val="right"/>
            </w:pPr>
            <w:r>
              <w:t>14</w:t>
            </w:r>
          </w:p>
        </w:tc>
        <w:tc>
          <w:p>
            <w:pPr>
              <w:pStyle w:stlname="Normal" w:val="Normal"/>
              <w:jc w:val="left"/>
            </w:pPr>
            <w:r>
              <w:t>K5720,</w:t>
            </w:r>
          </w:p>
        </w:tc>
        <w:tc>
          <w:p>
            <w:pPr>
              <w:pStyle w:stlname="Normal" w:val="Normal"/>
              <w:jc w:val="right"/>
            </w:pPr>
            <w:r>
              <w:t>  600</w:t>
            </w:r>
          </w:p>
        </w:tc>
        <w:tc>
          <w:p>
            <w:pPr>
              <w:pStyle w:stlname="Normal" w:val="Normal"/>
              <w:jc w:val="right"/>
            </w:pPr>
            <w:r>
              <w:t>200</w:t>
            </w:r>
          </w:p>
        </w:tc>
      </w:tr>
      <w:tr>
        <w:tc>
          <w:p>
            <w:pPr>
              <w:pStyle w:stlname="Normal" w:val="Normal"/>
              <w:jc w:val="right"/>
            </w:pPr>
            <w:r>
              <w:t>15</w:t>
            </w:r>
          </w:p>
        </w:tc>
        <w:tc>
          <w:p>
            <w:pPr>
              <w:pStyle w:stlname="Normal" w:val="Normal"/>
              <w:jc w:val="left"/>
            </w:pPr>
            <w:r>
              <w:t>M312,R</w:t>
            </w:r>
          </w:p>
        </w:tc>
        <w:tc>
          <w:p>
            <w:pPr>
              <w:pStyle w:stlname="Normal" w:val="Normal"/>
              <w:jc w:val="right"/>
            </w:pPr>
            <w:r>
              <w:t>  600</w:t>
            </w:r>
          </w:p>
        </w:tc>
        <w:tc>
          <w:p>
            <w:pPr>
              <w:pStyle w:stlname="Normal" w:val="Normal"/>
              <w:jc w:val="right"/>
            </w:pPr>
            <w:r>
              <w:t>200</w:t>
            </w:r>
          </w:p>
        </w:tc>
      </w:tr>
      <w:tr>
        <w:tc>
          <w:p>
            <w:pPr>
              <w:pStyle w:stlname="Normal" w:val="Normal"/>
              <w:jc w:val="right"/>
            </w:pPr>
            <w:r>
              <w:t>16</w:t>
            </w:r>
          </w:p>
        </w:tc>
        <w:tc>
          <w:p>
            <w:pPr>
              <w:pStyle w:stlname="Normal" w:val="Normal"/>
              <w:jc w:val="left"/>
            </w:pPr>
            <w:r>
              <w:t>K5582,R</w:t>
            </w:r>
          </w:p>
        </w:tc>
        <w:tc>
          <w:p>
            <w:pPr>
              <w:pStyle w:stlname="Normal" w:val="Normal"/>
              <w:jc w:val="right"/>
            </w:pPr>
            <w:r>
              <w:t>  400</w:t>
            </w:r>
          </w:p>
        </w:tc>
        <w:tc>
          <w:p>
            <w:pPr>
              <w:pStyle w:stlname="Normal" w:val="Normal"/>
              <w:jc w:val="right"/>
            </w:pPr>
            <w:r>
              <w:t>100</w:t>
            </w:r>
          </w:p>
        </w:tc>
      </w:tr>
      <w:tr>
        <w:tc>
          <w:p>
            <w:pPr>
              <w:pStyle w:stlname="Normal" w:val="Normal"/>
              <w:jc w:val="right"/>
            </w:pPr>
            <w:r>
              <w:t>17</w:t>
            </w:r>
          </w:p>
        </w:tc>
        <w:tc>
          <w:p>
            <w:pPr>
              <w:pStyle w:stlname="Normal" w:val="Normal"/>
              <w:jc w:val="left"/>
            </w:pPr>
            <w:r>
              <w:t>M312,B</w:t>
            </w:r>
          </w:p>
        </w:tc>
        <w:tc>
          <w:p>
            <w:pPr>
              <w:pStyle w:stlname="Normal" w:val="Normal"/>
              <w:jc w:val="right"/>
            </w:pPr>
            <w:r>
              <w:t>  400</w:t>
            </w:r>
          </w:p>
        </w:tc>
        <w:tc>
          <w:p>
            <w:pPr>
              <w:pStyle w:stlname="Normal" w:val="Normal"/>
              <w:jc w:val="right"/>
            </w:pPr>
            <w:r>
              <w:t>100</w:t>
            </w:r>
          </w:p>
        </w:tc>
      </w:tr>
      <w:tr>
        <w:tc>
          <w:p>
            <w:pPr>
              <w:pStyle w:stlname="Normal" w:val="Normal"/>
              <w:jc w:val="right"/>
            </w:pPr>
            <w:r>
              <w:t>18</w:t>
            </w:r>
          </w:p>
        </w:tc>
        <w:tc>
          <w:p>
            <w:pPr>
              <w:pStyle w:stlname="Normal" w:val="Normal"/>
              <w:jc w:val="left"/>
            </w:pPr>
            <w:r>
              <w:t>K580,R</w:t>
            </w:r>
          </w:p>
        </w:tc>
        <w:tc>
          <w:p>
            <w:pPr>
              <w:pStyle w:stlname="Normal" w:val="Normal"/>
              <w:jc w:val="right"/>
            </w:pPr>
            <w:r>
              <w:t>  400</w:t>
            </w:r>
          </w:p>
        </w:tc>
        <w:tc>
          <w:p>
            <w:pPr>
              <w:pStyle w:stlname="Normal" w:val="Normal"/>
              <w:jc w:val="right"/>
            </w:pPr>
            <w:r>
              <w:t>100</w:t>
            </w:r>
          </w:p>
        </w:tc>
      </w:tr>
      <w:tr>
        <w:tc>
          <w:p>
            <w:pPr>
              <w:pStyle w:stlname="Normal" w:val="Normal"/>
              <w:jc w:val="right"/>
            </w:pPr>
            <w:r>
              <w:t>19</w:t>
            </w:r>
          </w:p>
        </w:tc>
        <w:tc>
          <w:p>
            <w:pPr>
              <w:pStyle w:stlname="Normal" w:val="Normal"/>
              <w:jc w:val="left"/>
            </w:pPr>
            <w:r>
              <w:t>K5740,R</w:t>
            </w:r>
          </w:p>
        </w:tc>
        <w:tc>
          <w:p>
            <w:pPr>
              <w:pStyle w:stlname="Normal" w:val="Normal"/>
              <w:jc w:val="right"/>
            </w:pPr>
            <w:r>
              <w:t>  400</w:t>
            </w:r>
          </w:p>
        </w:tc>
        <w:tc>
          <w:p>
            <w:pPr>
              <w:pStyle w:stlname="Normal" w:val="Normal"/>
              <w:jc w:val="right"/>
            </w:pPr>
            <w:r>
              <w:t>100</w:t>
            </w:r>
          </w:p>
        </w:tc>
      </w:tr>
      <w:tr>
        <w:tc>
          <w:p>
            <w:pPr>
              <w:pStyle w:stlname="Normal" w:val="Normal"/>
              <w:jc w:val="right"/>
            </w:pPr>
            <w:r>
              <w:t>20</w:t>
            </w:r>
          </w:p>
        </w:tc>
        <w:tc>
          <w:p>
            <w:pPr>
              <w:pStyle w:stlname="Normal" w:val="Normal"/>
              <w:jc w:val="left"/>
            </w:pPr>
            <w:r>
              <w:t>K5781,R</w:t>
            </w:r>
          </w:p>
        </w:tc>
        <w:tc>
          <w:p>
            <w:pPr>
              <w:pStyle w:stlname="Normal" w:val="Normal"/>
              <w:jc w:val="right"/>
            </w:pPr>
            <w:r>
              <w:t>  400</w:t>
            </w:r>
          </w:p>
        </w:tc>
        <w:tc>
          <w:p>
            <w:pPr>
              <w:pStyle w:stlname="Normal" w:val="Normal"/>
              <w:jc w:val="right"/>
            </w:pPr>
            <w:r>
              <w:t>100</w:t>
            </w:r>
          </w:p>
        </w:tc>
      </w:tr>
      <w:tr>
        <w:tc>
          <w:p>
            <w:pPr>
              <w:pStyle w:stlname="Normal" w:val="Normal"/>
              <w:jc w:val="right"/>
            </w:pPr>
            <w:r>
              <w:t>21</w:t>
            </w:r>
          </w:p>
        </w:tc>
        <w:tc>
          <w:p>
            <w:pPr>
              <w:pStyle w:stlname="Normal" w:val="Normal"/>
              <w:jc w:val="left"/>
            </w:pPr>
            <w:r>
              <w:t>K5721,R</w:t>
            </w:r>
          </w:p>
        </w:tc>
        <w:tc>
          <w:p>
            <w:pPr>
              <w:pStyle w:stlname="Normal" w:val="Normal"/>
              <w:jc w:val="right"/>
            </w:pPr>
            <w:r>
              <w:t>  400</w:t>
            </w:r>
          </w:p>
        </w:tc>
        <w:tc>
          <w:p>
            <w:pPr>
              <w:pStyle w:stlname="Normal" w:val="Normal"/>
              <w:jc w:val="right"/>
            </w:pPr>
            <w:r>
              <w:t>100</w:t>
            </w:r>
          </w:p>
        </w:tc>
      </w:tr>
      <w:tr>
        <w:tc>
          <w:p>
            <w:pPr>
              <w:pStyle w:stlname="Normal" w:val="Normal"/>
              <w:jc w:val="right"/>
            </w:pPr>
            <w:r>
              <w:t>22</w:t>
            </w:r>
          </w:p>
        </w:tc>
        <w:tc>
          <w:p>
            <w:pPr>
              <w:pStyle w:stlname="Normal" w:val="Normal"/>
              <w:jc w:val="left"/>
            </w:pPr>
            <w:r>
              <w:t>K5700,R</w:t>
            </w:r>
          </w:p>
        </w:tc>
        <w:tc>
          <w:p>
            <w:pPr>
              <w:pStyle w:stlname="Normal" w:val="Normal"/>
              <w:jc w:val="right"/>
            </w:pPr>
            <w:r>
              <w:t>  400</w:t>
            </w:r>
          </w:p>
        </w:tc>
        <w:tc>
          <w:p>
            <w:pPr>
              <w:pStyle w:stlname="Normal" w:val="Normal"/>
              <w:jc w:val="right"/>
            </w:pPr>
            <w:r>
              <w:t>100</w:t>
            </w:r>
          </w:p>
        </w:tc>
      </w:tr>
      <w:tr>
        <w:tc>
          <w:p>
            <w:pPr>
              <w:pStyle w:stlname="Normal" w:val="Normal"/>
              <w:jc w:val="right"/>
            </w:pPr>
            <w:r>
              <w:t>23</w:t>
            </w:r>
          </w:p>
        </w:tc>
        <w:tc>
          <w:p>
            <w:pPr>
              <w:pStyle w:stlname="Normal" w:val="Normal"/>
              <w:jc w:val="left"/>
            </w:pPr>
            <w:r>
              <w:t>K5780,R</w:t>
            </w:r>
          </w:p>
        </w:tc>
        <w:tc>
          <w:p>
            <w:pPr>
              <w:pStyle w:stlname="Normal" w:val="Normal"/>
              <w:jc w:val="right"/>
            </w:pPr>
            <w:r>
              <w:t>  400</w:t>
            </w:r>
          </w:p>
        </w:tc>
        <w:tc>
          <w:p>
            <w:pPr>
              <w:pStyle w:stlname="Normal" w:val="Normal"/>
              <w:jc w:val="right"/>
            </w:pPr>
            <w:r>
              <w:t>100</w:t>
            </w:r>
          </w:p>
        </w:tc>
      </w:tr>
      <w:tr>
        <w:tc>
          <w:p>
            <w:pPr>
              <w:pStyle w:stlname="Normal" w:val="Normal"/>
              <w:jc w:val="right"/>
            </w:pPr>
            <w:r>
              <w:t>24</w:t>
            </w:r>
          </w:p>
        </w:tc>
        <w:tc>
          <w:p>
            <w:pPr>
              <w:pStyle w:stlname="Normal" w:val="Normal"/>
              <w:jc w:val="left"/>
            </w:pPr>
            <w:r>
              <w:t>K5741,R</w:t>
            </w:r>
          </w:p>
        </w:tc>
        <w:tc>
          <w:p>
            <w:pPr>
              <w:pStyle w:stlname="Normal" w:val="Normal"/>
              <w:jc w:val="right"/>
            </w:pPr>
            <w:r>
              <w:t>  300</w:t>
            </w:r>
          </w:p>
        </w:tc>
        <w:tc>
          <w:p>
            <w:pPr>
              <w:pStyle w:stlname="Normal" w:val="Normal"/>
              <w:jc w:val="right"/>
            </w:pPr>
            <w:r>
              <w:t>100</w:t>
            </w:r>
          </w:p>
        </w:tc>
      </w:tr>
      <w:tr>
        <w:tc>
          <w:p>
            <w:pPr>
              <w:pStyle w:stlname="Normal" w:val="Normal"/>
              <w:jc w:val="right"/>
            </w:pPr>
            <w:r>
              <w:t>25</w:t>
            </w:r>
          </w:p>
        </w:tc>
        <w:tc>
          <w:p>
            <w:pPr>
              <w:pStyle w:stlname="Normal" w:val="Normal"/>
              <w:jc w:val="left"/>
            </w:pPr>
            <w:r>
              <w:t>K589,R</w:t>
            </w:r>
          </w:p>
        </w:tc>
        <w:tc>
          <w:p>
            <w:pPr>
              <w:pStyle w:stlname="Normal" w:val="Normal"/>
              <w:jc w:val="right"/>
            </w:pPr>
            <w:r>
              <w:t>  300</w:t>
            </w:r>
          </w:p>
        </w:tc>
        <w:tc>
          <w:p>
            <w:pPr>
              <w:pStyle w:stlname="Normal" w:val="Normal"/>
              <w:jc w:val="right"/>
            </w:pPr>
            <w:r>
              <w:t>100</w:t>
            </w:r>
          </w:p>
        </w:tc>
      </w:tr>
    </w:tbl>
    <w:p>
      <w:pPr>
        <w:pStyle w:val="Normal"/>
      </w:pPr>
      <w:r>
        <w:t xml:space="preserve">Query executed in 1.53 secs</w:t>
      </w:r>
    </w:p>
    <w:p>
      <w:pPr>
        <w:pStyle w:val="Normal"/>
      </w:pPr>
      <w:r>
        <w:t xml:space="preserve">Table 9 omitted because no unmapped measurements were found.</w:t>
      </w:r>
    </w:p>
    <w:p>
      <w:pPr>
        <w:pStyle w:val="Normal"/>
      </w:pPr>
      <w:r>
        <w:t xml:space="preserve">Query executed in 0.11 secs</w:t>
      </w:r>
    </w:p>
    <w:p>
      <w:pPr>
        <w:pStyle w:val="Normal"/>
      </w:pPr>
      <w:r>
        <w:t xml:space="preserve">Table 10. All 1 unmapped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558,900</w:t>
            </w:r>
          </w:p>
        </w:tc>
        <w:tc>
          <w:p>
            <w:pPr>
              <w:pStyle w:stlname="Normal" w:val="Normal"/>
              <w:jc w:val="right"/>
            </w:pPr>
            <w:r>
              <w:t>1e+05</w:t>
            </w:r>
          </w:p>
        </w:tc>
      </w:tr>
    </w:tbl>
    <w:p>
      <w:pPr>
        <w:pStyle w:val="Normal"/>
      </w:pPr>
      <w:r>
        <w:t xml:space="preserve">Query executed in 45.77 secs</w:t>
      </w:r>
    </w:p>
    <w:p>
      <w:pPr>
        <w:pStyle w:val="Normal"/>
      </w:pPr>
      <w:r>
        <w:t xml:space="preserve">Table 11. Top 25 of unmapped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5-800.1t,</w:t>
            </w:r>
          </w:p>
        </w:tc>
        <w:tc>
          <w:p>
            <w:pPr>
              <w:pStyle w:stlname="Normal" w:val="Normal"/>
              <w:jc w:val="right"/>
            </w:pPr>
            <w:r>
              <w:t>500</w:t>
            </w:r>
          </w:p>
        </w:tc>
        <w:tc>
          <w:p>
            <w:pPr>
              <w:pStyle w:stlname="Normal" w:val="Normal"/>
              <w:jc w:val="right"/>
            </w:pPr>
            <w:r>
              <w:t>200</w:t>
            </w:r>
          </w:p>
        </w:tc>
      </w:tr>
      <w:tr>
        <w:tc>
          <w:p>
            <w:pPr>
              <w:pStyle w:stlname="Normal" w:val="Normal"/>
              <w:jc w:val="right"/>
            </w:pPr>
            <w:r>
              <w:t> 2</w:t>
            </w:r>
          </w:p>
        </w:tc>
        <w:tc>
          <w:p>
            <w:pPr>
              <w:pStyle w:stlname="Normal" w:val="Normal"/>
              <w:jc w:val="left"/>
            </w:pPr>
            <w:r>
              <w:t>5-79b.68,</w:t>
            </w:r>
          </w:p>
        </w:tc>
        <w:tc>
          <w:p>
            <w:pPr>
              <w:pStyle w:stlname="Normal" w:val="Normal"/>
              <w:jc w:val="right"/>
            </w:pPr>
            <w:r>
              <w:t>500</w:t>
            </w:r>
          </w:p>
        </w:tc>
        <w:tc>
          <w:p>
            <w:pPr>
              <w:pStyle w:stlname="Normal" w:val="Normal"/>
              <w:jc w:val="right"/>
            </w:pPr>
            <w:r>
              <w:t>200</w:t>
            </w:r>
          </w:p>
        </w:tc>
      </w:tr>
      <w:tr>
        <w:tc>
          <w:p>
            <w:pPr>
              <w:pStyle w:stlname="Normal" w:val="Normal"/>
              <w:jc w:val="right"/>
            </w:pPr>
            <w:r>
              <w:t> 3</w:t>
            </w:r>
          </w:p>
        </w:tc>
        <w:tc>
          <w:p>
            <w:pPr>
              <w:pStyle w:stlname="Normal" w:val="Normal"/>
              <w:jc w:val="left"/>
            </w:pPr>
            <w:r>
              <w:t>5-811.xp,</w:t>
            </w:r>
          </w:p>
        </w:tc>
        <w:tc>
          <w:p>
            <w:pPr>
              <w:pStyle w:stlname="Normal" w:val="Normal"/>
              <w:jc w:val="right"/>
            </w:pPr>
            <w:r>
              <w:t>500</w:t>
            </w:r>
          </w:p>
        </w:tc>
        <w:tc>
          <w:p>
            <w:pPr>
              <w:pStyle w:stlname="Normal" w:val="Normal"/>
              <w:jc w:val="right"/>
            </w:pPr>
            <w:r>
              <w:t>200</w:t>
            </w:r>
          </w:p>
        </w:tc>
      </w:tr>
      <w:tr>
        <w:tc>
          <w:p>
            <w:pPr>
              <w:pStyle w:stlname="Normal" w:val="Normal"/>
              <w:jc w:val="right"/>
            </w:pPr>
            <w:r>
              <w:t> 4</w:t>
            </w:r>
          </w:p>
        </w:tc>
        <w:tc>
          <w:p>
            <w:pPr>
              <w:pStyle w:stlname="Normal" w:val="Normal"/>
              <w:jc w:val="left"/>
            </w:pPr>
            <w:r>
              <w:t>5-787.4f,</w:t>
            </w:r>
          </w:p>
        </w:tc>
        <w:tc>
          <w:p>
            <w:pPr>
              <w:pStyle w:stlname="Normal" w:val="Normal"/>
              <w:jc w:val="right"/>
            </w:pPr>
            <w:r>
              <w:t>500</w:t>
            </w:r>
          </w:p>
        </w:tc>
        <w:tc>
          <w:p>
            <w:pPr>
              <w:pStyle w:stlname="Normal" w:val="Normal"/>
              <w:jc w:val="right"/>
            </w:pPr>
            <w:r>
              <w:t>200</w:t>
            </w:r>
          </w:p>
        </w:tc>
      </w:tr>
      <w:tr>
        <w:tc>
          <w:p>
            <w:pPr>
              <w:pStyle w:stlname="Normal" w:val="Normal"/>
              <w:jc w:val="right"/>
            </w:pPr>
            <w:r>
              <w:t> 5</w:t>
            </w:r>
          </w:p>
        </w:tc>
        <w:tc>
          <w:p>
            <w:pPr>
              <w:pStyle w:stlname="Normal" w:val="Normal"/>
              <w:jc w:val="left"/>
            </w:pPr>
            <w:r>
              <w:t>5-810.30,</w:t>
            </w:r>
          </w:p>
        </w:tc>
        <w:tc>
          <w:p>
            <w:pPr>
              <w:pStyle w:stlname="Normal" w:val="Normal"/>
              <w:jc w:val="right"/>
            </w:pPr>
            <w:r>
              <w:t>500</w:t>
            </w:r>
          </w:p>
        </w:tc>
        <w:tc>
          <w:p>
            <w:pPr>
              <w:pStyle w:stlname="Normal" w:val="Normal"/>
              <w:jc w:val="right"/>
            </w:pPr>
            <w:r>
              <w:t>200</w:t>
            </w:r>
          </w:p>
        </w:tc>
      </w:tr>
      <w:tr>
        <w:tc>
          <w:p>
            <w:pPr>
              <w:pStyle w:stlname="Normal" w:val="Normal"/>
              <w:jc w:val="right"/>
            </w:pPr>
            <w:r>
              <w:t> 6</w:t>
            </w:r>
          </w:p>
        </w:tc>
        <w:tc>
          <w:p>
            <w:pPr>
              <w:pStyle w:stlname="Normal" w:val="Normal"/>
              <w:jc w:val="left"/>
            </w:pPr>
            <w:r>
              <w:t>5-801.m7,</w:t>
            </w:r>
          </w:p>
        </w:tc>
        <w:tc>
          <w:p>
            <w:pPr>
              <w:pStyle w:stlname="Normal" w:val="Normal"/>
              <w:jc w:val="right"/>
            </w:pPr>
            <w:r>
              <w:t>500</w:t>
            </w:r>
          </w:p>
        </w:tc>
        <w:tc>
          <w:p>
            <w:pPr>
              <w:pStyle w:stlname="Normal" w:val="Normal"/>
              <w:jc w:val="right"/>
            </w:pPr>
            <w:r>
              <w:t>200</w:t>
            </w:r>
          </w:p>
        </w:tc>
      </w:tr>
      <w:tr>
        <w:tc>
          <w:p>
            <w:pPr>
              <w:pStyle w:stlname="Normal" w:val="Normal"/>
              <w:jc w:val="right"/>
            </w:pPr>
            <w:r>
              <w:t> 7</w:t>
            </w:r>
          </w:p>
        </w:tc>
        <w:tc>
          <w:p>
            <w:pPr>
              <w:pStyle w:stlname="Normal" w:val="Normal"/>
              <w:jc w:val="left"/>
            </w:pPr>
            <w:r>
              <w:t>5-810.91,</w:t>
            </w:r>
          </w:p>
        </w:tc>
        <w:tc>
          <w:p>
            <w:pPr>
              <w:pStyle w:stlname="Normal" w:val="Normal"/>
              <w:jc w:val="right"/>
            </w:pPr>
            <w:r>
              <w:t>500</w:t>
            </w:r>
          </w:p>
        </w:tc>
        <w:tc>
          <w:p>
            <w:pPr>
              <w:pStyle w:stlname="Normal" w:val="Normal"/>
              <w:jc w:val="right"/>
            </w:pPr>
            <w:r>
              <w:t>200</w:t>
            </w:r>
          </w:p>
        </w:tc>
      </w:tr>
      <w:tr>
        <w:tc>
          <w:p>
            <w:pPr>
              <w:pStyle w:stlname="Normal" w:val="Normal"/>
              <w:jc w:val="right"/>
            </w:pPr>
            <w:r>
              <w:t> 8</w:t>
            </w:r>
          </w:p>
        </w:tc>
        <w:tc>
          <w:p>
            <w:pPr>
              <w:pStyle w:stlname="Normal" w:val="Normal"/>
              <w:jc w:val="left"/>
            </w:pPr>
            <w:r>
              <w:t>5-808.5,</w:t>
            </w:r>
          </w:p>
        </w:tc>
        <w:tc>
          <w:p>
            <w:pPr>
              <w:pStyle w:stlname="Normal" w:val="Normal"/>
              <w:jc w:val="right"/>
            </w:pPr>
            <w:r>
              <w:t>500</w:t>
            </w:r>
          </w:p>
        </w:tc>
        <w:tc>
          <w:p>
            <w:pPr>
              <w:pStyle w:stlname="Normal" w:val="Normal"/>
              <w:jc w:val="right"/>
            </w:pPr>
            <w:r>
              <w:t>200</w:t>
            </w:r>
          </w:p>
        </w:tc>
      </w:tr>
      <w:tr>
        <w:tc>
          <w:p>
            <w:pPr>
              <w:pStyle w:stlname="Normal" w:val="Normal"/>
              <w:jc w:val="right"/>
            </w:pPr>
            <w:r>
              <w:t> 9</w:t>
            </w:r>
          </w:p>
        </w:tc>
        <w:tc>
          <w:p>
            <w:pPr>
              <w:pStyle w:stlname="Normal" w:val="Normal"/>
              <w:jc w:val="left"/>
            </w:pPr>
            <w:r>
              <w:t>5-787.9k,</w:t>
            </w:r>
          </w:p>
        </w:tc>
        <w:tc>
          <w:p>
            <w:pPr>
              <w:pStyle w:stlname="Normal" w:val="Normal"/>
              <w:jc w:val="right"/>
            </w:pPr>
            <w:r>
              <w:t>500</w:t>
            </w:r>
          </w:p>
        </w:tc>
        <w:tc>
          <w:p>
            <w:pPr>
              <w:pStyle w:stlname="Normal" w:val="Normal"/>
              <w:jc w:val="right"/>
            </w:pPr>
            <w:r>
              <w:t>200</w:t>
            </w:r>
          </w:p>
        </w:tc>
      </w:tr>
      <w:tr>
        <w:tc>
          <w:p>
            <w:pPr>
              <w:pStyle w:stlname="Normal" w:val="Normal"/>
              <w:jc w:val="right"/>
            </w:pPr>
            <w:r>
              <w:t>10</w:t>
            </w:r>
          </w:p>
        </w:tc>
        <w:tc>
          <w:p>
            <w:pPr>
              <w:pStyle w:stlname="Normal" w:val="Normal"/>
              <w:jc w:val="left"/>
            </w:pPr>
            <w:r>
              <w:t>5-78a.7e,</w:t>
            </w:r>
          </w:p>
        </w:tc>
        <w:tc>
          <w:p>
            <w:pPr>
              <w:pStyle w:stlname="Normal" w:val="Normal"/>
              <w:jc w:val="right"/>
            </w:pPr>
            <w:r>
              <w:t>500</w:t>
            </w:r>
          </w:p>
        </w:tc>
        <w:tc>
          <w:p>
            <w:pPr>
              <w:pStyle w:stlname="Normal" w:val="Normal"/>
              <w:jc w:val="right"/>
            </w:pPr>
            <w:r>
              <w:t>200</w:t>
            </w:r>
          </w:p>
        </w:tc>
      </w:tr>
      <w:tr>
        <w:tc>
          <w:p>
            <w:pPr>
              <w:pStyle w:stlname="Normal" w:val="Normal"/>
              <w:jc w:val="right"/>
            </w:pPr>
            <w:r>
              <w:t>11</w:t>
            </w:r>
          </w:p>
        </w:tc>
        <w:tc>
          <w:p>
            <w:pPr>
              <w:pStyle w:stlname="Normal" w:val="Normal"/>
              <w:jc w:val="left"/>
            </w:pPr>
            <w:r>
              <w:t>5-800.4r,</w:t>
            </w:r>
          </w:p>
        </w:tc>
        <w:tc>
          <w:p>
            <w:pPr>
              <w:pStyle w:stlname="Normal" w:val="Normal"/>
              <w:jc w:val="right"/>
            </w:pPr>
            <w:r>
              <w:t>500</w:t>
            </w:r>
          </w:p>
        </w:tc>
        <w:tc>
          <w:p>
            <w:pPr>
              <w:pStyle w:stlname="Normal" w:val="Normal"/>
              <w:jc w:val="right"/>
            </w:pPr>
            <w:r>
              <w:t>200</w:t>
            </w:r>
          </w:p>
        </w:tc>
      </w:tr>
      <w:tr>
        <w:tc>
          <w:p>
            <w:pPr>
              <w:pStyle w:stlname="Normal" w:val="Normal"/>
              <w:jc w:val="right"/>
            </w:pPr>
            <w:r>
              <w:t>12</w:t>
            </w:r>
          </w:p>
        </w:tc>
        <w:tc>
          <w:p>
            <w:pPr>
              <w:pStyle w:stlname="Normal" w:val="Normal"/>
              <w:jc w:val="left"/>
            </w:pPr>
            <w:r>
              <w:t>5-79b.e7,</w:t>
            </w:r>
          </w:p>
        </w:tc>
        <w:tc>
          <w:p>
            <w:pPr>
              <w:pStyle w:stlname="Normal" w:val="Normal"/>
              <w:jc w:val="right"/>
            </w:pPr>
            <w:r>
              <w:t>500</w:t>
            </w:r>
          </w:p>
        </w:tc>
        <w:tc>
          <w:p>
            <w:pPr>
              <w:pStyle w:stlname="Normal" w:val="Normal"/>
              <w:jc w:val="right"/>
            </w:pPr>
            <w:r>
              <w:t>200</w:t>
            </w:r>
          </w:p>
        </w:tc>
      </w:tr>
      <w:tr>
        <w:tc>
          <w:p>
            <w:pPr>
              <w:pStyle w:stlname="Normal" w:val="Normal"/>
              <w:jc w:val="right"/>
            </w:pPr>
            <w:r>
              <w:t>13</w:t>
            </w:r>
          </w:p>
        </w:tc>
        <w:tc>
          <w:p>
            <w:pPr>
              <w:pStyle w:stlname="Normal" w:val="Normal"/>
              <w:jc w:val="left"/>
            </w:pPr>
            <w:r>
              <w:t>5-809.12,</w:t>
            </w:r>
          </w:p>
        </w:tc>
        <w:tc>
          <w:p>
            <w:pPr>
              <w:pStyle w:stlname="Normal" w:val="Normal"/>
              <w:jc w:val="right"/>
            </w:pPr>
            <w:r>
              <w:t>500</w:t>
            </w:r>
          </w:p>
        </w:tc>
        <w:tc>
          <w:p>
            <w:pPr>
              <w:pStyle w:stlname="Normal" w:val="Normal"/>
              <w:jc w:val="right"/>
            </w:pPr>
            <w:r>
              <w:t>200</w:t>
            </w:r>
          </w:p>
        </w:tc>
      </w:tr>
      <w:tr>
        <w:tc>
          <w:p>
            <w:pPr>
              <w:pStyle w:stlname="Normal" w:val="Normal"/>
              <w:jc w:val="right"/>
            </w:pPr>
            <w:r>
              <w:t>14</w:t>
            </w:r>
          </w:p>
        </w:tc>
        <w:tc>
          <w:p>
            <w:pPr>
              <w:pStyle w:stlname="Normal" w:val="Normal"/>
              <w:jc w:val="left"/>
            </w:pPr>
            <w:r>
              <w:t>5-800.46,</w:t>
            </w:r>
          </w:p>
        </w:tc>
        <w:tc>
          <w:p>
            <w:pPr>
              <w:pStyle w:stlname="Normal" w:val="Normal"/>
              <w:jc w:val="right"/>
            </w:pPr>
            <w:r>
              <w:t>500</w:t>
            </w:r>
          </w:p>
        </w:tc>
        <w:tc>
          <w:p>
            <w:pPr>
              <w:pStyle w:stlname="Normal" w:val="Normal"/>
              <w:jc w:val="right"/>
            </w:pPr>
            <w:r>
              <w:t>200</w:t>
            </w:r>
          </w:p>
        </w:tc>
      </w:tr>
      <w:tr>
        <w:tc>
          <w:p>
            <w:pPr>
              <w:pStyle w:stlname="Normal" w:val="Normal"/>
              <w:jc w:val="right"/>
            </w:pPr>
            <w:r>
              <w:t>15</w:t>
            </w:r>
          </w:p>
        </w:tc>
        <w:tc>
          <w:p>
            <w:pPr>
              <w:pStyle w:stlname="Normal" w:val="Normal"/>
              <w:jc w:val="left"/>
            </w:pPr>
            <w:r>
              <w:t>5-810.67,</w:t>
            </w:r>
          </w:p>
        </w:tc>
        <w:tc>
          <w:p>
            <w:pPr>
              <w:pStyle w:stlname="Normal" w:val="Normal"/>
              <w:jc w:val="right"/>
            </w:pPr>
            <w:r>
              <w:t>500</w:t>
            </w:r>
          </w:p>
        </w:tc>
        <w:tc>
          <w:p>
            <w:pPr>
              <w:pStyle w:stlname="Normal" w:val="Normal"/>
              <w:jc w:val="right"/>
            </w:pPr>
            <w:r>
              <w:t>100</w:t>
            </w:r>
          </w:p>
        </w:tc>
      </w:tr>
      <w:tr>
        <w:tc>
          <w:p>
            <w:pPr>
              <w:pStyle w:stlname="Normal" w:val="Normal"/>
              <w:jc w:val="right"/>
            </w:pPr>
            <w:r>
              <w:t>16</w:t>
            </w:r>
          </w:p>
        </w:tc>
        <w:tc>
          <w:p>
            <w:pPr>
              <w:pStyle w:stlname="Normal" w:val="Normal"/>
              <w:jc w:val="left"/>
            </w:pPr>
            <w:r>
              <w:t>5-79b.6k,</w:t>
            </w:r>
          </w:p>
        </w:tc>
        <w:tc>
          <w:p>
            <w:pPr>
              <w:pStyle w:stlname="Normal" w:val="Normal"/>
              <w:jc w:val="right"/>
            </w:pPr>
            <w:r>
              <w:t>400</w:t>
            </w:r>
          </w:p>
        </w:tc>
        <w:tc>
          <w:p>
            <w:pPr>
              <w:pStyle w:stlname="Normal" w:val="Normal"/>
              <w:jc w:val="right"/>
            </w:pPr>
            <w:r>
              <w:t>100</w:t>
            </w:r>
          </w:p>
        </w:tc>
      </w:tr>
      <w:tr>
        <w:tc>
          <w:p>
            <w:pPr>
              <w:pStyle w:stlname="Normal" w:val="Normal"/>
              <w:jc w:val="right"/>
            </w:pPr>
            <w:r>
              <w:t>17</w:t>
            </w:r>
          </w:p>
        </w:tc>
        <w:tc>
          <w:p>
            <w:pPr>
              <w:pStyle w:stlname="Normal" w:val="Normal"/>
              <w:jc w:val="left"/>
            </w:pPr>
            <w:r>
              <w:t>5-792.2,</w:t>
            </w:r>
          </w:p>
        </w:tc>
        <w:tc>
          <w:p>
            <w:pPr>
              <w:pStyle w:stlname="Normal" w:val="Normal"/>
              <w:jc w:val="right"/>
            </w:pPr>
            <w:r>
              <w:t>400</w:t>
            </w:r>
          </w:p>
        </w:tc>
        <w:tc>
          <w:p>
            <w:pPr>
              <w:pStyle w:stlname="Normal" w:val="Normal"/>
              <w:jc w:val="right"/>
            </w:pPr>
            <w:r>
              <w:t>100</w:t>
            </w:r>
          </w:p>
        </w:tc>
      </w:tr>
      <w:tr>
        <w:tc>
          <w:p>
            <w:pPr>
              <w:pStyle w:stlname="Normal" w:val="Normal"/>
              <w:jc w:val="right"/>
            </w:pPr>
            <w:r>
              <w:t>18</w:t>
            </w:r>
          </w:p>
        </w:tc>
        <w:tc>
          <w:p>
            <w:pPr>
              <w:pStyle w:stlname="Normal" w:val="Normal"/>
              <w:jc w:val="left"/>
            </w:pPr>
            <w:r>
              <w:t>5-810.8m,</w:t>
            </w:r>
          </w:p>
        </w:tc>
        <w:tc>
          <w:p>
            <w:pPr>
              <w:pStyle w:stlname="Normal" w:val="Normal"/>
              <w:jc w:val="right"/>
            </w:pPr>
            <w:r>
              <w:t>400</w:t>
            </w:r>
          </w:p>
        </w:tc>
        <w:tc>
          <w:p>
            <w:pPr>
              <w:pStyle w:stlname="Normal" w:val="Normal"/>
              <w:jc w:val="right"/>
            </w:pPr>
            <w:r>
              <w:t>100</w:t>
            </w:r>
          </w:p>
        </w:tc>
      </w:tr>
      <w:tr>
        <w:tc>
          <w:p>
            <w:pPr>
              <w:pStyle w:stlname="Normal" w:val="Normal"/>
              <w:jc w:val="right"/>
            </w:pPr>
            <w:r>
              <w:t>19</w:t>
            </w:r>
          </w:p>
        </w:tc>
        <w:tc>
          <w:p>
            <w:pPr>
              <w:pStyle w:stlname="Normal" w:val="Normal"/>
              <w:jc w:val="left"/>
            </w:pPr>
            <w:r>
              <w:t>5-795.2b,</w:t>
            </w:r>
          </w:p>
        </w:tc>
        <w:tc>
          <w:p>
            <w:pPr>
              <w:pStyle w:stlname="Normal" w:val="Normal"/>
              <w:jc w:val="right"/>
            </w:pPr>
            <w:r>
              <w:t>400</w:t>
            </w:r>
          </w:p>
        </w:tc>
        <w:tc>
          <w:p>
            <w:pPr>
              <w:pStyle w:stlname="Normal" w:val="Normal"/>
              <w:jc w:val="right"/>
            </w:pPr>
            <w:r>
              <w:t>100</w:t>
            </w:r>
          </w:p>
        </w:tc>
      </w:tr>
      <w:tr>
        <w:tc>
          <w:p>
            <w:pPr>
              <w:pStyle w:stlname="Normal" w:val="Normal"/>
              <w:jc w:val="right"/>
            </w:pPr>
            <w:r>
              <w:t>20</w:t>
            </w:r>
          </w:p>
        </w:tc>
        <w:tc>
          <w:p>
            <w:pPr>
              <w:pStyle w:stlname="Normal" w:val="Normal"/>
              <w:jc w:val="left"/>
            </w:pPr>
            <w:r>
              <w:t>5-801.47,</w:t>
            </w:r>
          </w:p>
        </w:tc>
        <w:tc>
          <w:p>
            <w:pPr>
              <w:pStyle w:stlname="Normal" w:val="Normal"/>
              <w:jc w:val="right"/>
            </w:pPr>
            <w:r>
              <w:t>400</w:t>
            </w:r>
          </w:p>
        </w:tc>
        <w:tc>
          <w:p>
            <w:pPr>
              <w:pStyle w:stlname="Normal" w:val="Normal"/>
              <w:jc w:val="right"/>
            </w:pPr>
            <w:r>
              <w:t>100</w:t>
            </w:r>
          </w:p>
        </w:tc>
      </w:tr>
      <w:tr>
        <w:tc>
          <w:p>
            <w:pPr>
              <w:pStyle w:stlname="Normal" w:val="Normal"/>
              <w:jc w:val="right"/>
            </w:pPr>
            <w:r>
              <w:t>21</w:t>
            </w:r>
          </w:p>
        </w:tc>
        <w:tc>
          <w:p>
            <w:pPr>
              <w:pStyle w:stlname="Normal" w:val="Normal"/>
              <w:jc w:val="left"/>
            </w:pPr>
            <w:r>
              <w:t>5-800.2s,</w:t>
            </w:r>
          </w:p>
        </w:tc>
        <w:tc>
          <w:p>
            <w:pPr>
              <w:pStyle w:stlname="Normal" w:val="Normal"/>
              <w:jc w:val="right"/>
            </w:pPr>
            <w:r>
              <w:t>400</w:t>
            </w:r>
          </w:p>
        </w:tc>
        <w:tc>
          <w:p>
            <w:pPr>
              <w:pStyle w:stlname="Normal" w:val="Normal"/>
              <w:jc w:val="right"/>
            </w:pPr>
            <w:r>
              <w:t>100</w:t>
            </w:r>
          </w:p>
        </w:tc>
      </w:tr>
      <w:tr>
        <w:tc>
          <w:p>
            <w:pPr>
              <w:pStyle w:stlname="Normal" w:val="Normal"/>
              <w:jc w:val="right"/>
            </w:pPr>
            <w:r>
              <w:t>22</w:t>
            </w:r>
          </w:p>
        </w:tc>
        <w:tc>
          <w:p>
            <w:pPr>
              <w:pStyle w:stlname="Normal" w:val="Normal"/>
              <w:jc w:val="left"/>
            </w:pPr>
            <w:r>
              <w:t>5-790.7k,</w:t>
            </w:r>
          </w:p>
        </w:tc>
        <w:tc>
          <w:p>
            <w:pPr>
              <w:pStyle w:stlname="Normal" w:val="Normal"/>
              <w:jc w:val="right"/>
            </w:pPr>
            <w:r>
              <w:t>400</w:t>
            </w:r>
          </w:p>
        </w:tc>
        <w:tc>
          <w:p>
            <w:pPr>
              <w:pStyle w:stlname="Normal" w:val="Normal"/>
              <w:jc w:val="right"/>
            </w:pPr>
            <w:r>
              <w:t>100</w:t>
            </w:r>
          </w:p>
        </w:tc>
      </w:tr>
      <w:tr>
        <w:tc>
          <w:p>
            <w:pPr>
              <w:pStyle w:stlname="Normal" w:val="Normal"/>
              <w:jc w:val="right"/>
            </w:pPr>
            <w:r>
              <w:t>23</w:t>
            </w:r>
          </w:p>
        </w:tc>
        <w:tc>
          <w:p>
            <w:pPr>
              <w:pStyle w:stlname="Normal" w:val="Normal"/>
              <w:jc w:val="left"/>
            </w:pPr>
            <w:r>
              <w:t>5-793.hn,</w:t>
            </w:r>
          </w:p>
        </w:tc>
        <w:tc>
          <w:p>
            <w:pPr>
              <w:pStyle w:stlname="Normal" w:val="Normal"/>
              <w:jc w:val="right"/>
            </w:pPr>
            <w:r>
              <w:t>400</w:t>
            </w:r>
          </w:p>
        </w:tc>
        <w:tc>
          <w:p>
            <w:pPr>
              <w:pStyle w:stlname="Normal" w:val="Normal"/>
              <w:jc w:val="right"/>
            </w:pPr>
            <w:r>
              <w:t>100</w:t>
            </w:r>
          </w:p>
        </w:tc>
      </w:tr>
      <w:tr>
        <w:tc>
          <w:p>
            <w:pPr>
              <w:pStyle w:stlname="Normal" w:val="Normal"/>
              <w:jc w:val="right"/>
            </w:pPr>
            <w:r>
              <w:t>24</w:t>
            </w:r>
          </w:p>
        </w:tc>
        <w:tc>
          <w:p>
            <w:pPr>
              <w:pStyle w:stlname="Normal" w:val="Normal"/>
              <w:jc w:val="left"/>
            </w:pPr>
            <w:r>
              <w:t>5-790.nz,</w:t>
            </w:r>
          </w:p>
        </w:tc>
        <w:tc>
          <w:p>
            <w:pPr>
              <w:pStyle w:stlname="Normal" w:val="Normal"/>
              <w:jc w:val="right"/>
            </w:pPr>
            <w:r>
              <w:t>400</w:t>
            </w:r>
          </w:p>
        </w:tc>
        <w:tc>
          <w:p>
            <w:pPr>
              <w:pStyle w:stlname="Normal" w:val="Normal"/>
              <w:jc w:val="right"/>
            </w:pPr>
            <w:r>
              <w:t>100</w:t>
            </w:r>
          </w:p>
        </w:tc>
      </w:tr>
      <w:tr>
        <w:tc>
          <w:p>
            <w:pPr>
              <w:pStyle w:stlname="Normal" w:val="Normal"/>
              <w:jc w:val="right"/>
            </w:pPr>
            <w:r>
              <w:t>25</w:t>
            </w:r>
          </w:p>
        </w:tc>
        <w:tc>
          <w:p>
            <w:pPr>
              <w:pStyle w:stlname="Normal" w:val="Normal"/>
              <w:jc w:val="left"/>
            </w:pPr>
            <w:r>
              <w:t>5-800.85,</w:t>
            </w:r>
          </w:p>
        </w:tc>
        <w:tc>
          <w:p>
            <w:pPr>
              <w:pStyle w:stlname="Normal" w:val="Normal"/>
              <w:jc w:val="right"/>
            </w:pPr>
            <w:r>
              <w:t>400</w:t>
            </w:r>
          </w:p>
        </w:tc>
        <w:tc>
          <w:p>
            <w:pPr>
              <w:pStyle w:stlname="Normal" w:val="Normal"/>
              <w:jc w:val="right"/>
            </w:pPr>
            <w:r>
              <w:t>100</w:t>
            </w:r>
          </w:p>
        </w:tc>
      </w:tr>
    </w:tbl>
    <w:p>
      <w:pPr>
        <w:pStyle w:val="Normal"/>
      </w:pPr>
      <w:r>
        <w:t xml:space="preserve">Query executed in 77.70 secs</w:t>
      </w:r>
    </w:p>
    <w:p>
      <w:pPr>
        <w:pStyle w:val="Normal"/>
      </w:pPr>
      <w:r>
        <w:t xml:space="preserve">Table 12 omitted because no unmapped devices were found.</w:t>
      </w:r>
    </w:p>
    <w:p>
      <w:pPr>
        <w:pStyle w:val="Normal"/>
      </w:pPr>
      <w:r>
        <w:t xml:space="preserve">Query executed in 0.12 secs</w:t>
      </w:r>
    </w:p>
    <w:p>
      <w:pPr>
        <w:pStyle w:val="Normal"/>
      </w:pPr>
      <w:r>
        <w:t xml:space="preserve">Table 13. All 1 unmapped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799,100</w:t>
            </w:r>
          </w:p>
        </w:tc>
        <w:tc>
          <w:p>
            <w:pPr>
              <w:pStyle w:stlname="Normal" w:val="Normal"/>
              <w:jc w:val="right"/>
            </w:pPr>
            <w:r>
              <w:t>93,800</w:t>
            </w:r>
          </w:p>
        </w:tc>
      </w:tr>
    </w:tbl>
    <w:p>
      <w:pPr>
        <w:pStyle w:val="Normal"/>
      </w:pPr>
      <w:r>
        <w:t xml:space="preserve">Query executed in 2.33 secs</w:t>
      </w:r>
    </w:p>
    <w:p>
      <w:pPr>
        <w:pStyle w:val="Heading2"/>
      </w:pPr>
      <w:r>
        <w:t xml:space="preserve">Mapped Codes</w:t>
      </w:r>
    </w:p>
    <w:p>
      <w:pPr>
        <w:pStyle w:val="Normal"/>
      </w:pPr>
      <w:r>
        <w:t xml:space="preserve">Table 14. All 18 mapped drugs.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fibrinogen</w:t>
            </w:r>
          </w:p>
        </w:tc>
        <w:tc>
          <w:p>
            <w:pPr>
              <w:pStyle w:stlname="Normal" w:val="Normal"/>
              <w:jc w:val="right"/>
            </w:pPr>
            <w:r>
              <w:t>1,000</w:t>
            </w:r>
          </w:p>
        </w:tc>
        <w:tc>
          <w:p>
            <w:pPr>
              <w:pStyle w:stlname="Normal" w:val="Normal"/>
              <w:jc w:val="right"/>
            </w:pPr>
            <w:r>
              <w:t>300</w:t>
            </w:r>
          </w:p>
        </w:tc>
      </w:tr>
      <w:tr>
        <w:tc>
          <w:p>
            <w:pPr>
              <w:pStyle w:stlname="Normal" w:val="Normal"/>
              <w:jc w:val="right"/>
            </w:pPr>
            <w:r>
              <w:t> 2</w:t>
            </w:r>
          </w:p>
        </w:tc>
        <w:tc>
          <w:p>
            <w:pPr>
              <w:pStyle w:stlname="Normal" w:val="Normal"/>
              <w:jc w:val="left"/>
            </w:pPr>
            <w:r>
              <w:t>lenograstim</w:t>
            </w:r>
          </w:p>
        </w:tc>
        <w:tc>
          <w:p>
            <w:pPr>
              <w:pStyle w:stlname="Normal" w:val="Normal"/>
              <w:jc w:val="right"/>
            </w:pPr>
            <w:r>
              <w:t>1,000</w:t>
            </w:r>
          </w:p>
        </w:tc>
        <w:tc>
          <w:p>
            <w:pPr>
              <w:pStyle w:stlname="Normal" w:val="Normal"/>
              <w:jc w:val="right"/>
            </w:pPr>
            <w:r>
              <w:t>300</w:t>
            </w:r>
          </w:p>
        </w:tc>
      </w:tr>
      <w:tr>
        <w:tc>
          <w:p>
            <w:pPr>
              <w:pStyle w:stlname="Normal" w:val="Normal"/>
              <w:jc w:val="right"/>
            </w:pPr>
            <w:r>
              <w:t> 3</w:t>
            </w:r>
          </w:p>
        </w:tc>
        <w:tc>
          <w:p>
            <w:pPr>
              <w:pStyle w:stlname="Normal" w:val="Normal"/>
              <w:jc w:val="left"/>
            </w:pPr>
            <w:r>
              <w:t>prothrombin</w:t>
            </w:r>
          </w:p>
        </w:tc>
        <w:tc>
          <w:p>
            <w:pPr>
              <w:pStyle w:stlname="Normal" w:val="Normal"/>
              <w:jc w:val="right"/>
            </w:pPr>
            <w:r>
              <w:t>  700</w:t>
            </w:r>
          </w:p>
        </w:tc>
        <w:tc>
          <w:p>
            <w:pPr>
              <w:pStyle w:stlname="Normal" w:val="Normal"/>
              <w:jc w:val="right"/>
            </w:pPr>
            <w:r>
              <w:t>200</w:t>
            </w:r>
          </w:p>
        </w:tc>
      </w:tr>
      <w:tr>
        <w:tc>
          <w:p>
            <w:pPr>
              <w:pStyle w:stlname="Normal" w:val="Normal"/>
              <w:jc w:val="right"/>
            </w:pPr>
            <w:r>
              <w:t> 4</w:t>
            </w:r>
          </w:p>
        </w:tc>
        <w:tc>
          <w:p>
            <w:pPr>
              <w:pStyle w:stlname="Normal" w:val="Normal"/>
              <w:jc w:val="left"/>
            </w:pPr>
            <w:r>
              <w:t>factor XIII</w:t>
            </w:r>
          </w:p>
        </w:tc>
        <w:tc>
          <w:p>
            <w:pPr>
              <w:pStyle w:stlname="Normal" w:val="Normal"/>
              <w:jc w:val="right"/>
            </w:pPr>
            <w:r>
              <w:t>  700</w:t>
            </w:r>
          </w:p>
        </w:tc>
        <w:tc>
          <w:p>
            <w:pPr>
              <w:pStyle w:stlname="Normal" w:val="Normal"/>
              <w:jc w:val="right"/>
            </w:pPr>
            <w:r>
              <w:t>200</w:t>
            </w:r>
          </w:p>
        </w:tc>
      </w:tr>
      <w:tr>
        <w:tc>
          <w:p>
            <w:pPr>
              <w:pStyle w:stlname="Normal" w:val="Normal"/>
              <w:jc w:val="right"/>
            </w:pPr>
            <w:r>
              <w:t> 5</w:t>
            </w:r>
          </w:p>
        </w:tc>
        <w:tc>
          <w:p>
            <w:pPr>
              <w:pStyle w:stlname="Normal" w:val="Normal"/>
              <w:jc w:val="left"/>
            </w:pPr>
            <w:r>
              <w:t>nitric oxide</w:t>
            </w:r>
          </w:p>
        </w:tc>
        <w:tc>
          <w:p>
            <w:pPr>
              <w:pStyle w:stlname="Normal" w:val="Normal"/>
              <w:jc w:val="right"/>
            </w:pPr>
            <w:r>
              <w:t>  600</w:t>
            </w:r>
          </w:p>
        </w:tc>
        <w:tc>
          <w:p>
            <w:pPr>
              <w:pStyle w:stlname="Normal" w:val="Normal"/>
              <w:jc w:val="right"/>
            </w:pPr>
            <w:r>
              <w:t>200</w:t>
            </w:r>
          </w:p>
        </w:tc>
      </w:tr>
      <w:tr>
        <w:tc>
          <w:p>
            <w:pPr>
              <w:pStyle w:stlname="Normal" w:val="Normal"/>
              <w:jc w:val="right"/>
            </w:pPr>
            <w:r>
              <w:t> 6</w:t>
            </w:r>
          </w:p>
        </w:tc>
        <w:tc>
          <w:p>
            <w:pPr>
              <w:pStyle w:stlname="Normal" w:val="Normal"/>
              <w:jc w:val="left"/>
            </w:pPr>
            <w:r>
              <w:t>infliximab</w:t>
            </w:r>
          </w:p>
        </w:tc>
        <w:tc>
          <w:p>
            <w:pPr>
              <w:pStyle w:stlname="Normal" w:val="Normal"/>
              <w:jc w:val="right"/>
            </w:pPr>
            <w:r>
              <w:t>  500</w:t>
            </w:r>
          </w:p>
        </w:tc>
        <w:tc>
          <w:p>
            <w:pPr>
              <w:pStyle w:stlname="Normal" w:val="Normal"/>
              <w:jc w:val="right"/>
            </w:pPr>
            <w:r>
              <w:t>200</w:t>
            </w:r>
          </w:p>
        </w:tc>
      </w:tr>
      <w:tr>
        <w:tc>
          <w:p>
            <w:pPr>
              <w:pStyle w:stlname="Normal" w:val="Normal"/>
              <w:jc w:val="right"/>
            </w:pPr>
            <w:r>
              <w:t> 7</w:t>
            </w:r>
          </w:p>
        </w:tc>
        <w:tc>
          <w:p>
            <w:pPr>
              <w:pStyle w:stlname="Normal" w:val="Normal"/>
              <w:jc w:val="left"/>
            </w:pPr>
            <w:r>
              <w:t>rituximab</w:t>
            </w:r>
          </w:p>
        </w:tc>
        <w:tc>
          <w:p>
            <w:pPr>
              <w:pStyle w:stlname="Normal" w:val="Normal"/>
              <w:jc w:val="right"/>
            </w:pPr>
            <w:r>
              <w:t>  500</w:t>
            </w:r>
          </w:p>
        </w:tc>
        <w:tc>
          <w:p>
            <w:pPr>
              <w:pStyle w:stlname="Normal" w:val="Normal"/>
              <w:jc w:val="right"/>
            </w:pPr>
            <w:r>
              <w:t>200</w:t>
            </w:r>
          </w:p>
        </w:tc>
      </w:tr>
      <w:tr>
        <w:tc>
          <w:p>
            <w:pPr>
              <w:pStyle w:stlname="Normal" w:val="Normal"/>
              <w:jc w:val="right"/>
            </w:pPr>
            <w:r>
              <w:t> 8</w:t>
            </w:r>
          </w:p>
        </w:tc>
        <w:tc>
          <w:p>
            <w:pPr>
              <w:pStyle w:stlname="Normal" w:val="Normal"/>
              <w:jc w:val="left"/>
            </w:pPr>
            <w:r>
              <w:t>palivizumab</w:t>
            </w:r>
          </w:p>
        </w:tc>
        <w:tc>
          <w:p>
            <w:pPr>
              <w:pStyle w:stlname="Normal" w:val="Normal"/>
              <w:jc w:val="right"/>
            </w:pPr>
            <w:r>
              <w:t>  500</w:t>
            </w:r>
          </w:p>
        </w:tc>
        <w:tc>
          <w:p>
            <w:pPr>
              <w:pStyle w:stlname="Normal" w:val="Normal"/>
              <w:jc w:val="right"/>
            </w:pPr>
            <w:r>
              <w:t>200</w:t>
            </w:r>
          </w:p>
        </w:tc>
      </w:tr>
      <w:tr>
        <w:tc>
          <w:p>
            <w:pPr>
              <w:pStyle w:stlname="Normal" w:val="Normal"/>
              <w:jc w:val="right"/>
            </w:pPr>
            <w:r>
              <w:t> 9</w:t>
            </w:r>
          </w:p>
        </w:tc>
        <w:tc>
          <w:p>
            <w:pPr>
              <w:pStyle w:stlname="Normal" w:val="Normal"/>
              <w:jc w:val="left"/>
            </w:pPr>
            <w:r>
              <w:t>rasburicase</w:t>
            </w:r>
          </w:p>
        </w:tc>
        <w:tc>
          <w:p>
            <w:pPr>
              <w:pStyle w:stlname="Normal" w:val="Normal"/>
              <w:jc w:val="right"/>
            </w:pPr>
            <w:r>
              <w:t>  300</w:t>
            </w:r>
          </w:p>
        </w:tc>
        <w:tc>
          <w:p>
            <w:pPr>
              <w:pStyle w:stlname="Normal" w:val="Normal"/>
              <w:jc w:val="right"/>
            </w:pPr>
            <w:r>
              <w:t>100</w:t>
            </w:r>
          </w:p>
        </w:tc>
      </w:tr>
      <w:tr>
        <w:tc>
          <w:p>
            <w:pPr>
              <w:pStyle w:stlname="Normal" w:val="Normal"/>
              <w:jc w:val="right"/>
            </w:pPr>
            <w:r>
              <w:t>10</w:t>
            </w:r>
          </w:p>
        </w:tc>
        <w:tc>
          <w:p>
            <w:pPr>
              <w:pStyle w:stlname="Normal" w:val="Normal"/>
              <w:jc w:val="left"/>
            </w:pPr>
            <w:r>
              <w:t>asparaginase</w:t>
            </w:r>
          </w:p>
        </w:tc>
        <w:tc>
          <w:p>
            <w:pPr>
              <w:pStyle w:stlname="Normal" w:val="Normal"/>
              <w:jc w:val="right"/>
            </w:pPr>
            <w:r>
              <w:t>  300</w:t>
            </w:r>
          </w:p>
        </w:tc>
        <w:tc>
          <w:p>
            <w:pPr>
              <w:pStyle w:stlname="Normal" w:val="Normal"/>
              <w:jc w:val="right"/>
            </w:pPr>
            <w:r>
              <w:t>100</w:t>
            </w:r>
          </w:p>
        </w:tc>
      </w:tr>
      <w:tr>
        <w:tc>
          <w:p>
            <w:pPr>
              <w:pStyle w:stlname="Normal" w:val="Normal"/>
              <w:jc w:val="right"/>
            </w:pPr>
            <w:r>
              <w:t>11</w:t>
            </w:r>
          </w:p>
        </w:tc>
        <w:tc>
          <w:p>
            <w:pPr>
              <w:pStyle w:stlname="Normal" w:val="Normal"/>
              <w:jc w:val="left"/>
            </w:pPr>
            <w:r>
              <w:t>pegfilgrastim</w:t>
            </w:r>
          </w:p>
        </w:tc>
        <w:tc>
          <w:p>
            <w:pPr>
              <w:pStyle w:stlname="Normal" w:val="Normal"/>
              <w:jc w:val="right"/>
            </w:pPr>
            <w:r>
              <w:t>  300</w:t>
            </w:r>
          </w:p>
        </w:tc>
        <w:tc>
          <w:p>
            <w:pPr>
              <w:pStyle w:stlname="Normal" w:val="Normal"/>
              <w:jc w:val="right"/>
            </w:pPr>
            <w:r>
              <w:t>100</w:t>
            </w:r>
          </w:p>
        </w:tc>
      </w:tr>
      <w:tr>
        <w:tc>
          <w:p>
            <w:pPr>
              <w:pStyle w:stlname="Normal" w:val="Normal"/>
              <w:jc w:val="right"/>
            </w:pPr>
            <w:r>
              <w:t>12</w:t>
            </w:r>
          </w:p>
        </w:tc>
        <w:tc>
          <w:p>
            <w:pPr>
              <w:pStyle w:stlname="Normal" w:val="Normal"/>
              <w:jc w:val="left"/>
            </w:pPr>
            <w:r>
              <w:t>thiotepa</w:t>
            </w:r>
          </w:p>
        </w:tc>
        <w:tc>
          <w:p>
            <w:pPr>
              <w:pStyle w:stlname="Normal" w:val="Normal"/>
              <w:jc w:val="right"/>
            </w:pPr>
            <w:r>
              <w:t>  300</w:t>
            </w:r>
          </w:p>
        </w:tc>
        <w:tc>
          <w:p>
            <w:pPr>
              <w:pStyle w:stlname="Normal" w:val="Normal"/>
              <w:jc w:val="right"/>
            </w:pPr>
            <w:r>
              <w:t>100</w:t>
            </w:r>
          </w:p>
        </w:tc>
      </w:tr>
      <w:tr>
        <w:tc>
          <w:p>
            <w:pPr>
              <w:pStyle w:stlname="Normal" w:val="Normal"/>
              <w:jc w:val="right"/>
            </w:pPr>
            <w:r>
              <w:t>13</w:t>
            </w:r>
          </w:p>
        </w:tc>
        <w:tc>
          <w:p>
            <w:pPr>
              <w:pStyle w:stlname="Normal" w:val="Normal"/>
              <w:jc w:val="left"/>
            </w:pPr>
            <w:r>
              <w:t>dexrazoxane</w:t>
            </w:r>
          </w:p>
        </w:tc>
        <w:tc>
          <w:p>
            <w:pPr>
              <w:pStyle w:stlname="Normal" w:val="Normal"/>
              <w:jc w:val="right"/>
            </w:pPr>
            <w:r>
              <w:t>  300</w:t>
            </w:r>
          </w:p>
        </w:tc>
        <w:tc>
          <w:p>
            <w:pPr>
              <w:pStyle w:stlname="Normal" w:val="Normal"/>
              <w:jc w:val="right"/>
            </w:pPr>
            <w:r>
              <w:t>100</w:t>
            </w:r>
          </w:p>
        </w:tc>
      </w:tr>
      <w:tr>
        <w:tc>
          <w:p>
            <w:pPr>
              <w:pStyle w:stlname="Normal" w:val="Normal"/>
              <w:jc w:val="right"/>
            </w:pPr>
            <w:r>
              <w:t>14</w:t>
            </w:r>
          </w:p>
        </w:tc>
        <w:tc>
          <w:p>
            <w:pPr>
              <w:pStyle w:stlname="Normal" w:val="Normal"/>
              <w:jc w:val="left"/>
            </w:pPr>
            <w:r>
              <w:t>letermovir</w:t>
            </w:r>
          </w:p>
        </w:tc>
        <w:tc>
          <w:p>
            <w:pPr>
              <w:pStyle w:stlname="Normal" w:val="Normal"/>
              <w:jc w:val="right"/>
            </w:pPr>
            <w:r>
              <w:t>  300</w:t>
            </w:r>
          </w:p>
        </w:tc>
        <w:tc>
          <w:p>
            <w:pPr>
              <w:pStyle w:stlname="Normal" w:val="Normal"/>
              <w:jc w:val="right"/>
            </w:pPr>
            <w:r>
              <w:t>100</w:t>
            </w:r>
          </w:p>
        </w:tc>
      </w:tr>
      <w:tr>
        <w:tc>
          <w:p>
            <w:pPr>
              <w:pStyle w:stlname="Normal" w:val="Normal"/>
              <w:jc w:val="right"/>
            </w:pPr>
            <w:r>
              <w:t>15</w:t>
            </w:r>
          </w:p>
        </w:tc>
        <w:tc>
          <w:p>
            <w:pPr>
              <w:pStyle w:stlname="Normal" w:val="Normal"/>
              <w:jc w:val="left"/>
            </w:pPr>
            <w:r>
              <w:t>vedolizumab</w:t>
            </w:r>
          </w:p>
        </w:tc>
        <w:tc>
          <w:p>
            <w:pPr>
              <w:pStyle w:stlname="Normal" w:val="Normal"/>
              <w:jc w:val="right"/>
            </w:pPr>
            <w:r>
              <w:t>  200</w:t>
            </w:r>
          </w:p>
        </w:tc>
        <w:tc>
          <w:p>
            <w:pPr>
              <w:pStyle w:stlname="Normal" w:val="Normal"/>
              <w:jc w:val="right"/>
            </w:pPr>
            <w:r>
              <w:t>100</w:t>
            </w:r>
          </w:p>
        </w:tc>
      </w:tr>
      <w:tr>
        <w:tc>
          <w:p>
            <w:pPr>
              <w:pStyle w:stlname="Normal" w:val="Normal"/>
              <w:jc w:val="right"/>
            </w:pPr>
            <w:r>
              <w:t>16</w:t>
            </w:r>
          </w:p>
        </w:tc>
        <w:tc>
          <w:p>
            <w:pPr>
              <w:pStyle w:stlname="Normal" w:val="Normal"/>
              <w:jc w:val="left"/>
            </w:pPr>
            <w:r>
              <w:t>nusinersen</w:t>
            </w:r>
          </w:p>
        </w:tc>
        <w:tc>
          <w:p>
            <w:pPr>
              <w:pStyle w:stlname="Normal" w:val="Normal"/>
              <w:jc w:val="right"/>
            </w:pPr>
            <w:r>
              <w:t>  200</w:t>
            </w:r>
          </w:p>
        </w:tc>
        <w:tc>
          <w:p>
            <w:pPr>
              <w:pStyle w:stlname="Normal" w:val="Normal"/>
              <w:jc w:val="right"/>
            </w:pPr>
            <w:r>
              <w:t>100</w:t>
            </w:r>
          </w:p>
        </w:tc>
      </w:tr>
      <w:tr>
        <w:tc>
          <w:p>
            <w:pPr>
              <w:pStyle w:stlname="Normal" w:val="Normal"/>
              <w:jc w:val="right"/>
            </w:pPr>
            <w:r>
              <w:t>17</w:t>
            </w:r>
          </w:p>
        </w:tc>
        <w:tc>
          <w:p>
            <w:pPr>
              <w:pStyle w:stlname="Normal" w:val="Normal"/>
              <w:jc w:val="left"/>
            </w:pPr>
            <w:r>
              <w:t>ruxolitinib</w:t>
            </w:r>
          </w:p>
        </w:tc>
        <w:tc>
          <w:p>
            <w:pPr>
              <w:pStyle w:stlname="Normal" w:val="Normal"/>
              <w:jc w:val="right"/>
            </w:pPr>
            <w:r>
              <w:t>  200</w:t>
            </w:r>
          </w:p>
        </w:tc>
        <w:tc>
          <w:p>
            <w:pPr>
              <w:pStyle w:stlname="Normal" w:val="Normal"/>
              <w:jc w:val="right"/>
            </w:pPr>
            <w:r>
              <w:t>100</w:t>
            </w:r>
          </w:p>
        </w:tc>
      </w:tr>
      <w:tr>
        <w:tc>
          <w:p>
            <w:pPr>
              <w:pStyle w:stlname="Normal" w:val="Normal"/>
              <w:jc w:val="right"/>
            </w:pPr>
            <w:r>
              <w:t>18</w:t>
            </w:r>
          </w:p>
        </w:tc>
        <w:tc>
          <w:p>
            <w:pPr>
              <w:pStyle w:stlname="Normal" w:val="Normal"/>
              <w:jc w:val="left"/>
            </w:pPr>
            <w:r>
              <w:t>vipivotide tetraxetan</w:t>
            </w:r>
          </w:p>
        </w:tc>
        <w:tc>
          <w:p>
            <w:pPr>
              <w:pStyle w:stlname="Normal" w:val="Normal"/>
              <w:jc w:val="right"/>
            </w:pPr>
            <w:r>
              <w:t>  200</w:t>
            </w:r>
          </w:p>
        </w:tc>
        <w:tc>
          <w:p>
            <w:pPr>
              <w:pStyle w:stlname="Normal" w:val="Normal"/>
              <w:jc w:val="right"/>
            </w:pPr>
            <w:r>
              <w:t>100</w:t>
            </w:r>
          </w:p>
        </w:tc>
      </w:tr>
    </w:tbl>
    <w:p>
      <w:pPr>
        <w:pStyle w:val="Normal"/>
      </w:pPr>
      <w:r>
        <w:t xml:space="preserve">Query executed in 2.58 secs</w:t>
      </w:r>
    </w:p>
    <w:p>
      <w:pPr>
        <w:pStyle w:val="Normal"/>
      </w:pPr>
      <w:r>
        <w:t xml:space="preserve">Table 15. Top 25 of 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Disorder of forearm</w:t>
            </w:r>
          </w:p>
        </w:tc>
        <w:tc>
          <w:p>
            <w:pPr>
              <w:pStyle w:stlname="Normal" w:val="Normal"/>
              <w:jc w:val="right"/>
            </w:pPr>
            <w:r>
              <w:t>334,900</w:t>
            </w:r>
          </w:p>
        </w:tc>
        <w:tc>
          <w:p>
            <w:pPr>
              <w:pStyle w:stlname="Normal" w:val="Normal"/>
              <w:jc w:val="right"/>
            </w:pPr>
            <w:r>
              <w:t>46,700</w:t>
            </w:r>
          </w:p>
        </w:tc>
      </w:tr>
      <w:tr>
        <w:tc>
          <w:p>
            <w:pPr>
              <w:pStyle w:stlname="Normal" w:val="Normal"/>
              <w:jc w:val="right"/>
            </w:pPr>
            <w:r>
              <w:t> 2</w:t>
            </w:r>
          </w:p>
        </w:tc>
        <w:tc>
          <w:p>
            <w:pPr>
              <w:pStyle w:stlname="Normal" w:val="Normal"/>
              <w:jc w:val="left"/>
            </w:pPr>
            <w:r>
              <w:t>Disorder of upper arm</w:t>
            </w:r>
          </w:p>
        </w:tc>
        <w:tc>
          <w:p>
            <w:pPr>
              <w:pStyle w:stlname="Normal" w:val="Normal"/>
              <w:jc w:val="right"/>
            </w:pPr>
            <w:r>
              <w:t>324,600</w:t>
            </w:r>
          </w:p>
        </w:tc>
        <w:tc>
          <w:p>
            <w:pPr>
              <w:pStyle w:stlname="Normal" w:val="Normal"/>
              <w:jc w:val="right"/>
            </w:pPr>
            <w:r>
              <w:t>45,600</w:t>
            </w:r>
          </w:p>
        </w:tc>
      </w:tr>
      <w:tr>
        <w:tc>
          <w:p>
            <w:pPr>
              <w:pStyle w:stlname="Normal" w:val="Normal"/>
              <w:jc w:val="right"/>
            </w:pPr>
            <w:r>
              <w:t> 3</w:t>
            </w:r>
          </w:p>
        </w:tc>
        <w:tc>
          <w:p>
            <w:pPr>
              <w:pStyle w:stlname="Normal" w:val="Normal"/>
              <w:jc w:val="left"/>
            </w:pPr>
            <w:r>
              <w:t>Disorder of lower leg</w:t>
            </w:r>
          </w:p>
        </w:tc>
        <w:tc>
          <w:p>
            <w:pPr>
              <w:pStyle w:stlname="Normal" w:val="Normal"/>
              <w:jc w:val="right"/>
            </w:pPr>
            <w:r>
              <w:t>256,700</w:t>
            </w:r>
          </w:p>
        </w:tc>
        <w:tc>
          <w:p>
            <w:pPr>
              <w:pStyle w:stlname="Normal" w:val="Normal"/>
              <w:jc w:val="right"/>
            </w:pPr>
            <w:r>
              <w:t>38,300</w:t>
            </w:r>
          </w:p>
        </w:tc>
      </w:tr>
      <w:tr>
        <w:tc>
          <w:p>
            <w:pPr>
              <w:pStyle w:stlname="Normal" w:val="Normal"/>
              <w:jc w:val="right"/>
            </w:pPr>
            <w:r>
              <w:t> 4</w:t>
            </w:r>
          </w:p>
        </w:tc>
        <w:tc>
          <w:p>
            <w:pPr>
              <w:pStyle w:stlname="Normal" w:val="Normal"/>
              <w:jc w:val="left"/>
            </w:pPr>
            <w:r>
              <w:t>Finding related to pregnancy</w:t>
            </w:r>
          </w:p>
        </w:tc>
        <w:tc>
          <w:p>
            <w:pPr>
              <w:pStyle w:stlname="Normal" w:val="Normal"/>
              <w:jc w:val="right"/>
            </w:pPr>
            <w:r>
              <w:t>249,000</w:t>
            </w:r>
          </w:p>
        </w:tc>
        <w:tc>
          <w:p>
            <w:pPr>
              <w:pStyle w:stlname="Normal" w:val="Normal"/>
              <w:jc w:val="right"/>
            </w:pPr>
            <w:r>
              <w:t>37,300</w:t>
            </w:r>
          </w:p>
        </w:tc>
      </w:tr>
      <w:tr>
        <w:tc>
          <w:p>
            <w:pPr>
              <w:pStyle w:stlname="Normal" w:val="Normal"/>
              <w:jc w:val="right"/>
            </w:pPr>
            <w:r>
              <w:t> 5</w:t>
            </w:r>
          </w:p>
        </w:tc>
        <w:tc>
          <w:p>
            <w:pPr>
              <w:pStyle w:stlname="Normal" w:val="Normal"/>
              <w:jc w:val="left"/>
            </w:pPr>
            <w:r>
              <w:t>Disorder of lumbar spine</w:t>
            </w:r>
          </w:p>
        </w:tc>
        <w:tc>
          <w:p>
            <w:pPr>
              <w:pStyle w:stlname="Normal" w:val="Normal"/>
              <w:jc w:val="right"/>
            </w:pPr>
            <w:r>
              <w:t>204,300</w:t>
            </w:r>
          </w:p>
        </w:tc>
        <w:tc>
          <w:p>
            <w:pPr>
              <w:pStyle w:stlname="Normal" w:val="Normal"/>
              <w:jc w:val="right"/>
            </w:pPr>
            <w:r>
              <w:t>32,000</w:t>
            </w:r>
          </w:p>
        </w:tc>
      </w:tr>
      <w:tr>
        <w:tc>
          <w:p>
            <w:pPr>
              <w:pStyle w:stlname="Normal" w:val="Normal"/>
              <w:jc w:val="right"/>
            </w:pPr>
            <w:r>
              <w:t> 6</w:t>
            </w:r>
          </w:p>
        </w:tc>
        <w:tc>
          <w:p>
            <w:pPr>
              <w:pStyle w:stlname="Normal" w:val="Normal"/>
              <w:jc w:val="left"/>
            </w:pPr>
            <w:r>
              <w:t>Disorder of cervical spine</w:t>
            </w:r>
          </w:p>
        </w:tc>
        <w:tc>
          <w:p>
            <w:pPr>
              <w:pStyle w:stlname="Normal" w:val="Normal"/>
              <w:jc w:val="right"/>
            </w:pPr>
            <w:r>
              <w:t>200,700</w:t>
            </w:r>
          </w:p>
        </w:tc>
        <w:tc>
          <w:p>
            <w:pPr>
              <w:pStyle w:stlname="Normal" w:val="Normal"/>
              <w:jc w:val="right"/>
            </w:pPr>
            <w:r>
              <w:t>31,300</w:t>
            </w:r>
          </w:p>
        </w:tc>
      </w:tr>
      <w:tr>
        <w:tc>
          <w:p>
            <w:pPr>
              <w:pStyle w:stlname="Normal" w:val="Normal"/>
              <w:jc w:val="right"/>
            </w:pPr>
            <w:r>
              <w:t> 7</w:t>
            </w:r>
          </w:p>
        </w:tc>
        <w:tc>
          <w:p>
            <w:pPr>
              <w:pStyle w:stlname="Normal" w:val="Normal"/>
              <w:jc w:val="left"/>
            </w:pPr>
            <w:r>
              <w:t>Disorder of thoracic spine</w:t>
            </w:r>
          </w:p>
        </w:tc>
        <w:tc>
          <w:p>
            <w:pPr>
              <w:pStyle w:stlname="Normal" w:val="Normal"/>
              <w:jc w:val="right"/>
            </w:pPr>
            <w:r>
              <w:t>194,600</w:t>
            </w:r>
          </w:p>
        </w:tc>
        <w:tc>
          <w:p>
            <w:pPr>
              <w:pStyle w:stlname="Normal" w:val="Normal"/>
              <w:jc w:val="right"/>
            </w:pPr>
            <w:r>
              <w:t>30,700</w:t>
            </w:r>
          </w:p>
        </w:tc>
      </w:tr>
      <w:tr>
        <w:tc>
          <w:p>
            <w:pPr>
              <w:pStyle w:stlname="Normal" w:val="Normal"/>
              <w:jc w:val="right"/>
            </w:pPr>
            <w:r>
              <w:t> 8</w:t>
            </w:r>
          </w:p>
        </w:tc>
        <w:tc>
          <w:p>
            <w:pPr>
              <w:pStyle w:stlname="Normal" w:val="Normal"/>
              <w:jc w:val="left"/>
            </w:pPr>
            <w:r>
              <w:t>Disorder of sacrum</w:t>
            </w:r>
          </w:p>
        </w:tc>
        <w:tc>
          <w:p>
            <w:pPr>
              <w:pStyle w:stlname="Normal" w:val="Normal"/>
              <w:jc w:val="right"/>
            </w:pPr>
            <w:r>
              <w:t>176,000</w:t>
            </w:r>
          </w:p>
        </w:tc>
        <w:tc>
          <w:p>
            <w:pPr>
              <w:pStyle w:stlname="Normal" w:val="Normal"/>
              <w:jc w:val="right"/>
            </w:pPr>
            <w:r>
              <w:t>28,200</w:t>
            </w:r>
          </w:p>
        </w:tc>
      </w:tr>
      <w:tr>
        <w:tc>
          <w:p>
            <w:pPr>
              <w:pStyle w:stlname="Normal" w:val="Normal"/>
              <w:jc w:val="right"/>
            </w:pPr>
            <w:r>
              <w:t> 9</w:t>
            </w:r>
          </w:p>
        </w:tc>
        <w:tc>
          <w:p>
            <w:pPr>
              <w:pStyle w:stlname="Normal" w:val="Normal"/>
              <w:jc w:val="left"/>
            </w:pPr>
            <w:r>
              <w:t>Disorder of shoulder</w:t>
            </w:r>
          </w:p>
        </w:tc>
        <w:tc>
          <w:p>
            <w:pPr>
              <w:pStyle w:stlname="Normal" w:val="Normal"/>
              <w:jc w:val="right"/>
            </w:pPr>
            <w:r>
              <w:t>167,700</w:t>
            </w:r>
          </w:p>
        </w:tc>
        <w:tc>
          <w:p>
            <w:pPr>
              <w:pStyle w:stlname="Normal" w:val="Normal"/>
              <w:jc w:val="right"/>
            </w:pPr>
            <w:r>
              <w:t>27,000</w:t>
            </w:r>
          </w:p>
        </w:tc>
      </w:tr>
      <w:tr>
        <w:tc>
          <w:p>
            <w:pPr>
              <w:pStyle w:stlname="Normal" w:val="Normal"/>
              <w:jc w:val="right"/>
            </w:pPr>
            <w:r>
              <w:t>10</w:t>
            </w:r>
          </w:p>
        </w:tc>
        <w:tc>
          <w:p>
            <w:pPr>
              <w:pStyle w:stlname="Normal" w:val="Normal"/>
              <w:jc w:val="left"/>
            </w:pPr>
            <w:r>
              <w:t>Disorder of hand</w:t>
            </w:r>
          </w:p>
        </w:tc>
        <w:tc>
          <w:p>
            <w:pPr>
              <w:pStyle w:stlname="Normal" w:val="Normal"/>
              <w:jc w:val="right"/>
            </w:pPr>
            <w:r>
              <w:t>163,100</w:t>
            </w:r>
          </w:p>
        </w:tc>
        <w:tc>
          <w:p>
            <w:pPr>
              <w:pStyle w:stlname="Normal" w:val="Normal"/>
              <w:jc w:val="right"/>
            </w:pPr>
            <w:r>
              <w:t>26,400</w:t>
            </w:r>
          </w:p>
        </w:tc>
      </w:tr>
      <w:tr>
        <w:tc>
          <w:p>
            <w:pPr>
              <w:pStyle w:stlname="Normal" w:val="Normal"/>
              <w:jc w:val="right"/>
            </w:pPr>
            <w:r>
              <w:t>11</w:t>
            </w:r>
          </w:p>
        </w:tc>
        <w:tc>
          <w:p>
            <w:pPr>
              <w:pStyle w:stlname="Normal" w:val="Normal"/>
              <w:jc w:val="left"/>
            </w:pPr>
            <w:r>
              <w:t>Disorder of free lower limb</w:t>
            </w:r>
          </w:p>
        </w:tc>
        <w:tc>
          <w:p>
            <w:pPr>
              <w:pStyle w:stlname="Normal" w:val="Normal"/>
              <w:jc w:val="right"/>
            </w:pPr>
            <w:r>
              <w:t>158,700</w:t>
            </w:r>
          </w:p>
        </w:tc>
        <w:tc>
          <w:p>
            <w:pPr>
              <w:pStyle w:stlname="Normal" w:val="Normal"/>
              <w:jc w:val="right"/>
            </w:pPr>
            <w:r>
              <w:t>25,700</w:t>
            </w:r>
          </w:p>
        </w:tc>
      </w:tr>
      <w:tr>
        <w:tc>
          <w:p>
            <w:pPr>
              <w:pStyle w:stlname="Normal" w:val="Normal"/>
              <w:jc w:val="right"/>
            </w:pPr>
            <w:r>
              <w:t>12</w:t>
            </w:r>
          </w:p>
        </w:tc>
        <w:tc>
          <w:p>
            <w:pPr>
              <w:pStyle w:stlname="Normal" w:val="Normal"/>
              <w:jc w:val="left"/>
            </w:pPr>
            <w:r>
              <w:t>Disorder of bone</w:t>
            </w:r>
          </w:p>
        </w:tc>
        <w:tc>
          <w:p>
            <w:pPr>
              <w:pStyle w:stlname="Normal" w:val="Normal"/>
              <w:jc w:val="right"/>
            </w:pPr>
            <w:r>
              <w:t>113,300</w:t>
            </w:r>
          </w:p>
        </w:tc>
        <w:tc>
          <w:p>
            <w:pPr>
              <w:pStyle w:stlname="Normal" w:val="Normal"/>
              <w:jc w:val="right"/>
            </w:pPr>
            <w:r>
              <w:t>19,100</w:t>
            </w:r>
          </w:p>
        </w:tc>
      </w:tr>
      <w:tr>
        <w:tc>
          <w:p>
            <w:pPr>
              <w:pStyle w:stlname="Normal" w:val="Normal"/>
              <w:jc w:val="right"/>
            </w:pPr>
            <w:r>
              <w:t>13</w:t>
            </w:r>
          </w:p>
        </w:tc>
        <w:tc>
          <w:p>
            <w:pPr>
              <w:pStyle w:stlname="Normal" w:val="Normal"/>
              <w:jc w:val="left"/>
            </w:pPr>
            <w:r>
              <w:t>Disorder of joint of ankle and/or foot</w:t>
            </w:r>
          </w:p>
        </w:tc>
        <w:tc>
          <w:p>
            <w:pPr>
              <w:pStyle w:stlname="Normal" w:val="Normal"/>
              <w:jc w:val="right"/>
            </w:pPr>
            <w:r>
              <w:t>101,500</w:t>
            </w:r>
          </w:p>
        </w:tc>
        <w:tc>
          <w:p>
            <w:pPr>
              <w:pStyle w:stlname="Normal" w:val="Normal"/>
              <w:jc w:val="right"/>
            </w:pPr>
            <w:r>
              <w:t>17,200</w:t>
            </w:r>
          </w:p>
        </w:tc>
      </w:tr>
      <w:tr>
        <w:tc>
          <w:p>
            <w:pPr>
              <w:pStyle w:stlname="Normal" w:val="Normal"/>
              <w:jc w:val="right"/>
            </w:pPr>
            <w:r>
              <w:t>14</w:t>
            </w:r>
          </w:p>
        </w:tc>
        <w:tc>
          <w:p>
            <w:pPr>
              <w:pStyle w:stlname="Normal" w:val="Normal"/>
              <w:jc w:val="left"/>
            </w:pPr>
            <w:r>
              <w:t>Disorder of musculoskeletal system</w:t>
            </w:r>
          </w:p>
        </w:tc>
        <w:tc>
          <w:p>
            <w:pPr>
              <w:pStyle w:stlname="Normal" w:val="Normal"/>
              <w:jc w:val="right"/>
            </w:pPr>
            <w:r>
              <w:t> 81,900</w:t>
            </w:r>
          </w:p>
        </w:tc>
        <w:tc>
          <w:p>
            <w:pPr>
              <w:pStyle w:stlname="Normal" w:val="Normal"/>
              <w:jc w:val="right"/>
            </w:pPr>
            <w:r>
              <w:t>14,300</w:t>
            </w:r>
          </w:p>
        </w:tc>
      </w:tr>
      <w:tr>
        <w:tc>
          <w:p>
            <w:pPr>
              <w:pStyle w:stlname="Normal" w:val="Normal"/>
              <w:jc w:val="right"/>
            </w:pPr>
            <w:r>
              <w:t>15</w:t>
            </w:r>
          </w:p>
        </w:tc>
        <w:tc>
          <w:p>
            <w:pPr>
              <w:pStyle w:stlname="Normal" w:val="Normal"/>
              <w:jc w:val="left"/>
            </w:pPr>
            <w:r>
              <w:t>Arthropathy of multiple joints</w:t>
            </w:r>
          </w:p>
        </w:tc>
        <w:tc>
          <w:p>
            <w:pPr>
              <w:pStyle w:stlname="Normal" w:val="Normal"/>
              <w:jc w:val="right"/>
            </w:pPr>
            <w:r>
              <w:t> 81,200</w:t>
            </w:r>
          </w:p>
        </w:tc>
        <w:tc>
          <w:p>
            <w:pPr>
              <w:pStyle w:stlname="Normal" w:val="Normal"/>
              <w:jc w:val="right"/>
            </w:pPr>
            <w:r>
              <w:t>14,100</w:t>
            </w:r>
          </w:p>
        </w:tc>
      </w:tr>
      <w:tr>
        <w:tc>
          <w:p>
            <w:pPr>
              <w:pStyle w:stlname="Normal" w:val="Normal"/>
              <w:jc w:val="right"/>
            </w:pPr>
            <w:r>
              <w:t>16</w:t>
            </w:r>
          </w:p>
        </w:tc>
        <w:tc>
          <w:p>
            <w:pPr>
              <w:pStyle w:stlname="Normal" w:val="Normal"/>
              <w:jc w:val="left"/>
            </w:pPr>
            <w:r>
              <w:t>Arthropathy</w:t>
            </w:r>
          </w:p>
        </w:tc>
        <w:tc>
          <w:p>
            <w:pPr>
              <w:pStyle w:stlname="Normal" w:val="Normal"/>
              <w:jc w:val="right"/>
            </w:pPr>
            <w:r>
              <w:t> 79,300</w:t>
            </w:r>
          </w:p>
        </w:tc>
        <w:tc>
          <w:p>
            <w:pPr>
              <w:pStyle w:stlname="Normal" w:val="Normal"/>
              <w:jc w:val="right"/>
            </w:pPr>
            <w:r>
              <w:t>13,700</w:t>
            </w:r>
          </w:p>
        </w:tc>
      </w:tr>
      <w:tr>
        <w:tc>
          <w:p>
            <w:pPr>
              <w:pStyle w:stlname="Normal" w:val="Normal"/>
              <w:jc w:val="right"/>
            </w:pPr>
            <w:r>
              <w:t>17</w:t>
            </w:r>
          </w:p>
        </w:tc>
        <w:tc>
          <w:p>
            <w:pPr>
              <w:pStyle w:stlname="Normal" w:val="Normal"/>
              <w:jc w:val="left"/>
            </w:pPr>
            <w:r>
              <w:t>Post-infective arthritis</w:t>
            </w:r>
          </w:p>
        </w:tc>
        <w:tc>
          <w:p>
            <w:pPr>
              <w:pStyle w:stlname="Normal" w:val="Normal"/>
              <w:jc w:val="right"/>
            </w:pPr>
            <w:r>
              <w:t> 75,300</w:t>
            </w:r>
          </w:p>
        </w:tc>
        <w:tc>
          <w:p>
            <w:pPr>
              <w:pStyle w:stlname="Normal" w:val="Normal"/>
              <w:jc w:val="right"/>
            </w:pPr>
            <w:r>
              <w:t>13,100</w:t>
            </w:r>
          </w:p>
        </w:tc>
      </w:tr>
      <w:tr>
        <w:tc>
          <w:p>
            <w:pPr>
              <w:pStyle w:stlname="Normal" w:val="Normal"/>
              <w:jc w:val="right"/>
            </w:pPr>
            <w:r>
              <w:t>18</w:t>
            </w:r>
          </w:p>
        </w:tc>
        <w:tc>
          <w:p>
            <w:pPr>
              <w:pStyle w:stlname="Normal" w:val="Normal"/>
              <w:jc w:val="left"/>
            </w:pPr>
            <w:r>
              <w:t>Disorder of muscle</w:t>
            </w:r>
          </w:p>
        </w:tc>
        <w:tc>
          <w:p>
            <w:pPr>
              <w:pStyle w:stlname="Normal" w:val="Normal"/>
              <w:jc w:val="right"/>
            </w:pPr>
            <w:r>
              <w:t> 74,200</w:t>
            </w:r>
          </w:p>
        </w:tc>
        <w:tc>
          <w:p>
            <w:pPr>
              <w:pStyle w:stlname="Normal" w:val="Normal"/>
              <w:jc w:val="right"/>
            </w:pPr>
            <w:r>
              <w:t>13,000</w:t>
            </w:r>
          </w:p>
        </w:tc>
      </w:tr>
      <w:tr>
        <w:tc>
          <w:p>
            <w:pPr>
              <w:pStyle w:stlname="Normal" w:val="Normal"/>
              <w:jc w:val="right"/>
            </w:pPr>
            <w:r>
              <w:t>19</w:t>
            </w:r>
          </w:p>
        </w:tc>
        <w:tc>
          <w:p>
            <w:pPr>
              <w:pStyle w:stlname="Normal" w:val="Normal"/>
              <w:jc w:val="left"/>
            </w:pPr>
            <w:r>
              <w:t>Bone necrosis</w:t>
            </w:r>
          </w:p>
        </w:tc>
        <w:tc>
          <w:p>
            <w:pPr>
              <w:pStyle w:stlname="Normal" w:val="Normal"/>
              <w:jc w:val="right"/>
            </w:pPr>
            <w:r>
              <w:t> 73,000</w:t>
            </w:r>
          </w:p>
        </w:tc>
        <w:tc>
          <w:p>
            <w:pPr>
              <w:pStyle w:stlname="Normal" w:val="Normal"/>
              <w:jc w:val="right"/>
            </w:pPr>
            <w:r>
              <w:t>12,800</w:t>
            </w:r>
          </w:p>
        </w:tc>
      </w:tr>
      <w:tr>
        <w:tc>
          <w:p>
            <w:pPr>
              <w:pStyle w:stlname="Normal" w:val="Normal"/>
              <w:jc w:val="right"/>
            </w:pPr>
            <w:r>
              <w:t>20</w:t>
            </w:r>
          </w:p>
        </w:tc>
        <w:tc>
          <w:p>
            <w:pPr>
              <w:pStyle w:stlname="Normal" w:val="Normal"/>
              <w:jc w:val="left"/>
            </w:pPr>
            <w:r>
              <w:t>Disorder of connective tissue</w:t>
            </w:r>
          </w:p>
        </w:tc>
        <w:tc>
          <w:p>
            <w:pPr>
              <w:pStyle w:stlname="Normal" w:val="Normal"/>
              <w:jc w:val="right"/>
            </w:pPr>
            <w:r>
              <w:t> 66,200</w:t>
            </w:r>
          </w:p>
        </w:tc>
        <w:tc>
          <w:p>
            <w:pPr>
              <w:pStyle w:stlname="Normal" w:val="Normal"/>
              <w:jc w:val="right"/>
            </w:pPr>
            <w:r>
              <w:t>11,600</w:t>
            </w:r>
          </w:p>
        </w:tc>
      </w:tr>
      <w:tr>
        <w:tc>
          <w:p>
            <w:pPr>
              <w:pStyle w:stlname="Normal" w:val="Normal"/>
              <w:jc w:val="right"/>
            </w:pPr>
            <w:r>
              <w:t>21</w:t>
            </w:r>
          </w:p>
        </w:tc>
        <w:tc>
          <w:p>
            <w:pPr>
              <w:pStyle w:stlname="Normal" w:val="Normal"/>
              <w:jc w:val="left"/>
            </w:pPr>
            <w:r>
              <w:t>Lower limb joint arthritis</w:t>
            </w:r>
          </w:p>
        </w:tc>
        <w:tc>
          <w:p>
            <w:pPr>
              <w:pStyle w:stlname="Normal" w:val="Normal"/>
              <w:jc w:val="right"/>
            </w:pPr>
            <w:r>
              <w:t> 65,600</w:t>
            </w:r>
          </w:p>
        </w:tc>
        <w:tc>
          <w:p>
            <w:pPr>
              <w:pStyle w:stlname="Normal" w:val="Normal"/>
              <w:jc w:val="right"/>
            </w:pPr>
            <w:r>
              <w:t>11,500</w:t>
            </w:r>
          </w:p>
        </w:tc>
      </w:tr>
      <w:tr>
        <w:tc>
          <w:p>
            <w:pPr>
              <w:pStyle w:stlname="Normal" w:val="Normal"/>
              <w:jc w:val="right"/>
            </w:pPr>
            <w:r>
              <w:t>22</w:t>
            </w:r>
          </w:p>
        </w:tc>
        <w:tc>
          <w:p>
            <w:pPr>
              <w:pStyle w:stlname="Normal" w:val="Normal"/>
              <w:jc w:val="left"/>
            </w:pPr>
            <w:r>
              <w:t>Juvenile rheumatoid arthritis</w:t>
            </w:r>
          </w:p>
        </w:tc>
        <w:tc>
          <w:p>
            <w:pPr>
              <w:pStyle w:stlname="Normal" w:val="Normal"/>
              <w:jc w:val="right"/>
            </w:pPr>
            <w:r>
              <w:t> 63,400</w:t>
            </w:r>
          </w:p>
        </w:tc>
        <w:tc>
          <w:p>
            <w:pPr>
              <w:pStyle w:stlname="Normal" w:val="Normal"/>
              <w:jc w:val="right"/>
            </w:pPr>
            <w:r>
              <w:t>11,100</w:t>
            </w:r>
          </w:p>
        </w:tc>
      </w:tr>
      <w:tr>
        <w:tc>
          <w:p>
            <w:pPr>
              <w:pStyle w:stlname="Normal" w:val="Normal"/>
              <w:jc w:val="right"/>
            </w:pPr>
            <w:r>
              <w:t>23</w:t>
            </w:r>
          </w:p>
        </w:tc>
        <w:tc>
          <w:p>
            <w:pPr>
              <w:pStyle w:stlname="Normal" w:val="Normal"/>
              <w:jc w:val="left"/>
            </w:pPr>
            <w:r>
              <w:t>Rheumatoid arthritis</w:t>
            </w:r>
          </w:p>
        </w:tc>
        <w:tc>
          <w:p>
            <w:pPr>
              <w:pStyle w:stlname="Normal" w:val="Normal"/>
              <w:jc w:val="right"/>
            </w:pPr>
            <w:r>
              <w:t> 61,300</w:t>
            </w:r>
          </w:p>
        </w:tc>
        <w:tc>
          <w:p>
            <w:pPr>
              <w:pStyle w:stlname="Normal" w:val="Normal"/>
              <w:jc w:val="right"/>
            </w:pPr>
            <w:r>
              <w:t>10,800</w:t>
            </w:r>
          </w:p>
        </w:tc>
      </w:tr>
      <w:tr>
        <w:tc>
          <w:p>
            <w:pPr>
              <w:pStyle w:stlname="Normal" w:val="Normal"/>
              <w:jc w:val="right"/>
            </w:pPr>
            <w:r>
              <w:t>24</w:t>
            </w:r>
          </w:p>
        </w:tc>
        <w:tc>
          <w:p>
            <w:pPr>
              <w:pStyle w:stlname="Normal" w:val="Normal"/>
              <w:jc w:val="left"/>
            </w:pPr>
            <w:r>
              <w:t>Arthritis of spine</w:t>
            </w:r>
          </w:p>
        </w:tc>
        <w:tc>
          <w:p>
            <w:pPr>
              <w:pStyle w:stlname="Normal" w:val="Normal"/>
              <w:jc w:val="right"/>
            </w:pPr>
            <w:r>
              <w:t> 54,400</w:t>
            </w:r>
          </w:p>
        </w:tc>
        <w:tc>
          <w:p>
            <w:pPr>
              <w:pStyle w:stlname="Normal" w:val="Normal"/>
              <w:jc w:val="right"/>
            </w:pPr>
            <w:r>
              <w:t> 9,700</w:t>
            </w:r>
          </w:p>
        </w:tc>
      </w:tr>
      <w:tr>
        <w:tc>
          <w:p>
            <w:pPr>
              <w:pStyle w:stlname="Normal" w:val="Normal"/>
              <w:jc w:val="right"/>
            </w:pPr>
            <w:r>
              <w:t>25</w:t>
            </w:r>
          </w:p>
        </w:tc>
        <w:tc>
          <w:p>
            <w:pPr>
              <w:pStyle w:stlname="Normal" w:val="Normal"/>
              <w:jc w:val="left"/>
            </w:pPr>
            <w:r>
              <w:t>Infective myositis</w:t>
            </w:r>
          </w:p>
        </w:tc>
        <w:tc>
          <w:p>
            <w:pPr>
              <w:pStyle w:stlname="Normal" w:val="Normal"/>
              <w:jc w:val="right"/>
            </w:pPr>
            <w:r>
              <w:t> 53,500</w:t>
            </w:r>
          </w:p>
        </w:tc>
        <w:tc>
          <w:p>
            <w:pPr>
              <w:pStyle w:stlname="Normal" w:val="Normal"/>
              <w:jc w:val="right"/>
            </w:pPr>
            <w:r>
              <w:t> 9,500</w:t>
            </w:r>
          </w:p>
        </w:tc>
      </w:tr>
    </w:tbl>
    <w:p>
      <w:pPr>
        <w:pStyle w:val="Normal"/>
      </w:pPr>
      <w:r>
        <w:t xml:space="preserve">Query executed in 54.11 secs</w:t>
      </w:r>
    </w:p>
    <w:p>
      <w:pPr>
        <w:pStyle w:val="Normal"/>
      </w:pPr>
      <w:r>
        <w:t xml:space="preserve">Table 16. Top 25 of mapped measurements.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Histopathology test</w:t>
            </w:r>
          </w:p>
        </w:tc>
        <w:tc>
          <w:p>
            <w:pPr>
              <w:pStyle w:stlname="Normal" w:val="Normal"/>
              <w:jc w:val="right"/>
            </w:pPr>
            <w:r>
              <w:t>3,000</w:t>
            </w:r>
          </w:p>
        </w:tc>
        <w:tc>
          <w:p>
            <w:pPr>
              <w:pStyle w:stlname="Normal" w:val="Normal"/>
              <w:jc w:val="right"/>
            </w:pPr>
            <w:r>
              <w:t>800</w:t>
            </w:r>
          </w:p>
        </w:tc>
      </w:tr>
      <w:tr>
        <w:tc>
          <w:p>
            <w:pPr>
              <w:pStyle w:stlname="Normal" w:val="Normal"/>
              <w:jc w:val="right"/>
            </w:pPr>
            <w:r>
              <w:t> 2</w:t>
            </w:r>
          </w:p>
        </w:tc>
        <w:tc>
          <w:p>
            <w:pPr>
              <w:pStyle w:stlname="Normal" w:val="Normal"/>
              <w:jc w:val="left"/>
            </w:pPr>
            <w:r>
              <w:t>Serum/plasma protein test</w:t>
            </w:r>
          </w:p>
        </w:tc>
        <w:tc>
          <w:p>
            <w:pPr>
              <w:pStyle w:stlname="Normal" w:val="Normal"/>
              <w:jc w:val="right"/>
            </w:pPr>
            <w:r>
              <w:t>1,600</w:t>
            </w:r>
          </w:p>
        </w:tc>
        <w:tc>
          <w:p>
            <w:pPr>
              <w:pStyle w:stlname="Normal" w:val="Normal"/>
              <w:jc w:val="right"/>
            </w:pPr>
            <w:r>
              <w:t>300</w:t>
            </w:r>
          </w:p>
        </w:tc>
      </w:tr>
      <w:tr>
        <w:tc>
          <w:p>
            <w:pPr>
              <w:pStyle w:stlname="Normal" w:val="Normal"/>
              <w:jc w:val="right"/>
            </w:pPr>
            <w:r>
              <w:t> 3</w:t>
            </w:r>
          </w:p>
        </w:tc>
        <w:tc>
          <w:p>
            <w:pPr>
              <w:pStyle w:stlname="Normal" w:val="Normal"/>
              <w:jc w:val="left"/>
            </w:pPr>
            <w:r>
              <w:t>Immunology laboratory test</w:t>
            </w:r>
          </w:p>
        </w:tc>
        <w:tc>
          <w:p>
            <w:pPr>
              <w:pStyle w:stlname="Normal" w:val="Normal"/>
              <w:jc w:val="right"/>
            </w:pPr>
            <w:r>
              <w:t>1,100</w:t>
            </w:r>
          </w:p>
        </w:tc>
        <w:tc>
          <w:p>
            <w:pPr>
              <w:pStyle w:stlname="Normal" w:val="Normal"/>
              <w:jc w:val="right"/>
            </w:pPr>
            <w:r>
              <w:t>200</w:t>
            </w:r>
          </w:p>
        </w:tc>
      </w:tr>
      <w:tr>
        <w:tc>
          <w:p>
            <w:pPr>
              <w:pStyle w:stlname="Normal" w:val="Normal"/>
              <w:jc w:val="right"/>
            </w:pPr>
            <w:r>
              <w:t> 4</w:t>
            </w:r>
          </w:p>
        </w:tc>
        <w:tc>
          <w:p>
            <w:pPr>
              <w:pStyle w:stlname="Normal" w:val="Normal"/>
              <w:jc w:val="left"/>
            </w:pPr>
            <w:r>
              <w:t>Enzyme measurement</w:t>
            </w:r>
          </w:p>
        </w:tc>
        <w:tc>
          <w:p>
            <w:pPr>
              <w:pStyle w:stlname="Normal" w:val="Normal"/>
              <w:jc w:val="right"/>
            </w:pPr>
            <w:r>
              <w:t>1,000</w:t>
            </w:r>
          </w:p>
        </w:tc>
        <w:tc>
          <w:p>
            <w:pPr>
              <w:pStyle w:stlname="Normal" w:val="Normal"/>
              <w:jc w:val="right"/>
            </w:pPr>
            <w:r>
              <w:t>200</w:t>
            </w:r>
          </w:p>
        </w:tc>
      </w:tr>
      <w:tr>
        <w:tc>
          <w:p>
            <w:pPr>
              <w:pStyle w:stlname="Normal" w:val="Normal"/>
              <w:jc w:val="right"/>
            </w:pPr>
            <w:r>
              <w:t> 5</w:t>
            </w:r>
          </w:p>
        </w:tc>
        <w:tc>
          <w:p>
            <w:pPr>
              <w:pStyle w:stlname="Normal" w:val="Normal"/>
              <w:jc w:val="left"/>
            </w:pPr>
            <w:r>
              <w:t>Histologic test</w:t>
            </w:r>
          </w:p>
        </w:tc>
        <w:tc>
          <w:p>
            <w:pPr>
              <w:pStyle w:stlname="Normal" w:val="Normal"/>
              <w:jc w:val="right"/>
            </w:pPr>
            <w:r>
              <w:t>  900</w:t>
            </w:r>
          </w:p>
        </w:tc>
        <w:tc>
          <w:p>
            <w:pPr>
              <w:pStyle w:stlname="Normal" w:val="Normal"/>
              <w:jc w:val="right"/>
            </w:pPr>
            <w:r>
              <w:t>300</w:t>
            </w:r>
          </w:p>
        </w:tc>
      </w:tr>
      <w:tr>
        <w:tc>
          <w:p>
            <w:pPr>
              <w:pStyle w:stlname="Normal" w:val="Normal"/>
              <w:jc w:val="right"/>
            </w:pPr>
            <w:r>
              <w:t> 6</w:t>
            </w:r>
          </w:p>
        </w:tc>
        <w:tc>
          <w:p>
            <w:pPr>
              <w:pStyle w:stlname="Normal" w:val="Normal"/>
              <w:jc w:val="left"/>
            </w:pPr>
            <w:r>
              <w:t>Blood test</w:t>
            </w:r>
          </w:p>
        </w:tc>
        <w:tc>
          <w:p>
            <w:pPr>
              <w:pStyle w:stlname="Normal" w:val="Normal"/>
              <w:jc w:val="right"/>
            </w:pPr>
            <w:r>
              <w:t>  900</w:t>
            </w:r>
          </w:p>
        </w:tc>
        <w:tc>
          <w:p>
            <w:pPr>
              <w:pStyle w:stlname="Normal" w:val="Normal"/>
              <w:jc w:val="right"/>
            </w:pPr>
            <w:r>
              <w:t>200</w:t>
            </w:r>
          </w:p>
        </w:tc>
      </w:tr>
      <w:tr>
        <w:tc>
          <w:p>
            <w:pPr>
              <w:pStyle w:stlname="Normal" w:val="Normal"/>
              <w:jc w:val="right"/>
            </w:pPr>
            <w:r>
              <w:t> 7</w:t>
            </w:r>
          </w:p>
        </w:tc>
        <w:tc>
          <w:p>
            <w:pPr>
              <w:pStyle w:stlname="Normal" w:val="Normal"/>
              <w:jc w:val="left"/>
            </w:pPr>
            <w:r>
              <w:t>Measurement of level of substance in blood</w:t>
            </w:r>
          </w:p>
        </w:tc>
        <w:tc>
          <w:p>
            <w:pPr>
              <w:pStyle w:stlname="Normal" w:val="Normal"/>
              <w:jc w:val="right"/>
            </w:pPr>
            <w:r>
              <w:t>  700</w:t>
            </w:r>
          </w:p>
        </w:tc>
        <w:tc>
          <w:p>
            <w:pPr>
              <w:pStyle w:stlname="Normal" w:val="Normal"/>
              <w:jc w:val="right"/>
            </w:pPr>
            <w:r>
              <w:t>200</w:t>
            </w:r>
          </w:p>
        </w:tc>
      </w:tr>
      <w:tr>
        <w:tc>
          <w:p>
            <w:pPr>
              <w:pStyle w:stlname="Normal" w:val="Normal"/>
              <w:jc w:val="right"/>
            </w:pPr>
            <w:r>
              <w:t> 8</w:t>
            </w:r>
          </w:p>
        </w:tc>
        <w:tc>
          <w:p>
            <w:pPr>
              <w:pStyle w:stlname="Normal" w:val="Normal"/>
              <w:jc w:val="left"/>
            </w:pPr>
            <w:r>
              <w:t>Antibody titer measurement</w:t>
            </w:r>
          </w:p>
        </w:tc>
        <w:tc>
          <w:p>
            <w:pPr>
              <w:pStyle w:stlname="Normal" w:val="Normal"/>
              <w:jc w:val="right"/>
            </w:pPr>
            <w:r>
              <w:t>  400</w:t>
            </w:r>
          </w:p>
        </w:tc>
        <w:tc>
          <w:p>
            <w:pPr>
              <w:pStyle w:stlname="Normal" w:val="Normal"/>
              <w:jc w:val="right"/>
            </w:pPr>
            <w:r>
              <w:t>100</w:t>
            </w:r>
          </w:p>
        </w:tc>
      </w:tr>
      <w:tr>
        <w:tc>
          <w:p>
            <w:pPr>
              <w:pStyle w:stlname="Normal" w:val="Normal"/>
              <w:jc w:val="right"/>
            </w:pPr>
            <w:r>
              <w:t> 9</w:t>
            </w:r>
          </w:p>
        </w:tc>
        <w:tc>
          <w:p>
            <w:pPr>
              <w:pStyle w:stlname="Normal" w:val="Normal"/>
              <w:jc w:val="left"/>
            </w:pPr>
            <w:r>
              <w:t>Hormone measurement</w:t>
            </w:r>
          </w:p>
        </w:tc>
        <w:tc>
          <w:p>
            <w:pPr>
              <w:pStyle w:stlname="Normal" w:val="Normal"/>
              <w:jc w:val="right"/>
            </w:pPr>
            <w:r>
              <w:t>  400</w:t>
            </w:r>
          </w:p>
        </w:tc>
        <w:tc>
          <w:p>
            <w:pPr>
              <w:pStyle w:stlname="Normal" w:val="Normal"/>
              <w:jc w:val="right"/>
            </w:pPr>
            <w:r>
              <w:t>100</w:t>
            </w:r>
          </w:p>
        </w:tc>
      </w:tr>
      <w:tr>
        <w:tc>
          <w:p>
            <w:pPr>
              <w:pStyle w:stlname="Normal" w:val="Normal"/>
              <w:jc w:val="right"/>
            </w:pPr>
            <w:r>
              <w:t>10</w:t>
            </w:r>
          </w:p>
        </w:tc>
        <w:tc>
          <w:p>
            <w:pPr>
              <w:pStyle w:stlname="Normal" w:val="Normal"/>
              <w:jc w:val="left"/>
            </w:pPr>
            <w:r>
              <w:t>Red blood cell test</w:t>
            </w:r>
          </w:p>
        </w:tc>
        <w:tc>
          <w:p>
            <w:pPr>
              <w:pStyle w:stlname="Normal" w:val="Normal"/>
              <w:jc w:val="right"/>
            </w:pPr>
            <w:r>
              <w:t>  400</w:t>
            </w:r>
          </w:p>
        </w:tc>
        <w:tc>
          <w:p>
            <w:pPr>
              <w:pStyle w:stlname="Normal" w:val="Normal"/>
              <w:jc w:val="right"/>
            </w:pPr>
            <w:r>
              <w:t>100</w:t>
            </w:r>
          </w:p>
        </w:tc>
      </w:tr>
      <w:tr>
        <w:tc>
          <w:p>
            <w:pPr>
              <w:pStyle w:stlname="Normal" w:val="Normal"/>
              <w:jc w:val="right"/>
            </w:pPr>
            <w:r>
              <w:t>11</w:t>
            </w:r>
          </w:p>
        </w:tc>
        <w:tc>
          <w:p>
            <w:pPr>
              <w:pStyle w:stlname="Normal" w:val="Normal"/>
              <w:jc w:val="left"/>
            </w:pPr>
            <w:r>
              <w:t>Measurement of respiratory function</w:t>
            </w:r>
          </w:p>
        </w:tc>
        <w:tc>
          <w:p>
            <w:pPr>
              <w:pStyle w:stlname="Normal" w:val="Normal"/>
              <w:jc w:val="right"/>
            </w:pPr>
            <w:r>
              <w:t>  400</w:t>
            </w:r>
          </w:p>
        </w:tc>
        <w:tc>
          <w:p>
            <w:pPr>
              <w:pStyle w:stlname="Normal" w:val="Normal"/>
              <w:jc w:val="right"/>
            </w:pPr>
            <w:r>
              <w:t>100</w:t>
            </w:r>
          </w:p>
        </w:tc>
      </w:tr>
      <w:tr>
        <w:tc>
          <w:p>
            <w:pPr>
              <w:pStyle w:stlname="Normal" w:val="Normal"/>
              <w:jc w:val="right"/>
            </w:pPr>
            <w:r>
              <w:t>12</w:t>
            </w:r>
          </w:p>
        </w:tc>
        <w:tc>
          <w:p>
            <w:pPr>
              <w:pStyle w:stlname="Normal" w:val="Normal"/>
              <w:jc w:val="left"/>
            </w:pPr>
            <w:r>
              <w:t>Globulin measurement</w:t>
            </w:r>
          </w:p>
        </w:tc>
        <w:tc>
          <w:p>
            <w:pPr>
              <w:pStyle w:stlname="Normal" w:val="Normal"/>
              <w:jc w:val="right"/>
            </w:pPr>
            <w:r>
              <w:t>  300</w:t>
            </w:r>
          </w:p>
        </w:tc>
        <w:tc>
          <w:p>
            <w:pPr>
              <w:pStyle w:stlname="Normal" w:val="Normal"/>
              <w:jc w:val="right"/>
            </w:pPr>
            <w:r>
              <w:t>100</w:t>
            </w:r>
          </w:p>
        </w:tc>
      </w:tr>
      <w:tr>
        <w:tc>
          <w:p>
            <w:pPr>
              <w:pStyle w:stlname="Normal" w:val="Normal"/>
              <w:jc w:val="right"/>
            </w:pPr>
            <w:r>
              <w:t>13</w:t>
            </w:r>
          </w:p>
        </w:tc>
        <w:tc>
          <w:p>
            <w:pPr>
              <w:pStyle w:stlname="Normal" w:val="Normal"/>
              <w:jc w:val="left"/>
            </w:pPr>
            <w:r>
              <w:t>Alpha-1-Fetoprotein measurement</w:t>
            </w:r>
          </w:p>
        </w:tc>
        <w:tc>
          <w:p>
            <w:pPr>
              <w:pStyle w:stlname="Normal" w:val="Normal"/>
              <w:jc w:val="right"/>
            </w:pPr>
            <w:r>
              <w:t>  300</w:t>
            </w:r>
          </w:p>
        </w:tc>
        <w:tc>
          <w:p>
            <w:pPr>
              <w:pStyle w:stlname="Normal" w:val="Normal"/>
              <w:jc w:val="right"/>
            </w:pPr>
            <w:r>
              <w:t>100</w:t>
            </w:r>
          </w:p>
        </w:tc>
      </w:tr>
      <w:tr>
        <w:tc>
          <w:p>
            <w:pPr>
              <w:pStyle w:stlname="Normal" w:val="Normal"/>
              <w:jc w:val="right"/>
            </w:pPr>
            <w:r>
              <w:t>14</w:t>
            </w:r>
          </w:p>
        </w:tc>
        <w:tc>
          <w:p>
            <w:pPr>
              <w:pStyle w:stlname="Normal" w:val="Normal"/>
              <w:jc w:val="left"/>
            </w:pPr>
            <w:r>
              <w:t>Dynamic endocrine function test</w:t>
            </w:r>
          </w:p>
        </w:tc>
        <w:tc>
          <w:p>
            <w:pPr>
              <w:pStyle w:stlname="Normal" w:val="Normal"/>
              <w:jc w:val="right"/>
            </w:pPr>
            <w:r>
              <w:t>  300</w:t>
            </w:r>
          </w:p>
        </w:tc>
        <w:tc>
          <w:p>
            <w:pPr>
              <w:pStyle w:stlname="Normal" w:val="Normal"/>
              <w:jc w:val="right"/>
            </w:pPr>
            <w:r>
              <w:t>100</w:t>
            </w:r>
          </w:p>
        </w:tc>
      </w:tr>
      <w:tr>
        <w:tc>
          <w:p>
            <w:pPr>
              <w:pStyle w:stlname="Normal" w:val="Normal"/>
              <w:jc w:val="right"/>
            </w:pPr>
            <w:r>
              <w:t>15</w:t>
            </w:r>
          </w:p>
        </w:tc>
        <w:tc>
          <w:p>
            <w:pPr>
              <w:pStyle w:stlname="Normal" w:val="Normal"/>
              <w:jc w:val="left"/>
            </w:pPr>
            <w:r>
              <w:t>Albumin measurement</w:t>
            </w:r>
          </w:p>
        </w:tc>
        <w:tc>
          <w:p>
            <w:pPr>
              <w:pStyle w:stlname="Normal" w:val="Normal"/>
              <w:jc w:val="right"/>
            </w:pPr>
            <w:r>
              <w:t>  300</w:t>
            </w:r>
          </w:p>
        </w:tc>
        <w:tc>
          <w:p>
            <w:pPr>
              <w:pStyle w:stlname="Normal" w:val="Normal"/>
              <w:jc w:val="right"/>
            </w:pPr>
            <w:r>
              <w:t>100</w:t>
            </w:r>
          </w:p>
        </w:tc>
      </w:tr>
      <w:tr>
        <w:tc>
          <w:p>
            <w:pPr>
              <w:pStyle w:stlname="Normal" w:val="Normal"/>
              <w:jc w:val="right"/>
            </w:pPr>
            <w:r>
              <w:t>16</w:t>
            </w:r>
          </w:p>
        </w:tc>
        <w:tc>
          <w:p>
            <w:pPr>
              <w:pStyle w:stlname="Normal" w:val="Normal"/>
              <w:jc w:val="left"/>
            </w:pPr>
            <w:r>
              <w:t>Cerebrospinal fluid pressure recording</w:t>
            </w:r>
          </w:p>
        </w:tc>
        <w:tc>
          <w:p>
            <w:pPr>
              <w:pStyle w:stlname="Normal" w:val="Normal"/>
              <w:jc w:val="right"/>
            </w:pPr>
            <w:r>
              <w:t>  300</w:t>
            </w:r>
          </w:p>
        </w:tc>
        <w:tc>
          <w:p>
            <w:pPr>
              <w:pStyle w:stlname="Normal" w:val="Normal"/>
              <w:jc w:val="right"/>
            </w:pPr>
            <w:r>
              <w:t>100</w:t>
            </w:r>
          </w:p>
        </w:tc>
      </w:tr>
      <w:tr>
        <w:tc>
          <w:p>
            <w:pPr>
              <w:pStyle w:stlname="Normal" w:val="Normal"/>
              <w:jc w:val="right"/>
            </w:pPr>
            <w:r>
              <w:t>17</w:t>
            </w:r>
          </w:p>
        </w:tc>
        <w:tc>
          <w:p>
            <w:pPr>
              <w:pStyle w:stlname="Normal" w:val="Normal"/>
              <w:jc w:val="left"/>
            </w:pPr>
            <w:r>
              <w:t>In vivo test of hypersensitivity</w:t>
            </w:r>
          </w:p>
        </w:tc>
        <w:tc>
          <w:p>
            <w:pPr>
              <w:pStyle w:stlname="Normal" w:val="Normal"/>
              <w:jc w:val="right"/>
            </w:pPr>
            <w:r>
              <w:t>  300</w:t>
            </w:r>
          </w:p>
        </w:tc>
        <w:tc>
          <w:p>
            <w:pPr>
              <w:pStyle w:stlname="Normal" w:val="Normal"/>
              <w:jc w:val="right"/>
            </w:pPr>
            <w:r>
              <w:t>100</w:t>
            </w:r>
          </w:p>
        </w:tc>
      </w:tr>
      <w:tr>
        <w:tc>
          <w:p>
            <w:pPr>
              <w:pStyle w:stlname="Normal" w:val="Normal"/>
              <w:jc w:val="right"/>
            </w:pPr>
            <w:r>
              <w:t>18</w:t>
            </w:r>
          </w:p>
        </w:tc>
        <w:tc>
          <w:p>
            <w:pPr>
              <w:pStyle w:stlname="Normal" w:val="Normal"/>
              <w:jc w:val="left"/>
            </w:pPr>
            <w:r>
              <w:t>Carbon monoxide diffusing capacity measurement</w:t>
            </w:r>
          </w:p>
        </w:tc>
        <w:tc>
          <w:p>
            <w:pPr>
              <w:pStyle w:stlname="Normal" w:val="Normal"/>
              <w:jc w:val="right"/>
            </w:pPr>
            <w:r>
              <w:t>  300</w:t>
            </w:r>
          </w:p>
        </w:tc>
        <w:tc>
          <w:p>
            <w:pPr>
              <w:pStyle w:stlname="Normal" w:val="Normal"/>
              <w:jc w:val="right"/>
            </w:pPr>
            <w:r>
              <w:t>100</w:t>
            </w:r>
          </w:p>
        </w:tc>
      </w:tr>
      <w:tr>
        <w:tc>
          <w:p>
            <w:pPr>
              <w:pStyle w:stlname="Normal" w:val="Normal"/>
              <w:jc w:val="right"/>
            </w:pPr>
            <w:r>
              <w:t>19</w:t>
            </w:r>
          </w:p>
        </w:tc>
        <w:tc>
          <w:p>
            <w:pPr>
              <w:pStyle w:stlname="Normal" w:val="Normal"/>
              <w:jc w:val="left"/>
            </w:pPr>
            <w:r>
              <w:t>6 minute walk test distance</w:t>
            </w:r>
          </w:p>
        </w:tc>
        <w:tc>
          <w:p>
            <w:pPr>
              <w:pStyle w:stlname="Normal" w:val="Normal"/>
              <w:jc w:val="right"/>
            </w:pPr>
            <w:r>
              <w:t>  300</w:t>
            </w:r>
          </w:p>
        </w:tc>
        <w:tc>
          <w:p>
            <w:pPr>
              <w:pStyle w:stlname="Normal" w:val="Normal"/>
              <w:jc w:val="right"/>
            </w:pPr>
            <w:r>
              <w:t>100</w:t>
            </w:r>
          </w:p>
        </w:tc>
      </w:tr>
      <w:tr>
        <w:tc>
          <w:p>
            <w:pPr>
              <w:pStyle w:stlname="Normal" w:val="Normal"/>
              <w:jc w:val="right"/>
            </w:pPr>
            <w:r>
              <w:t>20</w:t>
            </w:r>
          </w:p>
        </w:tc>
        <w:tc>
          <w:p>
            <w:pPr>
              <w:pStyle w:stlname="Normal" w:val="Normal"/>
              <w:jc w:val="left"/>
            </w:pPr>
            <w:r>
              <w:t>Calibration of urethra</w:t>
            </w:r>
          </w:p>
        </w:tc>
        <w:tc>
          <w:p>
            <w:pPr>
              <w:pStyle w:stlname="Normal" w:val="Normal"/>
              <w:jc w:val="right"/>
            </w:pPr>
            <w:r>
              <w:t>  300</w:t>
            </w:r>
          </w:p>
        </w:tc>
        <w:tc>
          <w:p>
            <w:pPr>
              <w:pStyle w:stlname="Normal" w:val="Normal"/>
              <w:jc w:val="right"/>
            </w:pPr>
            <w:r>
              <w:t>100</w:t>
            </w:r>
          </w:p>
        </w:tc>
      </w:tr>
      <w:tr>
        <w:tc>
          <w:p>
            <w:pPr>
              <w:pStyle w:stlname="Normal" w:val="Normal"/>
              <w:jc w:val="right"/>
            </w:pPr>
            <w:r>
              <w:t>21</w:t>
            </w:r>
          </w:p>
        </w:tc>
        <w:tc>
          <w:p>
            <w:pPr>
              <w:pStyle w:stlname="Normal" w:val="Normal"/>
              <w:jc w:val="left"/>
            </w:pPr>
            <w:r>
              <w:t>Anorectal manometry</w:t>
            </w:r>
          </w:p>
        </w:tc>
        <w:tc>
          <w:p>
            <w:pPr>
              <w:pStyle w:stlname="Normal" w:val="Normal"/>
              <w:jc w:val="right"/>
            </w:pPr>
            <w:r>
              <w:t>  200</w:t>
            </w:r>
          </w:p>
        </w:tc>
        <w:tc>
          <w:p>
            <w:pPr>
              <w:pStyle w:stlname="Normal" w:val="Normal"/>
              <w:jc w:val="right"/>
            </w:pPr>
            <w:r>
              <w:t>100</w:t>
            </w:r>
          </w:p>
        </w:tc>
      </w:tr>
      <w:tr>
        <w:tc>
          <w:p>
            <w:pPr>
              <w:pStyle w:stlname="Normal" w:val="Normal"/>
              <w:jc w:val="right"/>
            </w:pPr>
            <w:r>
              <w:t>22</w:t>
            </w:r>
          </w:p>
        </w:tc>
        <w:tc>
          <w:p>
            <w:pPr>
              <w:pStyle w:stlname="Normal" w:val="Normal"/>
              <w:jc w:val="left"/>
            </w:pPr>
            <w:r>
              <w:t>Inhalation bronchial challenge testing</w:t>
            </w:r>
          </w:p>
        </w:tc>
        <w:tc>
          <w:p>
            <w:pPr>
              <w:pStyle w:stlname="Normal" w:val="Normal"/>
              <w:jc w:val="right"/>
            </w:pPr>
            <w:r>
              <w:t>  200</w:t>
            </w:r>
          </w:p>
        </w:tc>
        <w:tc>
          <w:p>
            <w:pPr>
              <w:pStyle w:stlname="Normal" w:val="Normal"/>
              <w:jc w:val="right"/>
            </w:pPr>
            <w:r>
              <w:t>100</w:t>
            </w:r>
          </w:p>
        </w:tc>
      </w:tr>
      <w:tr>
        <w:tc>
          <w:p>
            <w:pPr>
              <w:pStyle w:stlname="Normal" w:val="Normal"/>
              <w:jc w:val="right"/>
            </w:pPr>
            <w:r>
              <w:t>23</w:t>
            </w:r>
          </w:p>
        </w:tc>
        <w:tc>
          <w:p>
            <w:pPr>
              <w:pStyle w:stlname="Normal" w:val="Normal"/>
              <w:jc w:val="left"/>
            </w:pPr>
            <w:r>
              <w:t>Invasive oxygen saturation monitoring</w:t>
            </w:r>
          </w:p>
        </w:tc>
        <w:tc>
          <w:p>
            <w:pPr>
              <w:pStyle w:stlname="Normal" w:val="Normal"/>
              <w:jc w:val="right"/>
            </w:pPr>
            <w:r>
              <w:t>  200</w:t>
            </w:r>
          </w:p>
        </w:tc>
        <w:tc>
          <w:p>
            <w:pPr>
              <w:pStyle w:stlname="Normal" w:val="Normal"/>
              <w:jc w:val="right"/>
            </w:pPr>
            <w:r>
              <w:t>100</w:t>
            </w:r>
          </w:p>
        </w:tc>
      </w:tr>
      <w:tr>
        <w:tc>
          <w:p>
            <w:pPr>
              <w:pStyle w:stlname="Normal" w:val="Normal"/>
              <w:jc w:val="right"/>
            </w:pPr>
            <w:r>
              <w:t>24</w:t>
            </w:r>
          </w:p>
        </w:tc>
        <w:tc>
          <w:p>
            <w:pPr>
              <w:pStyle w:stlname="Normal" w:val="Normal"/>
              <w:jc w:val="left"/>
            </w:pPr>
            <w:r>
              <w:t>Spirometry</w:t>
            </w:r>
          </w:p>
        </w:tc>
        <w:tc>
          <w:p>
            <w:pPr>
              <w:pStyle w:stlname="Normal" w:val="Normal"/>
              <w:jc w:val="right"/>
            </w:pPr>
            <w:r>
              <w:t>  200</w:t>
            </w:r>
          </w:p>
        </w:tc>
        <w:tc>
          <w:p>
            <w:pPr>
              <w:pStyle w:stlname="Normal" w:val="Normal"/>
              <w:jc w:val="right"/>
            </w:pPr>
            <w:r>
              <w:t>100</w:t>
            </w:r>
          </w:p>
        </w:tc>
      </w:tr>
      <w:tr>
        <w:tc>
          <w:p>
            <w:pPr>
              <w:pStyle w:stlname="Normal" w:val="Normal"/>
              <w:jc w:val="right"/>
            </w:pPr>
            <w:r>
              <w:t>25</w:t>
            </w:r>
          </w:p>
        </w:tc>
        <w:tc>
          <w:p>
            <w:pPr>
              <w:pStyle w:stlname="Normal" w:val="Normal"/>
              <w:jc w:val="left"/>
            </w:pPr>
            <w:r>
              <w:t>Esophageal manometry</w:t>
            </w:r>
          </w:p>
        </w:tc>
        <w:tc>
          <w:p>
            <w:pPr>
              <w:pStyle w:stlname="Normal" w:val="Normal"/>
              <w:jc w:val="right"/>
            </w:pPr>
            <w:r>
              <w:t>  200</w:t>
            </w:r>
          </w:p>
        </w:tc>
        <w:tc>
          <w:p>
            <w:pPr>
              <w:pStyle w:stlname="Normal" w:val="Normal"/>
              <w:jc w:val="right"/>
            </w:pPr>
            <w:r>
              <w:t>100</w:t>
            </w:r>
          </w:p>
        </w:tc>
      </w:tr>
    </w:tbl>
    <w:p>
      <w:pPr>
        <w:pStyle w:val="Normal"/>
      </w:pPr>
      <w:r>
        <w:t xml:space="preserve">Query executed in 0.26 secs</w:t>
      </w:r>
    </w:p>
    <w:p>
      <w:pPr>
        <w:pStyle w:val="Normal"/>
      </w:pPr>
      <w:r>
        <w:t xml:space="preserve">Table 17. Top 25 of 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Childbirth</w:t>
            </w:r>
          </w:p>
        </w:tc>
        <w:tc>
          <w:p>
            <w:pPr>
              <w:pStyle w:stlname="Normal" w:val="Normal"/>
              <w:jc w:val="right"/>
            </w:pPr>
            <w:r>
              <w:t>1,583,800</w:t>
            </w:r>
          </w:p>
        </w:tc>
        <w:tc>
          <w:p>
            <w:pPr>
              <w:pStyle w:stlname="Normal" w:val="Normal"/>
              <w:jc w:val="right"/>
            </w:pPr>
            <w:r>
              <w:t>100,000</w:t>
            </w:r>
          </w:p>
        </w:tc>
      </w:tr>
      <w:tr>
        <w:tc>
          <w:p>
            <w:pPr>
              <w:pStyle w:stlname="Normal" w:val="Normal"/>
              <w:jc w:val="right"/>
            </w:pPr>
            <w:r>
              <w:t> 2</w:t>
            </w:r>
          </w:p>
        </w:tc>
        <w:tc>
          <w:p>
            <w:pPr>
              <w:pStyle w:stlname="Normal" w:val="Normal"/>
              <w:jc w:val="left"/>
            </w:pPr>
            <w:r>
              <w:t>Disorder excluded</w:t>
            </w:r>
          </w:p>
        </w:tc>
        <w:tc>
          <w:p>
            <w:pPr>
              <w:pStyle w:stlname="Normal" w:val="Normal"/>
              <w:jc w:val="right"/>
            </w:pPr>
            <w:r>
              <w:t>  320,200</w:t>
            </w:r>
          </w:p>
        </w:tc>
        <w:tc>
          <w:p>
            <w:pPr>
              <w:pStyle w:stlname="Normal" w:val="Normal"/>
              <w:jc w:val="right"/>
            </w:pPr>
            <w:r>
              <w:t> 56,100</w:t>
            </w:r>
          </w:p>
        </w:tc>
      </w:tr>
      <w:tr>
        <w:tc>
          <w:p>
            <w:pPr>
              <w:pStyle w:stlname="Normal" w:val="Normal"/>
              <w:jc w:val="right"/>
            </w:pPr>
            <w:r>
              <w:t> 3</w:t>
            </w:r>
          </w:p>
        </w:tc>
        <w:tc>
          <w:p>
            <w:pPr>
              <w:pStyle w:stlname="Normal" w:val="Normal"/>
              <w:jc w:val="left"/>
            </w:pPr>
            <w:r>
              <w:t>Accidental event</w:t>
            </w:r>
          </w:p>
        </w:tc>
        <w:tc>
          <w:p>
            <w:pPr>
              <w:pStyle w:stlname="Normal" w:val="Normal"/>
              <w:jc w:val="right"/>
            </w:pPr>
            <w:r>
              <w:t>  169,300</w:t>
            </w:r>
          </w:p>
        </w:tc>
        <w:tc>
          <w:p>
            <w:pPr>
              <w:pStyle w:stlname="Normal" w:val="Normal"/>
              <w:jc w:val="right"/>
            </w:pPr>
            <w:r>
              <w:t> 35,800</w:t>
            </w:r>
          </w:p>
        </w:tc>
      </w:tr>
      <w:tr>
        <w:tc>
          <w:p>
            <w:pPr>
              <w:pStyle w:stlname="Normal" w:val="Normal"/>
              <w:jc w:val="right"/>
            </w:pPr>
            <w:r>
              <w:t> 4</w:t>
            </w:r>
          </w:p>
        </w:tc>
        <w:tc>
          <w:p>
            <w:pPr>
              <w:pStyle w:stlname="Normal" w:val="Normal"/>
              <w:jc w:val="left"/>
            </w:pPr>
            <w:r>
              <w:t>Emergency</w:t>
            </w:r>
          </w:p>
        </w:tc>
        <w:tc>
          <w:p>
            <w:pPr>
              <w:pStyle w:stlname="Normal" w:val="Normal"/>
              <w:jc w:val="right"/>
            </w:pPr>
            <w:r>
              <w:t>   28,000</w:t>
            </w:r>
          </w:p>
        </w:tc>
        <w:tc>
          <w:p>
            <w:pPr>
              <w:pStyle w:stlname="Normal" w:val="Normal"/>
              <w:jc w:val="right"/>
            </w:pPr>
            <w:r>
              <w:t>  6,900</w:t>
            </w:r>
          </w:p>
        </w:tc>
      </w:tr>
      <w:tr>
        <w:tc>
          <w:p>
            <w:pPr>
              <w:pStyle w:stlname="Normal" w:val="Normal"/>
              <w:jc w:val="right"/>
            </w:pPr>
            <w:r>
              <w:t> 5</w:t>
            </w:r>
          </w:p>
        </w:tc>
        <w:tc>
          <w:p>
            <w:pPr>
              <w:pStyle w:stlname="Normal" w:val="Normal"/>
              <w:jc w:val="left"/>
            </w:pPr>
            <w:r>
              <w:t>Injury whilst engaged in work activity</w:t>
            </w:r>
          </w:p>
        </w:tc>
        <w:tc>
          <w:p>
            <w:pPr>
              <w:pStyle w:stlname="Normal" w:val="Normal"/>
              <w:jc w:val="right"/>
            </w:pPr>
            <w:r>
              <w:t>    8,100</w:t>
            </w:r>
          </w:p>
        </w:tc>
        <w:tc>
          <w:p>
            <w:pPr>
              <w:pStyle w:stlname="Normal" w:val="Normal"/>
              <w:jc w:val="right"/>
            </w:pPr>
            <w:r>
              <w:t>  2,000</w:t>
            </w:r>
          </w:p>
        </w:tc>
      </w:tr>
      <w:tr>
        <w:tc>
          <w:p>
            <w:pPr>
              <w:pStyle w:stlname="Normal" w:val="Normal"/>
              <w:jc w:val="right"/>
            </w:pPr>
            <w:r>
              <w:t> 6</w:t>
            </w:r>
          </w:p>
        </w:tc>
        <w:tc>
          <w:p>
            <w:pPr>
              <w:pStyle w:stlname="Normal" w:val="Normal"/>
              <w:jc w:val="left"/>
            </w:pPr>
            <w:r>
              <w:t>Intensive care monitoring</w:t>
            </w:r>
          </w:p>
        </w:tc>
        <w:tc>
          <w:p>
            <w:pPr>
              <w:pStyle w:stlname="Normal" w:val="Normal"/>
              <w:jc w:val="right"/>
            </w:pPr>
            <w:r>
              <w:t>    4,300</w:t>
            </w:r>
          </w:p>
        </w:tc>
        <w:tc>
          <w:p>
            <w:pPr>
              <w:pStyle w:stlname="Normal" w:val="Normal"/>
              <w:jc w:val="right"/>
            </w:pPr>
            <w:r>
              <w:t>  1,100</w:t>
            </w:r>
          </w:p>
        </w:tc>
      </w:tr>
      <w:tr>
        <w:tc>
          <w:p>
            <w:pPr>
              <w:pStyle w:stlname="Normal" w:val="Normal"/>
              <w:jc w:val="right"/>
            </w:pPr>
            <w:r>
              <w:t> 7</w:t>
            </w:r>
          </w:p>
        </w:tc>
        <w:tc>
          <w:p>
            <w:pPr>
              <w:pStyle w:stlname="Normal" w:val="Normal"/>
              <w:jc w:val="left"/>
            </w:pPr>
            <w:r>
              <w:t>Feeding problems in newborn</w:t>
            </w:r>
          </w:p>
        </w:tc>
        <w:tc>
          <w:p>
            <w:pPr>
              <w:pStyle w:stlname="Normal" w:val="Normal"/>
              <w:jc w:val="right"/>
            </w:pPr>
            <w:r>
              <w:t>    2,800</w:t>
            </w:r>
          </w:p>
        </w:tc>
        <w:tc>
          <w:p>
            <w:pPr>
              <w:pStyle w:stlname="Normal" w:val="Normal"/>
              <w:jc w:val="right"/>
            </w:pPr>
            <w:r>
              <w:t>    600</w:t>
            </w:r>
          </w:p>
        </w:tc>
      </w:tr>
      <w:tr>
        <w:tc>
          <w:p>
            <w:pPr>
              <w:pStyle w:stlname="Normal" w:val="Normal"/>
              <w:jc w:val="right"/>
            </w:pPr>
            <w:r>
              <w:t> 8</w:t>
            </w:r>
          </w:p>
        </w:tc>
        <w:tc>
          <w:p>
            <w:pPr>
              <w:pStyle w:stlname="Normal" w:val="Normal"/>
              <w:jc w:val="left"/>
            </w:pPr>
            <w:r>
              <w:t>Maternal death</w:t>
            </w:r>
          </w:p>
        </w:tc>
        <w:tc>
          <w:p>
            <w:pPr>
              <w:pStyle w:stlname="Normal" w:val="Normal"/>
              <w:jc w:val="right"/>
            </w:pPr>
            <w:r>
              <w:t>    2,800</w:t>
            </w:r>
          </w:p>
        </w:tc>
        <w:tc>
          <w:p>
            <w:pPr>
              <w:pStyle w:stlname="Normal" w:val="Normal"/>
              <w:jc w:val="right"/>
            </w:pPr>
            <w:r>
              <w:t>    600</w:t>
            </w:r>
          </w:p>
        </w:tc>
      </w:tr>
      <w:tr>
        <w:tc>
          <w:p>
            <w:pPr>
              <w:pStyle w:stlname="Normal" w:val="Normal"/>
              <w:jc w:val="right"/>
            </w:pPr>
            <w:r>
              <w:t> 9</w:t>
            </w:r>
          </w:p>
        </w:tc>
        <w:tc>
          <w:p>
            <w:pPr>
              <w:pStyle w:stlname="Normal" w:val="Normal"/>
              <w:jc w:val="left"/>
            </w:pPr>
            <w:r>
              <w:t>Death from any obstetric cause occurring more than 42 days but less than one year after delivery</w:t>
            </w:r>
          </w:p>
        </w:tc>
        <w:tc>
          <w:p>
            <w:pPr>
              <w:pStyle w:stlname="Normal" w:val="Normal"/>
              <w:jc w:val="right"/>
            </w:pPr>
            <w:r>
              <w:t>    1,800</w:t>
            </w:r>
          </w:p>
        </w:tc>
        <w:tc>
          <w:p>
            <w:pPr>
              <w:pStyle w:stlname="Normal" w:val="Normal"/>
              <w:jc w:val="right"/>
            </w:pPr>
            <w:r>
              <w:t>    400</w:t>
            </w:r>
          </w:p>
        </w:tc>
      </w:tr>
      <w:tr>
        <w:tc>
          <w:p>
            <w:pPr>
              <w:pStyle w:stlname="Normal" w:val="Normal"/>
              <w:jc w:val="right"/>
            </w:pPr>
            <w:r>
              <w:t>10</w:t>
            </w:r>
          </w:p>
        </w:tc>
        <w:tc>
          <w:p>
            <w:pPr>
              <w:pStyle w:stlname="Normal" w:val="Normal"/>
              <w:jc w:val="left"/>
            </w:pPr>
            <w:r>
              <w:t>Palliative care</w:t>
            </w:r>
          </w:p>
        </w:tc>
        <w:tc>
          <w:p>
            <w:pPr>
              <w:pStyle w:stlname="Normal" w:val="Normal"/>
              <w:jc w:val="right"/>
            </w:pPr>
            <w:r>
              <w:t>    1,500</w:t>
            </w:r>
          </w:p>
        </w:tc>
        <w:tc>
          <w:p>
            <w:pPr>
              <w:pStyle w:stlname="Normal" w:val="Normal"/>
              <w:jc w:val="right"/>
            </w:pPr>
            <w:r>
              <w:t>    400</w:t>
            </w:r>
          </w:p>
        </w:tc>
      </w:tr>
      <w:tr>
        <w:tc>
          <w:p>
            <w:pPr>
              <w:pStyle w:stlname="Normal" w:val="Normal"/>
              <w:jc w:val="right"/>
            </w:pPr>
            <w:r>
              <w:t>11</w:t>
            </w:r>
          </w:p>
        </w:tc>
        <w:tc>
          <w:p>
            <w:pPr>
              <w:pStyle w:stlname="Normal" w:val="Normal"/>
              <w:jc w:val="left"/>
            </w:pPr>
            <w:r>
              <w:t>Suspected fetal damage from viral disease in mother</w:t>
            </w:r>
          </w:p>
        </w:tc>
        <w:tc>
          <w:p>
            <w:pPr>
              <w:pStyle w:stlname="Normal" w:val="Normal"/>
              <w:jc w:val="right"/>
            </w:pPr>
            <w:r>
              <w:t>    1,200</w:t>
            </w:r>
          </w:p>
        </w:tc>
        <w:tc>
          <w:p>
            <w:pPr>
              <w:pStyle w:stlname="Normal" w:val="Normal"/>
              <w:jc w:val="right"/>
            </w:pPr>
            <w:r>
              <w:t>    300</w:t>
            </w:r>
          </w:p>
        </w:tc>
      </w:tr>
      <w:tr>
        <w:tc>
          <w:p>
            <w:pPr>
              <w:pStyle w:stlname="Normal" w:val="Normal"/>
              <w:jc w:val="right"/>
            </w:pPr>
            <w:r>
              <w:t>12</w:t>
            </w:r>
          </w:p>
        </w:tc>
        <w:tc>
          <w:p>
            <w:pPr>
              <w:pStyle w:stlname="Normal" w:val="Normal"/>
              <w:jc w:val="left"/>
            </w:pPr>
            <w:r>
              <w:t>Excessive weight gain</w:t>
            </w:r>
          </w:p>
        </w:tc>
        <w:tc>
          <w:p>
            <w:pPr>
              <w:pStyle w:stlname="Normal" w:val="Normal"/>
              <w:jc w:val="right"/>
            </w:pPr>
            <w:r>
              <w:t>    1,200</w:t>
            </w:r>
          </w:p>
        </w:tc>
        <w:tc>
          <w:p>
            <w:pPr>
              <w:pStyle w:stlname="Normal" w:val="Normal"/>
              <w:jc w:val="right"/>
            </w:pPr>
            <w:r>
              <w:t>    300</w:t>
            </w:r>
          </w:p>
        </w:tc>
      </w:tr>
      <w:tr>
        <w:tc>
          <w:p>
            <w:pPr>
              <w:pStyle w:stlname="Normal" w:val="Normal"/>
              <w:jc w:val="right"/>
            </w:pPr>
            <w:r>
              <w:t>13</w:t>
            </w:r>
          </w:p>
        </w:tc>
        <w:tc>
          <w:p>
            <w:pPr>
              <w:pStyle w:stlname="Normal" w:val="Normal"/>
              <w:jc w:val="left"/>
            </w:pPr>
            <w:r>
              <w:t>Antenatal care</w:t>
            </w:r>
          </w:p>
        </w:tc>
        <w:tc>
          <w:p>
            <w:pPr>
              <w:pStyle w:stlname="Normal" w:val="Normal"/>
              <w:jc w:val="right"/>
            </w:pPr>
            <w:r>
              <w:t>    1,200</w:t>
            </w:r>
          </w:p>
        </w:tc>
        <w:tc>
          <w:p>
            <w:pPr>
              <w:pStyle w:stlname="Normal" w:val="Normal"/>
              <w:jc w:val="right"/>
            </w:pPr>
            <w:r>
              <w:t>    300</w:t>
            </w:r>
          </w:p>
        </w:tc>
      </w:tr>
      <w:tr>
        <w:tc>
          <w:p>
            <w:pPr>
              <w:pStyle w:stlname="Normal" w:val="Normal"/>
              <w:jc w:val="right"/>
            </w:pPr>
            <w:r>
              <w:t>14</w:t>
            </w:r>
          </w:p>
        </w:tc>
        <w:tc>
          <w:p>
            <w:pPr>
              <w:pStyle w:stlname="Normal" w:val="Normal"/>
              <w:jc w:val="left"/>
            </w:pPr>
            <w:r>
              <w:t>Adult care</w:t>
            </w:r>
          </w:p>
        </w:tc>
        <w:tc>
          <w:p>
            <w:pPr>
              <w:pStyle w:stlname="Normal" w:val="Normal"/>
              <w:jc w:val="right"/>
            </w:pPr>
            <w:r>
              <w:t>    1,100</w:t>
            </w:r>
          </w:p>
        </w:tc>
        <w:tc>
          <w:p>
            <w:pPr>
              <w:pStyle w:stlname="Normal" w:val="Normal"/>
              <w:jc w:val="right"/>
            </w:pPr>
            <w:r>
              <w:t>    300</w:t>
            </w:r>
          </w:p>
        </w:tc>
      </w:tr>
      <w:tr>
        <w:tc>
          <w:p>
            <w:pPr>
              <w:pStyle w:stlname="Normal" w:val="Normal"/>
              <w:jc w:val="right"/>
            </w:pPr>
            <w:r>
              <w:t>15</w:t>
            </w:r>
          </w:p>
        </w:tc>
        <w:tc>
          <w:p>
            <w:pPr>
              <w:pStyle w:stlname="Normal" w:val="Normal"/>
              <w:jc w:val="left"/>
            </w:pPr>
            <w:r>
              <w:t>Informed consent for procedure</w:t>
            </w:r>
          </w:p>
        </w:tc>
        <w:tc>
          <w:p>
            <w:pPr>
              <w:pStyle w:stlname="Normal" w:val="Normal"/>
              <w:jc w:val="right"/>
            </w:pPr>
            <w:r>
              <w:t>    1,100</w:t>
            </w:r>
          </w:p>
        </w:tc>
        <w:tc>
          <w:p>
            <w:pPr>
              <w:pStyle w:stlname="Normal" w:val="Normal"/>
              <w:jc w:val="right"/>
            </w:pPr>
            <w:r>
              <w:t>    300</w:t>
            </w:r>
          </w:p>
        </w:tc>
      </w:tr>
      <w:tr>
        <w:tc>
          <w:p>
            <w:pPr>
              <w:pStyle w:stlname="Normal" w:val="Normal"/>
              <w:jc w:val="right"/>
            </w:pPr>
            <w:r>
              <w:t>16</w:t>
            </w:r>
          </w:p>
        </w:tc>
        <w:tc>
          <w:p>
            <w:pPr>
              <w:pStyle w:stlname="Normal" w:val="Normal"/>
              <w:jc w:val="left"/>
            </w:pPr>
            <w:r>
              <w:t>Decolonization</w:t>
            </w:r>
          </w:p>
        </w:tc>
        <w:tc>
          <w:p>
            <w:pPr>
              <w:pStyle w:stlname="Normal" w:val="Normal"/>
              <w:jc w:val="right"/>
            </w:pPr>
            <w:r>
              <w:t>    1,100</w:t>
            </w:r>
          </w:p>
        </w:tc>
        <w:tc>
          <w:p>
            <w:pPr>
              <w:pStyle w:stlname="Normal" w:val="Normal"/>
              <w:jc w:val="right"/>
            </w:pPr>
            <w:r>
              <w:t>    300</w:t>
            </w:r>
          </w:p>
        </w:tc>
      </w:tr>
      <w:tr>
        <w:tc>
          <w:p>
            <w:pPr>
              <w:pStyle w:stlname="Normal" w:val="Normal"/>
              <w:jc w:val="right"/>
            </w:pPr>
            <w:r>
              <w:t>17</w:t>
            </w:r>
          </w:p>
        </w:tc>
        <w:tc>
          <w:p>
            <w:pPr>
              <w:pStyle w:stlname="Normal" w:val="Normal"/>
              <w:jc w:val="left"/>
            </w:pPr>
            <w:r>
              <w:t>Death from direct obstetric cause occurring more than 42 days but less than one year after delivery</w:t>
            </w:r>
          </w:p>
        </w:tc>
        <w:tc>
          <w:p>
            <w:pPr>
              <w:pStyle w:stlname="Normal" w:val="Normal"/>
              <w:jc w:val="right"/>
            </w:pPr>
            <w:r>
              <w:t>    1,000</w:t>
            </w:r>
          </w:p>
        </w:tc>
        <w:tc>
          <w:p>
            <w:pPr>
              <w:pStyle w:stlname="Normal" w:val="Normal"/>
              <w:jc w:val="right"/>
            </w:pPr>
            <w:r>
              <w:t>    200</w:t>
            </w:r>
          </w:p>
        </w:tc>
      </w:tr>
      <w:tr>
        <w:tc>
          <w:p>
            <w:pPr>
              <w:pStyle w:stlname="Normal" w:val="Normal"/>
              <w:jc w:val="right"/>
            </w:pPr>
            <w:r>
              <w:t>18</w:t>
            </w:r>
          </w:p>
        </w:tc>
        <w:tc>
          <w:p>
            <w:pPr>
              <w:pStyle w:stlname="Normal" w:val="Normal"/>
              <w:jc w:val="left"/>
            </w:pPr>
            <w:r>
              <w:t>Death from indirect obstetric cause occurring more than 42 days but less than one year after delivery</w:t>
            </w:r>
          </w:p>
        </w:tc>
        <w:tc>
          <w:p>
            <w:pPr>
              <w:pStyle w:stlname="Normal" w:val="Normal"/>
              <w:jc w:val="right"/>
            </w:pPr>
            <w:r>
              <w:t>    1,000</w:t>
            </w:r>
          </w:p>
        </w:tc>
        <w:tc>
          <w:p>
            <w:pPr>
              <w:pStyle w:stlname="Normal" w:val="Normal"/>
              <w:jc w:val="right"/>
            </w:pPr>
            <w:r>
              <w:t>    200</w:t>
            </w:r>
          </w:p>
        </w:tc>
      </w:tr>
      <w:tr>
        <w:tc>
          <w:p>
            <w:pPr>
              <w:pStyle w:stlname="Normal" w:val="Normal"/>
              <w:jc w:val="right"/>
            </w:pPr>
            <w:r>
              <w:t>19</w:t>
            </w:r>
          </w:p>
        </w:tc>
        <w:tc>
          <w:p>
            <w:pPr>
              <w:pStyle w:stlname="Normal" w:val="Normal"/>
              <w:jc w:val="left"/>
            </w:pPr>
            <w:r>
              <w:t>Death from sequela of indirect maternal cause</w:t>
            </w:r>
          </w:p>
        </w:tc>
        <w:tc>
          <w:p>
            <w:pPr>
              <w:pStyle w:stlname="Normal" w:val="Normal"/>
              <w:jc w:val="right"/>
            </w:pPr>
            <w:r>
              <w:t>    1,000</w:t>
            </w:r>
          </w:p>
        </w:tc>
        <w:tc>
          <w:p>
            <w:pPr>
              <w:pStyle w:stlname="Normal" w:val="Normal"/>
              <w:jc w:val="right"/>
            </w:pPr>
            <w:r>
              <w:t>    200</w:t>
            </w:r>
          </w:p>
        </w:tc>
      </w:tr>
      <w:tr>
        <w:tc>
          <w:p>
            <w:pPr>
              <w:pStyle w:stlname="Normal" w:val="Normal"/>
              <w:jc w:val="right"/>
            </w:pPr>
            <w:r>
              <w:t>20</w:t>
            </w:r>
          </w:p>
        </w:tc>
        <w:tc>
          <w:p>
            <w:pPr>
              <w:pStyle w:stlname="Normal" w:val="Normal"/>
              <w:jc w:val="left"/>
            </w:pPr>
            <w:r>
              <w:t>Suspected fetal damage from radiation</w:t>
            </w:r>
          </w:p>
        </w:tc>
        <w:tc>
          <w:p>
            <w:pPr>
              <w:pStyle w:stlname="Normal" w:val="Normal"/>
              <w:jc w:val="right"/>
            </w:pPr>
            <w:r>
              <w:t>    1,000</w:t>
            </w:r>
          </w:p>
        </w:tc>
        <w:tc>
          <w:p>
            <w:pPr>
              <w:pStyle w:stlname="Normal" w:val="Normal"/>
              <w:jc w:val="right"/>
            </w:pPr>
            <w:r>
              <w:t>    200</w:t>
            </w:r>
          </w:p>
        </w:tc>
      </w:tr>
      <w:tr>
        <w:tc>
          <w:p>
            <w:pPr>
              <w:pStyle w:stlname="Normal" w:val="Normal"/>
              <w:jc w:val="right"/>
            </w:pPr>
            <w:r>
              <w:t>21</w:t>
            </w:r>
          </w:p>
        </w:tc>
        <w:tc>
          <w:p>
            <w:pPr>
              <w:pStyle w:stlname="Normal" w:val="Normal"/>
              <w:jc w:val="left"/>
            </w:pPr>
            <w:r>
              <w:t>Oxygenation monitoring</w:t>
            </w:r>
          </w:p>
        </w:tc>
        <w:tc>
          <w:p>
            <w:pPr>
              <w:pStyle w:stlname="Normal" w:val="Normal"/>
              <w:jc w:val="right"/>
            </w:pPr>
            <w:r>
              <w:t>    1,000</w:t>
            </w:r>
          </w:p>
        </w:tc>
        <w:tc>
          <w:p>
            <w:pPr>
              <w:pStyle w:stlname="Normal" w:val="Normal"/>
              <w:jc w:val="right"/>
            </w:pPr>
            <w:r>
              <w:t>    300</w:t>
            </w:r>
          </w:p>
        </w:tc>
      </w:tr>
      <w:tr>
        <w:tc>
          <w:p>
            <w:pPr>
              <w:pStyle w:stlname="Normal" w:val="Normal"/>
              <w:jc w:val="right"/>
            </w:pPr>
            <w:r>
              <w:t>22</w:t>
            </w:r>
          </w:p>
        </w:tc>
        <w:tc>
          <w:p>
            <w:pPr>
              <w:pStyle w:stlname="Normal" w:val="Normal"/>
              <w:jc w:val="left"/>
            </w:pPr>
            <w:r>
              <w:t>Cardiovascular monitoring</w:t>
            </w:r>
          </w:p>
        </w:tc>
        <w:tc>
          <w:p>
            <w:pPr>
              <w:pStyle w:stlname="Normal" w:val="Normal"/>
              <w:jc w:val="right"/>
            </w:pPr>
            <w:r>
              <w:t>    1,000</w:t>
            </w:r>
          </w:p>
        </w:tc>
        <w:tc>
          <w:p>
            <w:pPr>
              <w:pStyle w:stlname="Normal" w:val="Normal"/>
              <w:jc w:val="right"/>
            </w:pPr>
            <w:r>
              <w:t>    300</w:t>
            </w:r>
          </w:p>
        </w:tc>
      </w:tr>
      <w:tr>
        <w:tc>
          <w:p>
            <w:pPr>
              <w:pStyle w:stlname="Normal" w:val="Normal"/>
              <w:jc w:val="right"/>
            </w:pPr>
            <w:r>
              <w:t>23</w:t>
            </w:r>
          </w:p>
        </w:tc>
        <w:tc>
          <w:p>
            <w:pPr>
              <w:pStyle w:stlname="Normal" w:val="Normal"/>
              <w:jc w:val="left"/>
            </w:pPr>
            <w:r>
              <w:t>Fetal exposure to alcohol</w:t>
            </w:r>
          </w:p>
        </w:tc>
        <w:tc>
          <w:p>
            <w:pPr>
              <w:pStyle w:stlname="Normal" w:val="Normal"/>
              <w:jc w:val="right"/>
            </w:pPr>
            <w:r>
              <w:t>    1,000</w:t>
            </w:r>
          </w:p>
        </w:tc>
        <w:tc>
          <w:p>
            <w:pPr>
              <w:pStyle w:stlname="Normal" w:val="Normal"/>
              <w:jc w:val="right"/>
            </w:pPr>
            <w:r>
              <w:t>    200</w:t>
            </w:r>
          </w:p>
        </w:tc>
      </w:tr>
      <w:tr>
        <w:tc>
          <w:p>
            <w:pPr>
              <w:pStyle w:stlname="Normal" w:val="Normal"/>
              <w:jc w:val="right"/>
            </w:pPr>
            <w:r>
              <w:t>24</w:t>
            </w:r>
          </w:p>
        </w:tc>
        <w:tc>
          <w:p>
            <w:pPr>
              <w:pStyle w:stlname="Normal" w:val="Normal"/>
              <w:jc w:val="left"/>
            </w:pPr>
            <w:r>
              <w:t>Failed instrumental delivery</w:t>
            </w:r>
          </w:p>
        </w:tc>
        <w:tc>
          <w:p>
            <w:pPr>
              <w:pStyle w:stlname="Normal" w:val="Normal"/>
              <w:jc w:val="right"/>
            </w:pPr>
            <w:r>
              <w:t>    1,000</w:t>
            </w:r>
          </w:p>
        </w:tc>
        <w:tc>
          <w:p>
            <w:pPr>
              <w:pStyle w:stlname="Normal" w:val="Normal"/>
              <w:jc w:val="right"/>
            </w:pPr>
            <w:r>
              <w:t>    200</w:t>
            </w:r>
          </w:p>
        </w:tc>
      </w:tr>
      <w:tr>
        <w:tc>
          <w:p>
            <w:pPr>
              <w:pStyle w:stlname="Normal" w:val="Normal"/>
              <w:jc w:val="right"/>
            </w:pPr>
            <w:r>
              <w:t>25</w:t>
            </w:r>
          </w:p>
        </w:tc>
        <w:tc>
          <w:p>
            <w:pPr>
              <w:pStyle w:stlname="Normal" w:val="Normal"/>
              <w:jc w:val="left"/>
            </w:pPr>
            <w:r>
              <w:t>Slow feeding in newborn</w:t>
            </w:r>
          </w:p>
        </w:tc>
        <w:tc>
          <w:p>
            <w:pPr>
              <w:pStyle w:stlname="Normal" w:val="Normal"/>
              <w:jc w:val="right"/>
            </w:pPr>
            <w:r>
              <w:t>    1,000</w:t>
            </w:r>
          </w:p>
        </w:tc>
        <w:tc>
          <w:p>
            <w:pPr>
              <w:pStyle w:stlname="Normal" w:val="Normal"/>
              <w:jc w:val="right"/>
            </w:pPr>
            <w:r>
              <w:t>    200</w:t>
            </w:r>
          </w:p>
        </w:tc>
      </w:tr>
    </w:tbl>
    <w:p>
      <w:pPr>
        <w:pStyle w:val="Normal"/>
      </w:pPr>
      <w:r>
        <w:t xml:space="preserve">Query executed in 5.37 secs</w:t>
      </w:r>
    </w:p>
    <w:p>
      <w:pPr>
        <w:pStyle w:val="Normal"/>
      </w:pPr>
      <w:r>
        <w:t xml:space="preserve">Table 18. Top 25 of 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Artificial respiration</w:t>
            </w:r>
          </w:p>
        </w:tc>
        <w:tc>
          <w:p>
            <w:pPr>
              <w:pStyle w:stlname="Normal" w:val="Normal"/>
              <w:jc w:val="right"/>
            </w:pPr>
            <w:r>
              <w:t>1,599,900</w:t>
            </w:r>
          </w:p>
        </w:tc>
        <w:tc>
          <w:p>
            <w:pPr>
              <w:pStyle w:stlname="Normal" w:val="Normal"/>
              <w:jc w:val="right"/>
            </w:pPr>
            <w:r>
              <w:t>100,000</w:t>
            </w:r>
          </w:p>
        </w:tc>
      </w:tr>
      <w:tr>
        <w:tc>
          <w:p>
            <w:pPr>
              <w:pStyle w:stlname="Normal" w:val="Normal"/>
              <w:jc w:val="right"/>
            </w:pPr>
            <w:r>
              <w:t> 2</w:t>
            </w:r>
          </w:p>
        </w:tc>
        <w:tc>
          <w:p>
            <w:pPr>
              <w:pStyle w:stlname="Normal" w:val="Normal"/>
              <w:jc w:val="left"/>
            </w:pPr>
            <w:r>
              <w:t>Dialysis procedure</w:t>
            </w:r>
          </w:p>
        </w:tc>
        <w:tc>
          <w:p>
            <w:pPr>
              <w:pStyle w:stlname="Normal" w:val="Normal"/>
              <w:jc w:val="right"/>
            </w:pPr>
            <w:r>
              <w:t>  799,900</w:t>
            </w:r>
          </w:p>
        </w:tc>
        <w:tc>
          <w:p>
            <w:pPr>
              <w:pStyle w:stlname="Normal" w:val="Normal"/>
              <w:jc w:val="right"/>
            </w:pPr>
            <w:r>
              <w:t> 93,900</w:t>
            </w:r>
          </w:p>
        </w:tc>
      </w:tr>
      <w:tr>
        <w:tc>
          <w:p>
            <w:pPr>
              <w:pStyle w:stlname="Normal" w:val="Normal"/>
              <w:jc w:val="right"/>
            </w:pPr>
            <w:r>
              <w:t> 3</w:t>
            </w:r>
          </w:p>
        </w:tc>
        <w:tc>
          <w:p>
            <w:pPr>
              <w:pStyle w:stlname="Normal" w:val="Normal"/>
              <w:jc w:val="left"/>
            </w:pPr>
            <w:r>
              <w:t>Agreeing on care plan</w:t>
            </w:r>
          </w:p>
        </w:tc>
        <w:tc>
          <w:p>
            <w:pPr>
              <w:pStyle w:stlname="Normal" w:val="Normal"/>
              <w:jc w:val="right"/>
            </w:pPr>
            <w:r>
              <w:t>  192,100</w:t>
            </w:r>
          </w:p>
        </w:tc>
        <w:tc>
          <w:p>
            <w:pPr>
              <w:pStyle w:stlname="Normal" w:val="Normal"/>
              <w:jc w:val="right"/>
            </w:pPr>
            <w:r>
              <w:t> 92,700</w:t>
            </w:r>
          </w:p>
        </w:tc>
      </w:tr>
      <w:tr>
        <w:tc>
          <w:p>
            <w:pPr>
              <w:pStyle w:stlname="Normal" w:val="Normal"/>
              <w:jc w:val="right"/>
            </w:pPr>
            <w:r>
              <w:t> 4</w:t>
            </w:r>
          </w:p>
        </w:tc>
        <w:tc>
          <w:p>
            <w:pPr>
              <w:pStyle w:stlname="Normal" w:val="Normal"/>
              <w:jc w:val="left"/>
            </w:pPr>
            <w:r>
              <w:t>Agreeing on diabetes care plan</w:t>
            </w:r>
          </w:p>
        </w:tc>
        <w:tc>
          <w:p>
            <w:pPr>
              <w:pStyle w:stlname="Normal" w:val="Normal"/>
              <w:jc w:val="right"/>
            </w:pPr>
            <w:r>
              <w:t>  111,500</w:t>
            </w:r>
          </w:p>
        </w:tc>
        <w:tc>
          <w:p>
            <w:pPr>
              <w:pStyle w:stlname="Normal" w:val="Normal"/>
              <w:jc w:val="right"/>
            </w:pPr>
            <w:r>
              <w:t> 73,000</w:t>
            </w:r>
          </w:p>
        </w:tc>
      </w:tr>
      <w:tr>
        <w:tc>
          <w:p>
            <w:pPr>
              <w:pStyle w:stlname="Normal" w:val="Normal"/>
              <w:jc w:val="right"/>
            </w:pPr>
            <w:r>
              <w:t> 5</w:t>
            </w:r>
          </w:p>
        </w:tc>
        <w:tc>
          <w:p>
            <w:pPr>
              <w:pStyle w:stlname="Normal" w:val="Normal"/>
              <w:jc w:val="left"/>
            </w:pPr>
            <w:r>
              <w:t>Jaw and temporomandibular joint operations</w:t>
            </w:r>
          </w:p>
        </w:tc>
        <w:tc>
          <w:p>
            <w:pPr>
              <w:pStyle w:stlname="Normal" w:val="Normal"/>
              <w:jc w:val="right"/>
            </w:pPr>
            <w:r>
              <w:t>   85,500</w:t>
            </w:r>
          </w:p>
        </w:tc>
        <w:tc>
          <w:p>
            <w:pPr>
              <w:pStyle w:stlname="Normal" w:val="Normal"/>
              <w:jc w:val="right"/>
            </w:pPr>
            <w:r>
              <w:t> 59,600</w:t>
            </w:r>
          </w:p>
        </w:tc>
      </w:tr>
      <w:tr>
        <w:tc>
          <w:p>
            <w:pPr>
              <w:pStyle w:stlname="Normal" w:val="Normal"/>
              <w:jc w:val="right"/>
            </w:pPr>
            <w:r>
              <w:t> 6</w:t>
            </w:r>
          </w:p>
        </w:tc>
        <w:tc>
          <w:p>
            <w:pPr>
              <w:pStyle w:stlname="Normal" w:val="Normal"/>
              <w:jc w:val="left"/>
            </w:pPr>
            <w:r>
              <w:t>Prosthodontic procedure</w:t>
            </w:r>
          </w:p>
        </w:tc>
        <w:tc>
          <w:p>
            <w:pPr>
              <w:pStyle w:stlname="Normal" w:val="Normal"/>
              <w:jc w:val="right"/>
            </w:pPr>
            <w:r>
              <w:t>   80,600</w:t>
            </w:r>
          </w:p>
        </w:tc>
        <w:tc>
          <w:p>
            <w:pPr>
              <w:pStyle w:stlname="Normal" w:val="Normal"/>
              <w:jc w:val="right"/>
            </w:pPr>
            <w:r>
              <w:t> 59,300</w:t>
            </w:r>
          </w:p>
        </w:tc>
      </w:tr>
      <w:tr>
        <w:tc>
          <w:p>
            <w:pPr>
              <w:pStyle w:stlname="Normal" w:val="Normal"/>
              <w:jc w:val="right"/>
            </w:pPr>
            <w:r>
              <w:t> 7</w:t>
            </w:r>
          </w:p>
        </w:tc>
        <w:tc>
          <w:p>
            <w:pPr>
              <w:pStyle w:stlname="Normal" w:val="Normal"/>
              <w:jc w:val="left"/>
            </w:pPr>
            <w:r>
              <w:t>Orthodontic service</w:t>
            </w:r>
          </w:p>
        </w:tc>
        <w:tc>
          <w:p>
            <w:pPr>
              <w:pStyle w:stlname="Normal" w:val="Normal"/>
              <w:jc w:val="right"/>
            </w:pPr>
            <w:r>
              <w:t>   79,900</w:t>
            </w:r>
          </w:p>
        </w:tc>
        <w:tc>
          <w:p>
            <w:pPr>
              <w:pStyle w:stlname="Normal" w:val="Normal"/>
              <w:jc w:val="right"/>
            </w:pPr>
            <w:r>
              <w:t> 59,000</w:t>
            </w:r>
          </w:p>
        </w:tc>
      </w:tr>
      <w:tr>
        <w:tc>
          <w:p>
            <w:pPr>
              <w:pStyle w:stlname="Normal" w:val="Normal"/>
              <w:jc w:val="right"/>
            </w:pPr>
            <w:r>
              <w:t> 8</w:t>
            </w:r>
          </w:p>
        </w:tc>
        <w:tc>
          <w:p>
            <w:pPr>
              <w:pStyle w:stlname="Normal" w:val="Normal"/>
              <w:jc w:val="left"/>
            </w:pPr>
            <w:r>
              <w:t>Periodontic procedure</w:t>
            </w:r>
          </w:p>
        </w:tc>
        <w:tc>
          <w:p>
            <w:pPr>
              <w:pStyle w:stlname="Normal" w:val="Normal"/>
              <w:jc w:val="right"/>
            </w:pPr>
            <w:r>
              <w:t>   79,900</w:t>
            </w:r>
          </w:p>
        </w:tc>
        <w:tc>
          <w:p>
            <w:pPr>
              <w:pStyle w:stlname="Normal" w:val="Normal"/>
              <w:jc w:val="right"/>
            </w:pPr>
            <w:r>
              <w:t> 59,100</w:t>
            </w:r>
          </w:p>
        </w:tc>
      </w:tr>
      <w:tr>
        <w:tc>
          <w:p>
            <w:pPr>
              <w:pStyle w:stlname="Normal" w:val="Normal"/>
              <w:jc w:val="right"/>
            </w:pPr>
            <w:r>
              <w:t> 9</w:t>
            </w:r>
          </w:p>
        </w:tc>
        <w:tc>
          <w:p>
            <w:pPr>
              <w:pStyle w:stlname="Normal" w:val="Normal"/>
              <w:jc w:val="left"/>
            </w:pPr>
            <w:r>
              <w:t>Endodontic procedure</w:t>
            </w:r>
          </w:p>
        </w:tc>
        <w:tc>
          <w:p>
            <w:pPr>
              <w:pStyle w:stlname="Normal" w:val="Normal"/>
              <w:jc w:val="right"/>
            </w:pPr>
            <w:r>
              <w:t>   79,800</w:t>
            </w:r>
          </w:p>
        </w:tc>
        <w:tc>
          <w:p>
            <w:pPr>
              <w:pStyle w:stlname="Normal" w:val="Normal"/>
              <w:jc w:val="right"/>
            </w:pPr>
            <w:r>
              <w:t> 59,100</w:t>
            </w:r>
          </w:p>
        </w:tc>
      </w:tr>
      <w:tr>
        <w:tc>
          <w:p>
            <w:pPr>
              <w:pStyle w:stlname="Normal" w:val="Normal"/>
              <w:jc w:val="right"/>
            </w:pPr>
            <w:r>
              <w:t>10</w:t>
            </w:r>
          </w:p>
        </w:tc>
        <w:tc>
          <w:p>
            <w:pPr>
              <w:pStyle w:stlname="Normal" w:val="Normal"/>
              <w:jc w:val="left"/>
            </w:pPr>
            <w:r>
              <w:t>Hand tendon operation</w:t>
            </w:r>
          </w:p>
        </w:tc>
        <w:tc>
          <w:p>
            <w:pPr>
              <w:pStyle w:stlname="Normal" w:val="Normal"/>
              <w:jc w:val="right"/>
            </w:pPr>
            <w:r>
              <w:t>   68,900</w:t>
            </w:r>
          </w:p>
        </w:tc>
        <w:tc>
          <w:p>
            <w:pPr>
              <w:pStyle w:stlname="Normal" w:val="Normal"/>
              <w:jc w:val="right"/>
            </w:pPr>
            <w:r>
              <w:t> 15,900</w:t>
            </w:r>
          </w:p>
        </w:tc>
      </w:tr>
      <w:tr>
        <w:tc>
          <w:p>
            <w:pPr>
              <w:pStyle w:stlname="Normal" w:val="Normal"/>
              <w:jc w:val="right"/>
            </w:pPr>
            <w:r>
              <w:t>11</w:t>
            </w:r>
          </w:p>
        </w:tc>
        <w:tc>
          <w:p>
            <w:pPr>
              <w:pStyle w:stlname="Normal" w:val="Normal"/>
              <w:jc w:val="left"/>
            </w:pPr>
            <w:r>
              <w:t>Open reduction and fixation</w:t>
            </w:r>
          </w:p>
        </w:tc>
        <w:tc>
          <w:p>
            <w:pPr>
              <w:pStyle w:stlname="Normal" w:val="Normal"/>
              <w:jc w:val="right"/>
            </w:pPr>
            <w:r>
              <w:t>   62,300</w:t>
            </w:r>
          </w:p>
        </w:tc>
        <w:tc>
          <w:p>
            <w:pPr>
              <w:pStyle w:stlname="Normal" w:val="Normal"/>
              <w:jc w:val="right"/>
            </w:pPr>
            <w:r>
              <w:t> 14,500</w:t>
            </w:r>
          </w:p>
        </w:tc>
      </w:tr>
      <w:tr>
        <w:tc>
          <w:p>
            <w:pPr>
              <w:pStyle w:stlname="Normal" w:val="Normal"/>
              <w:jc w:val="right"/>
            </w:pPr>
            <w:r>
              <w:t>12</w:t>
            </w:r>
          </w:p>
        </w:tc>
        <w:tc>
          <w:p>
            <w:pPr>
              <w:pStyle w:stlname="Normal" w:val="Normal"/>
              <w:jc w:val="left"/>
            </w:pPr>
            <w:r>
              <w:t>Reduction procedure</w:t>
            </w:r>
          </w:p>
        </w:tc>
        <w:tc>
          <w:p>
            <w:pPr>
              <w:pStyle w:stlname="Normal" w:val="Normal"/>
              <w:jc w:val="right"/>
            </w:pPr>
            <w:r>
              <w:t>   61,400</w:t>
            </w:r>
          </w:p>
        </w:tc>
        <w:tc>
          <w:p>
            <w:pPr>
              <w:pStyle w:stlname="Normal" w:val="Normal"/>
              <w:jc w:val="right"/>
            </w:pPr>
            <w:r>
              <w:t> 14,300</w:t>
            </w:r>
          </w:p>
        </w:tc>
      </w:tr>
      <w:tr>
        <w:tc>
          <w:p>
            <w:pPr>
              <w:pStyle w:stlname="Normal" w:val="Normal"/>
              <w:jc w:val="right"/>
            </w:pPr>
            <w:r>
              <w:t>13</w:t>
            </w:r>
          </w:p>
        </w:tc>
        <w:tc>
          <w:p>
            <w:pPr>
              <w:pStyle w:stlname="Normal" w:val="Normal"/>
              <w:jc w:val="left"/>
            </w:pPr>
            <w:r>
              <w:t>Open reduction of fracture and external fixation</w:t>
            </w:r>
          </w:p>
        </w:tc>
        <w:tc>
          <w:p>
            <w:pPr>
              <w:pStyle w:stlname="Normal" w:val="Normal"/>
              <w:jc w:val="right"/>
            </w:pPr>
            <w:r>
              <w:t>   58,100</w:t>
            </w:r>
          </w:p>
        </w:tc>
        <w:tc>
          <w:p>
            <w:pPr>
              <w:pStyle w:stlname="Normal" w:val="Normal"/>
              <w:jc w:val="right"/>
            </w:pPr>
            <w:r>
              <w:t> 13,600</w:t>
            </w:r>
          </w:p>
        </w:tc>
      </w:tr>
      <w:tr>
        <w:tc>
          <w:p>
            <w:pPr>
              <w:pStyle w:stlname="Normal" w:val="Normal"/>
              <w:jc w:val="right"/>
            </w:pPr>
            <w:r>
              <w:t>14</w:t>
            </w:r>
          </w:p>
        </w:tc>
        <w:tc>
          <w:p>
            <w:pPr>
              <w:pStyle w:stlname="Normal" w:val="Normal"/>
              <w:jc w:val="left"/>
            </w:pPr>
            <w:r>
              <w:t>Division of musculoskeletal system</w:t>
            </w:r>
          </w:p>
        </w:tc>
        <w:tc>
          <w:p>
            <w:pPr>
              <w:pStyle w:stlname="Normal" w:val="Normal"/>
              <w:jc w:val="right"/>
            </w:pPr>
            <w:r>
              <w:t>   56,200</w:t>
            </w:r>
          </w:p>
        </w:tc>
        <w:tc>
          <w:p>
            <w:pPr>
              <w:pStyle w:stlname="Normal" w:val="Normal"/>
              <w:jc w:val="right"/>
            </w:pPr>
            <w:r>
              <w:t> 13,200</w:t>
            </w:r>
          </w:p>
        </w:tc>
      </w:tr>
      <w:tr>
        <w:tc>
          <w:p>
            <w:pPr>
              <w:pStyle w:stlname="Normal" w:val="Normal"/>
              <w:jc w:val="right"/>
            </w:pPr>
            <w:r>
              <w:t>15</w:t>
            </w:r>
          </w:p>
        </w:tc>
        <w:tc>
          <w:p>
            <w:pPr>
              <w:pStyle w:stlname="Normal" w:val="Normal"/>
              <w:jc w:val="left"/>
            </w:pPr>
            <w:r>
              <w:t>Musculoskeletal system incision</w:t>
            </w:r>
          </w:p>
        </w:tc>
        <w:tc>
          <w:p>
            <w:pPr>
              <w:pStyle w:stlname="Normal" w:val="Normal"/>
              <w:jc w:val="right"/>
            </w:pPr>
            <w:r>
              <w:t>   46,000</w:t>
            </w:r>
          </w:p>
        </w:tc>
        <w:tc>
          <w:p>
            <w:pPr>
              <w:pStyle w:stlname="Normal" w:val="Normal"/>
              <w:jc w:val="right"/>
            </w:pPr>
            <w:r>
              <w:t> 10,900</w:t>
            </w:r>
          </w:p>
        </w:tc>
      </w:tr>
      <w:tr>
        <w:tc>
          <w:p>
            <w:pPr>
              <w:pStyle w:stlname="Normal" w:val="Normal"/>
              <w:jc w:val="right"/>
            </w:pPr>
            <w:r>
              <w:t>16</w:t>
            </w:r>
          </w:p>
        </w:tc>
        <w:tc>
          <w:p>
            <w:pPr>
              <w:pStyle w:stlname="Normal" w:val="Normal"/>
              <w:jc w:val="left"/>
            </w:pPr>
            <w:r>
              <w:t>Excision arthroplasty of joint of hand</w:t>
            </w:r>
          </w:p>
        </w:tc>
        <w:tc>
          <w:p>
            <w:pPr>
              <w:pStyle w:stlname="Normal" w:val="Normal"/>
              <w:jc w:val="right"/>
            </w:pPr>
            <w:r>
              <w:t>   43,300</w:t>
            </w:r>
          </w:p>
        </w:tc>
        <w:tc>
          <w:p>
            <w:pPr>
              <w:pStyle w:stlname="Normal" w:val="Normal"/>
              <w:jc w:val="right"/>
            </w:pPr>
            <w:r>
              <w:t> 10,300</w:t>
            </w:r>
          </w:p>
        </w:tc>
      </w:tr>
      <w:tr>
        <w:tc>
          <w:p>
            <w:pPr>
              <w:pStyle w:stlname="Normal" w:val="Normal"/>
              <w:jc w:val="right"/>
            </w:pPr>
            <w:r>
              <w:t>17</w:t>
            </w:r>
          </w:p>
        </w:tc>
        <w:tc>
          <w:p>
            <w:pPr>
              <w:pStyle w:stlname="Normal" w:val="Normal"/>
              <w:jc w:val="left"/>
            </w:pPr>
            <w:r>
              <w:t>Tenorrhaphy</w:t>
            </w:r>
          </w:p>
        </w:tc>
        <w:tc>
          <w:p>
            <w:pPr>
              <w:pStyle w:stlname="Normal" w:val="Normal"/>
              <w:jc w:val="right"/>
            </w:pPr>
            <w:r>
              <w:t>   42,500</w:t>
            </w:r>
          </w:p>
        </w:tc>
        <w:tc>
          <w:p>
            <w:pPr>
              <w:pStyle w:stlname="Normal" w:val="Normal"/>
              <w:jc w:val="right"/>
            </w:pPr>
            <w:r>
              <w:t> 10,100</w:t>
            </w:r>
          </w:p>
        </w:tc>
      </w:tr>
      <w:tr>
        <w:tc>
          <w:p>
            <w:pPr>
              <w:pStyle w:stlname="Normal" w:val="Normal"/>
              <w:jc w:val="right"/>
            </w:pPr>
            <w:r>
              <w:t>18</w:t>
            </w:r>
          </w:p>
        </w:tc>
        <w:tc>
          <w:p>
            <w:pPr>
              <w:pStyle w:stlname="Normal" w:val="Normal"/>
              <w:jc w:val="left"/>
            </w:pPr>
            <w:r>
              <w:t>Spondylolisthesis operation</w:t>
            </w:r>
          </w:p>
        </w:tc>
        <w:tc>
          <w:p>
            <w:pPr>
              <w:pStyle w:stlname="Normal" w:val="Normal"/>
              <w:jc w:val="right"/>
            </w:pPr>
            <w:r>
              <w:t>   42,200</w:t>
            </w:r>
          </w:p>
        </w:tc>
        <w:tc>
          <w:p>
            <w:pPr>
              <w:pStyle w:stlname="Normal" w:val="Normal"/>
              <w:jc w:val="right"/>
            </w:pPr>
            <w:r>
              <w:t> 10,100</w:t>
            </w:r>
          </w:p>
        </w:tc>
      </w:tr>
      <w:tr>
        <w:tc>
          <w:p>
            <w:pPr>
              <w:pStyle w:stlname="Normal" w:val="Normal"/>
              <w:jc w:val="right"/>
            </w:pPr>
            <w:r>
              <w:t>19</w:t>
            </w:r>
          </w:p>
        </w:tc>
        <w:tc>
          <w:p>
            <w:pPr>
              <w:pStyle w:stlname="Normal" w:val="Normal"/>
              <w:jc w:val="left"/>
            </w:pPr>
            <w:r>
              <w:t>Repair of fascia</w:t>
            </w:r>
          </w:p>
        </w:tc>
        <w:tc>
          <w:p>
            <w:pPr>
              <w:pStyle w:stlname="Normal" w:val="Normal"/>
              <w:jc w:val="right"/>
            </w:pPr>
            <w:r>
              <w:t>   38,400</w:t>
            </w:r>
          </w:p>
        </w:tc>
        <w:tc>
          <w:p>
            <w:pPr>
              <w:pStyle w:stlname="Normal" w:val="Normal"/>
              <w:jc w:val="right"/>
            </w:pPr>
            <w:r>
              <w:t>  9,200</w:t>
            </w:r>
          </w:p>
        </w:tc>
      </w:tr>
      <w:tr>
        <w:tc>
          <w:p>
            <w:pPr>
              <w:pStyle w:stlname="Normal" w:val="Normal"/>
              <w:jc w:val="right"/>
            </w:pPr>
            <w:r>
              <w:t>20</w:t>
            </w:r>
          </w:p>
        </w:tc>
        <w:tc>
          <w:p>
            <w:pPr>
              <w:pStyle w:stlname="Normal" w:val="Normal"/>
              <w:jc w:val="left"/>
            </w:pPr>
            <w:r>
              <w:t>Trunk repair</w:t>
            </w:r>
          </w:p>
        </w:tc>
        <w:tc>
          <w:p>
            <w:pPr>
              <w:pStyle w:stlname="Normal" w:val="Normal"/>
              <w:jc w:val="right"/>
            </w:pPr>
            <w:r>
              <w:t>   34,800</w:t>
            </w:r>
          </w:p>
        </w:tc>
        <w:tc>
          <w:p>
            <w:pPr>
              <w:pStyle w:stlname="Normal" w:val="Normal"/>
              <w:jc w:val="right"/>
            </w:pPr>
            <w:r>
              <w:t>  8,400</w:t>
            </w:r>
          </w:p>
        </w:tc>
      </w:tr>
      <w:tr>
        <w:tc>
          <w:p>
            <w:pPr>
              <w:pStyle w:stlname="Normal" w:val="Normal"/>
              <w:jc w:val="right"/>
            </w:pPr>
            <w:r>
              <w:t>21</w:t>
            </w:r>
          </w:p>
        </w:tc>
        <w:tc>
          <w:p>
            <w:pPr>
              <w:pStyle w:stlname="Normal" w:val="Normal"/>
              <w:jc w:val="left"/>
            </w:pPr>
            <w:r>
              <w:t>Procedure on bone of forearm</w:t>
            </w:r>
          </w:p>
        </w:tc>
        <w:tc>
          <w:p>
            <w:pPr>
              <w:pStyle w:stlname="Normal" w:val="Normal"/>
              <w:jc w:val="right"/>
            </w:pPr>
            <w:r>
              <w:t>   33,000</w:t>
            </w:r>
          </w:p>
        </w:tc>
        <w:tc>
          <w:p>
            <w:pPr>
              <w:pStyle w:stlname="Normal" w:val="Normal"/>
              <w:jc w:val="right"/>
            </w:pPr>
            <w:r>
              <w:t>  8,000</w:t>
            </w:r>
          </w:p>
        </w:tc>
      </w:tr>
      <w:tr>
        <w:tc>
          <w:p>
            <w:pPr>
              <w:pStyle w:stlname="Normal" w:val="Normal"/>
              <w:jc w:val="right"/>
            </w:pPr>
            <w:r>
              <w:t>22</w:t>
            </w:r>
          </w:p>
        </w:tc>
        <w:tc>
          <w:p>
            <w:pPr>
              <w:pStyle w:stlname="Normal" w:val="Normal"/>
              <w:jc w:val="left"/>
            </w:pPr>
            <w:r>
              <w:t>Closed reduction of fracture and external fixation</w:t>
            </w:r>
          </w:p>
        </w:tc>
        <w:tc>
          <w:p>
            <w:pPr>
              <w:pStyle w:stlname="Normal" w:val="Normal"/>
              <w:jc w:val="right"/>
            </w:pPr>
            <w:r>
              <w:t>   32,300</w:t>
            </w:r>
          </w:p>
        </w:tc>
        <w:tc>
          <w:p>
            <w:pPr>
              <w:pStyle w:stlname="Normal" w:val="Normal"/>
              <w:jc w:val="right"/>
            </w:pPr>
            <w:r>
              <w:t>  7,800</w:t>
            </w:r>
          </w:p>
        </w:tc>
      </w:tr>
      <w:tr>
        <w:tc>
          <w:p>
            <w:pPr>
              <w:pStyle w:stlname="Normal" w:val="Normal"/>
              <w:jc w:val="right"/>
            </w:pPr>
            <w:r>
              <w:t>23</w:t>
            </w:r>
          </w:p>
        </w:tc>
        <w:tc>
          <w:p>
            <w:pPr>
              <w:pStyle w:stlname="Normal" w:val="Normal"/>
              <w:jc w:val="left"/>
            </w:pPr>
            <w:r>
              <w:t>Agreeing on mental health care plan</w:t>
            </w:r>
          </w:p>
        </w:tc>
        <w:tc>
          <w:p>
            <w:pPr>
              <w:pStyle w:stlname="Normal" w:val="Normal"/>
              <w:jc w:val="right"/>
            </w:pPr>
            <w:r>
              <w:t>   32,200</w:t>
            </w:r>
          </w:p>
        </w:tc>
        <w:tc>
          <w:p>
            <w:pPr>
              <w:pStyle w:stlname="Normal" w:val="Normal"/>
              <w:jc w:val="right"/>
            </w:pPr>
            <w:r>
              <w:t> 28,400</w:t>
            </w:r>
          </w:p>
        </w:tc>
      </w:tr>
      <w:tr>
        <w:tc>
          <w:p>
            <w:pPr>
              <w:pStyle w:stlname="Normal" w:val="Normal"/>
              <w:jc w:val="right"/>
            </w:pPr>
            <w:r>
              <w:t>24</w:t>
            </w:r>
          </w:p>
        </w:tc>
        <w:tc>
          <w:p>
            <w:pPr>
              <w:pStyle w:stlname="Normal" w:val="Normal"/>
              <w:jc w:val="left"/>
            </w:pPr>
            <w:r>
              <w:t>Asthma action care planning</w:t>
            </w:r>
          </w:p>
        </w:tc>
        <w:tc>
          <w:p>
            <w:pPr>
              <w:pStyle w:stlname="Normal" w:val="Normal"/>
              <w:jc w:val="right"/>
            </w:pPr>
            <w:r>
              <w:t>   31,800</w:t>
            </w:r>
          </w:p>
        </w:tc>
        <w:tc>
          <w:p>
            <w:pPr>
              <w:pStyle w:stlname="Normal" w:val="Normal"/>
              <w:jc w:val="right"/>
            </w:pPr>
            <w:r>
              <w:t> 28,300</w:t>
            </w:r>
          </w:p>
        </w:tc>
      </w:tr>
      <w:tr>
        <w:tc>
          <w:p>
            <w:pPr>
              <w:pStyle w:stlname="Normal" w:val="Normal"/>
              <w:jc w:val="right"/>
            </w:pPr>
            <w:r>
              <w:t>25</w:t>
            </w:r>
          </w:p>
        </w:tc>
        <w:tc>
          <w:p>
            <w:pPr>
              <w:pStyle w:stlname="Normal" w:val="Normal"/>
              <w:jc w:val="left"/>
            </w:pPr>
            <w:r>
              <w:t>Management of chronic obstructive pulmonary disease</w:t>
            </w:r>
          </w:p>
        </w:tc>
        <w:tc>
          <w:p>
            <w:pPr>
              <w:pStyle w:stlname="Normal" w:val="Normal"/>
              <w:jc w:val="right"/>
            </w:pPr>
            <w:r>
              <w:t>   31,700</w:t>
            </w:r>
          </w:p>
        </w:tc>
        <w:tc>
          <w:p>
            <w:pPr>
              <w:pStyle w:stlname="Normal" w:val="Normal"/>
              <w:jc w:val="right"/>
            </w:pPr>
            <w:r>
              <w:t> 28,200</w:t>
            </w:r>
          </w:p>
        </w:tc>
      </w:tr>
    </w:tbl>
    <w:p>
      <w:pPr>
        <w:pStyle w:val="Normal"/>
      </w:pPr>
      <w:r>
        <w:t xml:space="preserve">Query executed in 21.85 secs</w:t>
      </w:r>
    </w:p>
    <w:p>
      <w:pPr>
        <w:pStyle w:val="Normal"/>
      </w:pPr>
      <w:r>
        <w:t xml:space="preserve">Table 19 omitted because no mapped devices were found.</w:t>
      </w:r>
    </w:p>
    <w:p>
      <w:pPr>
        <w:pStyle w:val="Normal"/>
      </w:pPr>
      <w:r>
        <w:t xml:space="preserve">Query executed in 0.12 secs</w:t>
      </w:r>
    </w:p>
    <w:p>
      <w:pPr>
        <w:pStyle w:val="Normal"/>
      </w:pPr>
      <w:r>
        <w:t xml:space="preserve">Table 20. All 5 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Inpatient Hospital</w:t>
            </w:r>
          </w:p>
        </w:tc>
        <w:tc>
          <w:p>
            <w:pPr>
              <w:pStyle w:stlname="Normal" w:val="Normal"/>
              <w:jc w:val="right"/>
            </w:pPr>
            <w:r>
              <w:t>1,583,800</w:t>
            </w:r>
          </w:p>
        </w:tc>
        <w:tc>
          <w:p>
            <w:pPr>
              <w:pStyle w:stlname="Normal" w:val="Normal"/>
              <w:jc w:val="right"/>
            </w:pPr>
            <w:r>
              <w:t>100,000</w:t>
            </w:r>
          </w:p>
        </w:tc>
      </w:tr>
      <w:tr>
        <w:tc>
          <w:p>
            <w:pPr>
              <w:pStyle w:stlname="Normal" w:val="Normal"/>
              <w:jc w:val="right"/>
            </w:pPr>
            <w:r>
              <w:t>2</w:t>
            </w:r>
          </w:p>
        </w:tc>
        <w:tc>
          <w:p>
            <w:pPr>
              <w:pStyle w:stlname="Normal" w:val="Normal"/>
              <w:jc w:val="left"/>
            </w:pPr>
            <w:r>
              <w:t>Outpatient Visit</w:t>
            </w:r>
          </w:p>
        </w:tc>
        <w:tc>
          <w:p>
            <w:pPr>
              <w:pStyle w:stlname="Normal" w:val="Normal"/>
              <w:jc w:val="right"/>
            </w:pPr>
            <w:r>
              <w:t>  640,800</w:t>
            </w:r>
          </w:p>
        </w:tc>
        <w:tc>
          <w:p>
            <w:pPr>
              <w:pStyle w:stlname="Normal" w:val="Normal"/>
              <w:jc w:val="right"/>
            </w:pPr>
            <w:r>
              <w:t> 87,200</w:t>
            </w:r>
          </w:p>
        </w:tc>
      </w:tr>
      <w:tr>
        <w:tc>
          <w:p>
            <w:pPr>
              <w:pStyle w:stlname="Normal" w:val="Normal"/>
              <w:jc w:val="right"/>
            </w:pPr>
            <w:r>
              <w:t>3</w:t>
            </w:r>
          </w:p>
        </w:tc>
        <w:tc>
          <w:p>
            <w:pPr>
              <w:pStyle w:stlname="Normal" w:val="Normal"/>
              <w:jc w:val="left"/>
            </w:pPr>
            <w:r>
              <w:t>Ambulatory Dental Clinic / Center</w:t>
            </w:r>
          </w:p>
        </w:tc>
        <w:tc>
          <w:p>
            <w:pPr>
              <w:pStyle w:stlname="Normal" w:val="Normal"/>
              <w:jc w:val="right"/>
            </w:pPr>
            <w:r>
              <w:t>  400,000</w:t>
            </w:r>
          </w:p>
        </w:tc>
        <w:tc>
          <w:p>
            <w:pPr>
              <w:pStyle w:stlname="Normal" w:val="Normal"/>
              <w:jc w:val="right"/>
            </w:pPr>
            <w:r>
              <w:t>100,000</w:t>
            </w:r>
          </w:p>
        </w:tc>
      </w:tr>
      <w:tr>
        <w:tc>
          <w:p>
            <w:pPr>
              <w:pStyle w:stlname="Normal" w:val="Normal"/>
              <w:jc w:val="right"/>
            </w:pPr>
            <w:r>
              <w:t>4</w:t>
            </w:r>
          </w:p>
        </w:tc>
        <w:tc>
          <w:p>
            <w:pPr>
              <w:pStyle w:stlname="Normal" w:val="Normal"/>
              <w:jc w:val="left"/>
            </w:pPr>
            <w:r>
              <w:t>Inpatient Visit</w:t>
            </w:r>
          </w:p>
        </w:tc>
        <w:tc>
          <w:p>
            <w:pPr>
              <w:pStyle w:stlname="Normal" w:val="Normal"/>
              <w:jc w:val="right"/>
            </w:pPr>
            <w:r>
              <w:t>  160,300</w:t>
            </w:r>
          </w:p>
        </w:tc>
        <w:tc>
          <w:p>
            <w:pPr>
              <w:pStyle w:stlname="Normal" w:val="Normal"/>
              <w:jc w:val="right"/>
            </w:pPr>
            <w:r>
              <w:t> 34,500</w:t>
            </w:r>
          </w:p>
        </w:tc>
      </w:tr>
      <w:tr>
        <w:tc>
          <w:p>
            <w:pPr>
              <w:pStyle w:stlname="Normal" w:val="Normal"/>
              <w:jc w:val="right"/>
            </w:pPr>
            <w:r>
              <w:t>5</w:t>
            </w:r>
          </w:p>
        </w:tc>
        <w:tc>
          <w:p>
            <w:pPr>
              <w:pStyle w:stlname="Normal" w:val="Normal"/>
              <w:jc w:val="left"/>
            </w:pPr>
            <w:r>
              <w:t>Outpatient Hospital</w:t>
            </w:r>
          </w:p>
        </w:tc>
        <w:tc>
          <w:p>
            <w:pPr>
              <w:pStyle w:stlname="Normal" w:val="Normal"/>
              <w:jc w:val="right"/>
            </w:pPr>
            <w:r>
              <w:t>   16,300</w:t>
            </w:r>
          </w:p>
        </w:tc>
        <w:tc>
          <w:p>
            <w:pPr>
              <w:pStyle w:stlname="Normal" w:val="Normal"/>
              <w:jc w:val="right"/>
            </w:pPr>
            <w:r>
              <w:t>  4,100</w:t>
            </w:r>
          </w:p>
        </w:tc>
      </w:tr>
    </w:tbl>
    <w:p>
      <w:pPr>
        <w:pStyle w:val="Normal"/>
      </w:pPr>
      <w:r>
        <w:t xml:space="preserve">Query executed in 5.34 secs</w:t>
      </w:r>
    </w:p>
    <w:p>
      <w:pPr>
        <w:pStyle w:val="Heading2"/>
      </w:pPr>
      <w:r>
        <w:t xml:space="preserve">Source to concept map</w:t>
      </w:r>
    </w:p>
    <w:p>
      <w:pPr>
        <w:pStyle w:val="Highlight"/>
      </w:pPr>
      <w:r>
        <w:t xml:space="preserve">If you did not use the source_to_concept_map table in the ETL the table below will be empty. In that case provide your custom mappings in an Excel file.</w:t>
      </w:r>
    </w:p>
    <w:p>
      <w:pPr>
        <w:pStyle w:val="Normal"/>
      </w:pPr>
      <w:r>
        <w:t xml:space="preserve">Table 21. Source to concept map breakdown</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Normal"/>
      </w:pPr>
      <w:r>
        <w:t xml:space="preserve"> </w:t>
      </w:r>
    </w:p>
    <w:p>
      <w:pPr>
        <w:pStyle w:val="Normal"/>
      </w:pPr>
      <w:r>
        <w:t xml:space="preserve">Query executed in  0.16 secs</w:t>
      </w:r>
    </w:p>
    <w:p>
      <w:pPr>
        <w:pStyle w:val="Highlight"/>
      </w:pPr>
      <w:r>
        <w:t xml:space="preserve">Note that the full source_to_concept_map table is added in the results.zip</w:t>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eading2"/>
      </w:pPr>
      <w:r>
        <w:t xml:space="preserve">CDM Source Table</w:t>
      </w:r>
    </w:p>
    <w:p>
      <w:pPr>
        <w:pStyle w:val="Normal"/>
      </w:pPr>
      <w:r>
        <w:t xml:space="preserve">Table 22. cdm_source table content</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1</w:t>
            </w:r>
          </w:p>
        </w:tc>
        <w:tc>
          <w:p>
            <w:pPr>
              <w:pStyle w:stlname="Normal" w:val="Normal"/>
              <w:jc w:val="left"/>
            </w:pPr>
            <w:r>
              <w:t>2</w:t>
            </w:r>
          </w:p>
        </w:tc>
        <w:tc>
          <w:p>
            <w:pPr>
              <w:pStyle w:stlname="Normal" w:val="Normal"/>
              <w:jc w:val="left"/>
            </w:pPr>
            <w:r>
              <w:t>3</w:t>
            </w:r>
          </w:p>
        </w:tc>
        <w:tc>
          <w:p>
            <w:pPr>
              <w:pStyle w:stlname="Normal" w:val="Normal"/>
              <w:jc w:val="left"/>
            </w:pPr>
            <w:r>
              <w:t>4</w:t>
            </w:r>
          </w:p>
        </w:tc>
        <w:tc>
          <w:p>
            <w:pPr>
              <w:pStyle w:stlname="Normal" w:val="Normal"/>
              <w:jc w:val="left"/>
            </w:pPr>
            <w:r>
              <w:t>5</w:t>
            </w:r>
          </w:p>
        </w:tc>
      </w:tr>
      <w:tr>
        <w:tc>
          <w:p>
            <w:pPr>
              <w:pStyle w:stlname="Normal" w:val="Normal"/>
              <w:jc w:val="left"/>
            </w:pPr>
            <w:r>
              <w:t>CDM_SOURCE_NAME</w:t>
            </w:r>
          </w:p>
        </w:tc>
        <w:tc>
          <w:p>
            <w:pPr>
              <w:pStyle w:stlname="Normal" w:val="Normal"/>
              <w:jc w:val="left"/>
            </w:pPr>
            <w:r>
              <w:t>FDZ_format 3</w:t>
            </w:r>
          </w:p>
        </w:tc>
        <w:tc>
          <w:p>
            <w:pPr>
              <w:pStyle w:stlname="Normal" w:val="Normal"/>
              <w:jc w:val="left"/>
            </w:pPr>
            <w:r>
              <w:t>FDZ_format 3</w:t>
            </w:r>
          </w:p>
        </w:tc>
        <w:tc>
          <w:p>
            <w:pPr>
              <w:pStyle w:stlname="Normal" w:val="Normal"/>
              <w:jc w:val="left"/>
            </w:pPr>
            <w:r>
              <w:t>FDZ_format 3</w:t>
            </w:r>
          </w:p>
        </w:tc>
        <w:tc>
          <w:p>
            <w:pPr>
              <w:pStyle w:stlname="Normal" w:val="Normal"/>
              <w:jc w:val="left"/>
            </w:pPr>
            <w:r>
              <w:t>FDZ_format 3</w:t>
            </w:r>
          </w:p>
        </w:tc>
        <w:tc>
          <w:p>
            <w:pPr>
              <w:pStyle w:stlname="Normal" w:val="Normal"/>
              <w:jc w:val="left"/>
            </w:pPr>
            <w:r>
              <w:t>format3</w:t>
            </w:r>
          </w:p>
        </w:tc>
      </w:tr>
      <w:tr>
        <w:tc>
          <w:p>
            <w:pPr>
              <w:pStyle w:stlname="Normal" w:val="Normal"/>
              <w:jc w:val="left"/>
            </w:pPr>
            <w:r>
              <w:t>CDM_SOURCE_ABBREVIATION</w:t>
            </w:r>
          </w:p>
        </w:tc>
        <w:tc>
          <w:p>
            <w:pPr>
              <w:pStyle w:stlname="Normal" w:val="Normal"/>
              <w:jc w:val="left"/>
            </w:pPr>
            <w:r>
              <w:t>format3</w:t>
            </w:r>
          </w:p>
        </w:tc>
        <w:tc>
          <w:p>
            <w:pPr>
              <w:pStyle w:stlname="Normal" w:val="Normal"/>
              <w:jc w:val="left"/>
            </w:pPr>
            <w:r>
              <w:t>format3</w:t>
            </w:r>
          </w:p>
        </w:tc>
        <w:tc>
          <w:p>
            <w:pPr>
              <w:pStyle w:stlname="Normal" w:val="Normal"/>
              <w:jc w:val="left"/>
            </w:pPr>
            <w:r>
              <w:t>format3</w:t>
            </w:r>
          </w:p>
        </w:tc>
        <w:tc>
          <w:p>
            <w:pPr>
              <w:pStyle w:stlname="Normal" w:val="Normal"/>
              <w:jc w:val="left"/>
            </w:pPr>
            <w:r>
              <w:t>format3</w:t>
            </w:r>
          </w:p>
        </w:tc>
        <w:tc>
          <w:p>
            <w:pPr>
              <w:pStyle w:stlname="Normal" w:val="Normal"/>
              <w:jc w:val="left"/>
            </w:pPr>
            <w:r>
              <w:t>MEVIS_format3</w:t>
            </w:r>
          </w:p>
        </w:tc>
      </w:tr>
      <w:tr>
        <w:tc>
          <w:p>
            <w:pPr>
              <w:pStyle w:stlname="Normal" w:val="Normal"/>
              <w:jc w:val="left"/>
            </w:pPr>
            <w:r>
              <w:t>CDM_HOLDER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w:t>
            </w:r>
          </w:p>
        </w:tc>
      </w:tr>
      <w:tr>
        <w:tc>
          <w:p>
            <w:pPr>
              <w:pStyle w:stlname="Normal" w:val="Normal"/>
              <w:jc w:val="left"/>
            </w:pPr>
            <w:r>
              <w:t>SOURCE_DESCRIPTION</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HDL_format3</w:t>
            </w:r>
          </w:p>
        </w:tc>
      </w:tr>
      <w:tr>
        <w:tc>
          <w:p>
            <w:pPr>
              <w:pStyle w:stlname="Normal" w:val="Normal"/>
              <w:jc w:val="left"/>
            </w:pPr>
            <w:r>
              <w:t>SOURCE_DOCUMENTATION_REFERENCE</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Datensatzb.</w:t>
            </w:r>
          </w:p>
        </w:tc>
      </w:tr>
      <w:tr>
        <w:tc>
          <w:p>
            <w:pPr>
              <w:pStyle w:stlname="Normal" w:val="Normal"/>
              <w:jc w:val="left"/>
            </w:pPr>
            <w:r>
              <w:t>CDM_ETL_REFERENCE</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
            </w:r>
          </w:p>
        </w:tc>
        <w:tc>
          <w:p>
            <w:pPr>
              <w:pStyle w:stlname="Normal" w:val="Normal"/>
              <w:jc w:val="left"/>
            </w:pPr>
            <w:r>
              <w:t>https://github.com/mfinster1/FDZFormat_to_OMOP</w:t>
            </w:r>
          </w:p>
        </w:tc>
      </w:tr>
      <w:tr>
        <w:tc>
          <w:p>
            <w:pPr>
              <w:pStyle w:stlname="Normal" w:val="Normal"/>
              <w:jc w:val="left"/>
            </w:pPr>
            <w:r>
              <w:t>SOURCE_RELEASE_DATE</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2019-12-31</w:t>
            </w:r>
          </w:p>
        </w:tc>
      </w:tr>
      <w:tr>
        <w:tc>
          <w:p>
            <w:pPr>
              <w:pStyle w:stlname="Normal" w:val="Normal"/>
              <w:jc w:val="left"/>
            </w:pPr>
            <w:r>
              <w:t>CDM_RELEASE_DATE</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2023-03-23</w:t>
            </w:r>
          </w:p>
        </w:tc>
        <w:tc>
          <w:p>
            <w:pPr>
              <w:pStyle w:stlname="Normal" w:val="Normal"/>
              <w:jc w:val="left"/>
            </w:pPr>
            <w:r>
              <w:t>2024-08-23</w:t>
            </w:r>
          </w:p>
        </w:tc>
      </w:tr>
      <w:tr>
        <w:tc>
          <w:p>
            <w:pPr>
              <w:pStyle w:stlname="Normal" w:val="Normal"/>
              <w:jc w:val="left"/>
            </w:pPr>
            <w:r>
              <w:t>CDM_VERSION</w:t>
            </w:r>
          </w:p>
        </w:tc>
        <w:tc>
          <w:p>
            <w:pPr>
              <w:pStyle w:stlname="Normal" w:val="Normal"/>
              <w:jc w:val="left"/>
            </w:pPr>
            <w:r>
              <w:t>5.4</w:t>
            </w:r>
          </w:p>
        </w:tc>
        <w:tc>
          <w:p>
            <w:pPr>
              <w:pStyle w:stlname="Normal" w:val="Normal"/>
              <w:jc w:val="left"/>
            </w:pPr>
            <w:r>
              <w:t>5.4</w:t>
            </w:r>
          </w:p>
        </w:tc>
        <w:tc>
          <w:p>
            <w:pPr>
              <w:pStyle w:stlname="Normal" w:val="Normal"/>
              <w:jc w:val="left"/>
            </w:pPr>
            <w:r>
              <w:t>5.4</w:t>
            </w:r>
          </w:p>
        </w:tc>
        <w:tc>
          <w:p>
            <w:pPr>
              <w:pStyle w:stlname="Normal" w:val="Normal"/>
              <w:jc w:val="left"/>
            </w:pPr>
            <w:r>
              <w:t>5.4</w:t>
            </w:r>
          </w:p>
        </w:tc>
        <w:tc>
          <w:p>
            <w:pPr>
              <w:pStyle w:stlname="Normal" w:val="Normal"/>
              <w:jc w:val="left"/>
            </w:pPr>
            <w:r>
              <w:t>5.4</w:t>
            </w:r>
          </w:p>
        </w:tc>
      </w:tr>
      <w:tr>
        <w:tc>
          <w:p>
            <w:pPr>
              <w:pStyle w:stlname="Normal" w:val="Normal"/>
              <w:jc w:val="left"/>
            </w:pPr>
            <w:r>
              <w:t>CDM_VERSION_CONCEPT_ID</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r>
    </w:tbl>
    <w:p>
      <w:pPr>
        <w:pStyle w:val="Heading2"/>
      </w:pPr>
      <w:r>
        <w:t xml:space="preserve">HADES packages</w:t>
      </w:r>
    </w:p>
    <w:p>
      <w:pPr>
        <w:pStyle w:val="Normal"/>
      </w:pPr>
      <w:r>
        <w:t xml:space="preserve">Table 23. Versions of all installed HADES R packages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DatabaseConnector</w:t>
            </w:r>
          </w:p>
        </w:tc>
        <w:tc>
          <w:p>
            <w:pPr>
              <w:pStyle w:stlname="Normal" w:val="Normal"/>
              <w:jc w:val="left"/>
            </w:pPr>
            <w:r>
              <w:t>6.1.0</w:t>
            </w:r>
          </w:p>
        </w:tc>
      </w:tr>
      <w:tr>
        <w:tc>
          <w:p>
            <w:pPr>
              <w:pStyle w:stlname="Normal" w:val="Normal"/>
              <w:jc w:val="left"/>
            </w:pPr>
            <w:r>
              <w:t>ParallelLogger</w:t>
            </w:r>
          </w:p>
        </w:tc>
        <w:tc>
          <w:p>
            <w:pPr>
              <w:pStyle w:stlname="Normal" w:val="Normal"/>
              <w:jc w:val="left"/>
            </w:pPr>
            <w:r>
              <w:t>3.3.0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1.15.0</w:t>
            </w:r>
          </w:p>
        </w:tc>
      </w:tr>
    </w:tbl>
    <w:p>
      <w:pPr>
        <w:pStyle w:val="Normal"/>
      </w:pPr>
      <w:r>
        <w:t xml:space="preserve">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pPr>
        <w:pStyle w:val="Heading2"/>
      </w:pPr>
      <w:r>
        <w:t xml:space="preserve">System Information</w:t>
      </w:r>
    </w:p>
    <w:p>
      <w:pPr>
        <w:pStyle w:val="Normal"/>
      </w:pPr>
      <w:r>
        <w:t xml:space="preserve">Installed R version: R version 4.2.3 (2023-03-15 ucrt)</w:t>
      </w:r>
    </w:p>
    <w:p>
      <w:pPr>
        <w:pStyle w:val="Normal"/>
      </w:pPr>
      <w:r>
        <w:t xml:space="preserve">System CPU vendor: GenuineIntel</w:t>
      </w:r>
    </w:p>
    <w:p>
      <w:pPr>
        <w:pStyle w:val="Normal"/>
      </w:pPr>
      <w:r>
        <w:t xml:space="preserve">System CPU model: 11th Gen Intel(R) Core(TM) i7-1165G7 @ 2.80GHz</w:t>
      </w:r>
    </w:p>
    <w:p>
      <w:pPr>
        <w:pStyle w:val="Normal"/>
      </w:pPr>
      <w:r>
        <w:t xml:space="preserve">System CPU number of cores: 8</w:t>
      </w:r>
    </w:p>
    <w:p>
      <w:pPr>
        <w:pStyle w:val="Normal"/>
      </w:pPr>
      <w:r>
        <w:t xml:space="preserve">System RAM: 34.07 GB</w:t>
      </w:r>
    </w:p>
    <w:p>
      <w:pPr>
        <w:pStyle w:val="Normal"/>
      </w:pPr>
      <w:r>
        <w:t xml:space="preserve">DBMS: postgresql</w:t>
      </w:r>
    </w:p>
    <w:p>
      <w:pPr>
        <w:pStyle w:val="Normal"/>
      </w:pPr>
      <w:r>
        <w:t xml:space="preserve">WebAPI version: unknown</w:t>
      </w:r>
    </w:p>
    <w:p>
      <w:pPr>
        <w:pStyle w:val="Normal"/>
      </w:pPr>
      <w:r>
        <w:t xml:space="preserve"> </w:t>
      </w:r>
    </w:p>
    <w:p>
      <w:pPr>
        <w:pStyle w:val="Heading2"/>
      </w:pPr>
      <w:r>
        <w:t xml:space="preserve">Vocabulary Query Performance</w:t>
      </w:r>
    </w:p>
    <w:p>
      <w:pPr>
        <w:pStyle w:val="Normal"/>
      </w:pPr>
      <w:r>
        <w:t xml:space="preserve">The number of 'Maps To' relations is equal to 4372361. This query was executed in 24.67 secs</w:t>
      </w:r>
    </w:p>
    <w:p>
      <w:pPr>
        <w:pStyle w:val="Heading2"/>
      </w:pPr>
      <w:r>
        <w:t xml:space="preserve">Achilles Query Performance</w:t>
      </w:r>
    </w:p>
    <w:p>
      <w:pPr>
        <w:pStyle w:val="Normal"/>
      </w:pPr>
      <w:r>
        <w:t xml:space="preserve">Table 24. Execution time of queries of the Achilles R-Package</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0.38</w:t>
            </w:r>
          </w:p>
        </w:tc>
      </w:tr>
      <w:tr>
        <w:tc>
          <w:p>
            <w:pPr>
              <w:pStyle w:stlname="Normal" w:val="Normal"/>
              <w:jc w:val="right"/>
            </w:pPr>
            <w:r>
              <w:t>    1</w:t>
            </w:r>
          </w:p>
        </w:tc>
        <w:tc>
          <w:p>
            <w:pPr>
              <w:pStyle w:stlname="Normal" w:val="Normal"/>
              <w:jc w:val="left"/>
            </w:pPr>
            <w:r>
              <w:t>Number of persons</w:t>
            </w:r>
          </w:p>
        </w:tc>
        <w:tc>
          <w:p>
            <w:pPr>
              <w:pStyle w:stlname="Normal" w:val="Normal"/>
              <w:jc w:val="left"/>
            </w:pPr>
            <w:r>
              <w:t>0.12</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0.18</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0.19</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0.21</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0.19</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0.19</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0.17</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0.1</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0.22</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0.23</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0.18</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0.31</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0.33</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0.51</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0.69</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0.75</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0.3</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0.35</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0.29</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0.3</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0.11</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0.97</w:t>
            </w:r>
          </w:p>
        </w:tc>
      </w:tr>
      <w:tr>
        <w:tc>
          <w:p>
            <w:pPr>
              <w:pStyle w:stlname="Normal" w:val="Normal"/>
              <w:jc w:val="right"/>
            </w:pPr>
            <w:r>
              <w:t>  117</w:t>
            </w:r>
          </w:p>
        </w:tc>
        <w:tc>
          <w:p>
            <w:pPr>
              <w:pStyle w:stlname="Normal" w:val="Normal"/>
              <w:jc w:val="left"/>
            </w:pPr>
            <w:r>
              <w:t>Number of persons with at least one day of observation in each month</w:t>
            </w:r>
          </w:p>
        </w:tc>
        <w:tc>
          <w:p>
            <w:pPr>
              <w:pStyle w:stlname="Normal" w:val="Normal"/>
              <w:jc w:val="left"/>
            </w:pPr>
            <w:r>
              <w:t>5.28</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0.29</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0.15</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4.18</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1.36</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7.45</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11.78</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0.6</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1.91</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1.03</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0.39</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10.22</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2.48</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5.04</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1.49</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1.15</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3.88</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1.22</w:t>
            </w:r>
          </w:p>
        </w:tc>
      </w:tr>
      <w:tr>
        <w:tc>
          <w:p>
            <w:pPr>
              <w:pStyle w:stlname="Normal" w:val="Normal"/>
              <w:jc w:val="right"/>
            </w:pPr>
            <w:r>
              <w:t>  300</w:t>
            </w:r>
          </w:p>
        </w:tc>
        <w:tc>
          <w:p>
            <w:pPr>
              <w:pStyle w:stlname="Normal" w:val="Normal"/>
              <w:jc w:val="left"/>
            </w:pPr>
            <w:r>
              <w:t>Number of providers</w:t>
            </w:r>
          </w:p>
        </w:tc>
        <w:tc>
          <w:p>
            <w:pPr>
              <w:pStyle w:stlname="Normal" w:val="Normal"/>
              <w:jc w:val="left"/>
            </w:pPr>
            <w:r>
              <w:t>0.64</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1.85</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3.3</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0.35</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16.49</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5.25</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30.94</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48.36</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6.11</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1.68</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3.43</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1.06</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4.74</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9.42</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5.26</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5.37</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5.72</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10.02</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6.05</w:t>
            </w:r>
          </w:p>
        </w:tc>
      </w:tr>
      <w:tr>
        <w:tc>
          <w:p>
            <w:pPr>
              <w:pStyle w:stlname="Normal" w:val="Normal"/>
              <w:jc w:val="right"/>
            </w:pPr>
            <w:r>
              <w:t>  424</w:t>
            </w:r>
          </w:p>
        </w:tc>
        <w:tc>
          <w:p>
            <w:pPr>
              <w:pStyle w:stlname="Normal" w:val="Normal"/>
              <w:jc w:val="left"/>
            </w:pPr>
            <w:r>
              <w:t>Number of distinct people with co-occurring condition_occurrence condition_concept_id pairs</w:t>
            </w:r>
          </w:p>
        </w:tc>
        <w:tc>
          <w:p>
            <w:pPr>
              <w:pStyle w:stlname="Normal" w:val="Normal"/>
              <w:jc w:val="left"/>
            </w:pPr>
            <w:r>
              <w:t>46.17</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4.37</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15.11</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3.95</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0.3</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0.13</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0.25</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0.5</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0.16</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0.26</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0.18</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0.09</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0.23</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0.33</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0.2</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26.34</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6.35</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44.51</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1.16</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6.27</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2.09</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3.97</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6.81</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11.06</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12.32</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6.26</w:t>
            </w:r>
          </w:p>
        </w:tc>
      </w:tr>
      <w:tr>
        <w:tc>
          <w:p>
            <w:pPr>
              <w:pStyle w:stlname="Normal" w:val="Normal"/>
              <w:jc w:val="right"/>
            </w:pPr>
            <w:r>
              <w:t>  624</w:t>
            </w:r>
          </w:p>
        </w:tc>
        <w:tc>
          <w:p>
            <w:pPr>
              <w:pStyle w:stlname="Normal" w:val="Normal"/>
              <w:jc w:val="left"/>
            </w:pPr>
            <w:r>
              <w:t>Number of distinct people with co-occurring procedure_occurrence procedure_concept_id pairs</w:t>
            </w:r>
          </w:p>
        </w:tc>
        <w:tc>
          <w:p>
            <w:pPr>
              <w:pStyle w:stlname="Normal" w:val="Normal"/>
              <w:jc w:val="left"/>
            </w:pPr>
            <w:r>
              <w:t>7.46</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4.88</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20.34</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4.79</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14.64</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1.86</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0.83</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3.3</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5.18</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0.89</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0.35</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1.69</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0.27</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2.59</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14.94</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1.36</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0.82</w:t>
            </w:r>
          </w:p>
        </w:tc>
      </w:tr>
      <w:tr>
        <w:tc>
          <w:p>
            <w:pPr>
              <w:pStyle w:stlname="Normal" w:val="Normal"/>
              <w:jc w:val="right"/>
            </w:pPr>
            <w:r>
              <w:t>  724</w:t>
            </w:r>
          </w:p>
        </w:tc>
        <w:tc>
          <w:p>
            <w:pPr>
              <w:pStyle w:stlname="Normal" w:val="Normal"/>
              <w:jc w:val="left"/>
            </w:pPr>
            <w:r>
              <w:t>Number of distinct people with co-occurring drug_exposure drug_concept_id pairs</w:t>
            </w:r>
          </w:p>
        </w:tc>
        <w:tc>
          <w:p>
            <w:pPr>
              <w:pStyle w:stlname="Normal" w:val="Normal"/>
              <w:jc w:val="left"/>
            </w:pPr>
            <w:r>
              <w:t>3.82</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0.67</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1.52</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0.73</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1.26</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9.69</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3.02</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18.1</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28.37</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3.61</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3.31</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1.15</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1.95</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3.66</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8.83</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0.93</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5.6</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3.15</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3.21</w:t>
            </w:r>
          </w:p>
        </w:tc>
      </w:tr>
      <w:tr>
        <w:tc>
          <w:p>
            <w:pPr>
              <w:pStyle w:stlname="Normal" w:val="Normal"/>
              <w:jc w:val="right"/>
            </w:pPr>
            <w:r>
              <w:t>  824</w:t>
            </w:r>
          </w:p>
        </w:tc>
        <w:tc>
          <w:p>
            <w:pPr>
              <w:pStyle w:stlname="Normal" w:val="Normal"/>
              <w:jc w:val="left"/>
            </w:pPr>
            <w:r>
              <w:t>Number of distinct people with co-occurring observation observation_concept_id pairs</w:t>
            </w:r>
          </w:p>
        </w:tc>
        <w:tc>
          <w:p>
            <w:pPr>
              <w:pStyle w:stlname="Normal" w:val="Normal"/>
              <w:jc w:val="left"/>
            </w:pPr>
            <w:r>
              <w:t>24.8</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3.11</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2.92</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2.88</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2.37</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7.98</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2.48</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5.86</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0.2</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0.11</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0.09</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0.12</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0.1</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0.1</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0.18</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0.09</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0.1</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0.1</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0.11</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0.16</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0.09</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0.09</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0.1</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0.09</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0.09</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0.13</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0.09</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0.12</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0.13</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0.1</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0.59</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0.08</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1.1</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0.17</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0.14</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2.37</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0.24</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0.8</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0.23</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0.09</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0.09</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0.09</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0.1</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0.1</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0.1</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0.09</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0.09</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0.1</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0.09</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0.1</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8.6</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0.1</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0.11</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0.09</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0.51</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0.74</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1.11</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0.7</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0.6</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0.34</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0.36</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0.19</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0.19</w:t>
            </w:r>
          </w:p>
        </w:tc>
      </w:tr>
      <w:tr>
        <w:tc>
          <w:p>
            <w:pPr>
              <w:pStyle w:stlname="Normal" w:val="Normal"/>
              <w:jc w:val="right"/>
            </w:pPr>
            <w:r>
              <w:t>1,610</w:t>
            </w:r>
          </w:p>
        </w:tc>
        <w:tc>
          <w:p>
            <w:pPr>
              <w:pStyle w:stlname="Normal" w:val="Normal"/>
              <w:jc w:val="left"/>
            </w:pPr>
            <w:r>
              <w:t>Number of records by revenue_code_concept_id</w:t>
            </w:r>
          </w:p>
        </w:tc>
        <w:tc>
          <w:p>
            <w:pPr>
              <w:pStyle w:stlname="Normal" w:val="Normal"/>
              <w:jc w:val="left"/>
            </w:pPr>
            <w:r>
              <w:t>1.12</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0.18</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0.14</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0.18</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0.23</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0.14</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0.14</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0.2</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0.22</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0.18</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2.03</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3.5</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0.14</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0.23</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0.11</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0.17</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0.12</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0.15</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0.14</w:t>
            </w:r>
          </w:p>
        </w:tc>
      </w:tr>
      <w:tr>
        <w:tc>
          <w:p>
            <w:pPr>
              <w:pStyle w:stlname="Normal" w:val="Normal"/>
              <w:jc w:val="right"/>
            </w:pPr>
            <w:r>
              <w:t>1,824</w:t>
            </w:r>
          </w:p>
        </w:tc>
        <w:tc>
          <w:p>
            <w:pPr>
              <w:pStyle w:stlname="Normal" w:val="Normal"/>
              <w:jc w:val="left"/>
            </w:pPr>
            <w:r>
              <w:t>Number of distinct people with co-occurring measurement measurement_concept_id pairs</w:t>
            </w:r>
          </w:p>
        </w:tc>
        <w:tc>
          <w:p>
            <w:pPr>
              <w:pStyle w:stlname="Normal" w:val="Normal"/>
              <w:jc w:val="left"/>
            </w:pPr>
            <w:r>
              <w:t>0.15</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0.15</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0.14</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0.15</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0.13</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0.21</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0.2</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0.14</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0.15</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2.09</w:t>
            </w:r>
          </w:p>
        </w:tc>
      </w:tr>
      <w:tr>
        <w:tc>
          <w:p>
            <w:pPr>
              <w:pStyle w:stlname="Normal" w:val="Normal"/>
              <w:jc w:val="right"/>
            </w:pPr>
            <w:r>
              <w:t>2,000</w:t>
            </w:r>
          </w:p>
        </w:tc>
        <w:tc>
          <w:p>
            <w:pPr>
              <w:pStyle w:stlname="Normal" w:val="Normal"/>
              <w:jc w:val="left"/>
            </w:pPr>
            <w:r>
              <w:t>Number of patients with at least 1 Dx and 1 Rx</w:t>
            </w:r>
          </w:p>
        </w:tc>
        <w:tc>
          <w:p>
            <w:pPr>
              <w:pStyle w:stlname="Normal" w:val="Normal"/>
              <w:jc w:val="left"/>
            </w:pPr>
            <w:r>
              <w:t>9.49</w:t>
            </w:r>
          </w:p>
        </w:tc>
      </w:tr>
      <w:tr>
        <w:tc>
          <w:p>
            <w:pPr>
              <w:pStyle w:stlname="Normal" w:val="Normal"/>
              <w:jc w:val="right"/>
            </w:pPr>
            <w:r>
              <w:t>2,001</w:t>
            </w:r>
          </w:p>
        </w:tc>
        <w:tc>
          <w:p>
            <w:pPr>
              <w:pStyle w:stlname="Normal" w:val="Normal"/>
              <w:jc w:val="left"/>
            </w:pPr>
            <w:r>
              <w:t>Number of patients with at least 1 Dx and 1 Proc</w:t>
            </w:r>
          </w:p>
        </w:tc>
        <w:tc>
          <w:p>
            <w:pPr>
              <w:pStyle w:stlname="Normal" w:val="Normal"/>
              <w:jc w:val="left"/>
            </w:pPr>
            <w:r>
              <w:t>20.57</w:t>
            </w:r>
          </w:p>
        </w:tc>
      </w:tr>
      <w:tr>
        <w:tc>
          <w:p>
            <w:pPr>
              <w:pStyle w:stlname="Normal" w:val="Normal"/>
              <w:jc w:val="right"/>
            </w:pPr>
            <w:r>
              <w:t>2,002</w:t>
            </w:r>
          </w:p>
        </w:tc>
        <w:tc>
          <w:p>
            <w:pPr>
              <w:pStyle w:stlname="Normal" w:val="Normal"/>
              <w:jc w:val="left"/>
            </w:pPr>
            <w:r>
              <w:t>Number of patients with at least 1 Meas, 1 Dx and 1 Rx</w:t>
            </w:r>
          </w:p>
        </w:tc>
        <w:tc>
          <w:p>
            <w:pPr>
              <w:pStyle w:stlname="Normal" w:val="Normal"/>
              <w:jc w:val="left"/>
            </w:pPr>
            <w:r>
              <w:t>10.16</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2.67</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54.93</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0.09</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0.09</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0.12</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0.1</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0.1</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0.1</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0.09</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0.09</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0.13</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0.09</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0.09</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0.2</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0.09</w:t>
            </w:r>
          </w:p>
        </w:tc>
      </w:tr>
    </w:tbl>
    <w:p>
      <w:pPr>
        <w:pStyle w:val="Normal"/>
      </w:pPr>
      <w:r>
        <w:t xml:space="preserve"> </w:t>
      </w:r>
    </w:p>
    <w:p>
      <w:pPr>
        <w:pStyle w:val="Normal"/>
      </w:pPr>
      <w:r>
        <w:t xml:space="preserve">Query executed in  1.69  secs</w:t>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noChangeAspect="1"/>
                                </wp:cNvGraphicFramePr>
                                <a:graphic>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 Id="rId17" Type="http://schemas.openxmlformats.org/officeDocument/2006/relationships/image" Target="media/9055399c6cef8e30beced22f4c0fd4d704b1b396.png"/>
<Relationship Id="rId18" Type="http://schemas.openxmlformats.org/officeDocument/2006/relationships/image" Target="media/b9b91d131bdba757a5e8e3799c1c607883fab5f0.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2024-08-23T11:53:06Z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