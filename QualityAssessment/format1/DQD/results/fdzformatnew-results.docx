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Default Extension="jpeg" ContentType="image/jpe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16D3" w14:textId="0BA9B5E0" w:rsidR="00B64561" w:rsidRPr="00B64561" w:rsidRDefault="00B64561">
      <w:pPr>
        <w:rPr>
          <w:lang w:val="en-US"/>
        </w:rPr>
      </w:pPr>
    </w:p>
    <w:p>
      <w:pPr>
        <w:pStyle w:val="Title"/>
      </w:pPr>
      <w:r>
        <w:rPr/>
        <w:drawing>
          <wp:inline distT="0" distB="0" distL="0" distR="0">
            <wp:extent cx="5577840" cy="145389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77470" cy="20193"/>
                    </a:xfrm>
                    <a:prstGeom prst="rect">
                      <a:avLst/>
                    </a:prstGeom>
                    <a:noFill/>
                  </pic:spPr>
                </pic:pic>
              </a:graphicData>
            </a:graphic>
          </wp:inline>
        </w:drawing>
      </w:r>
    </w:p>
    <w:p>
      <w:pPr>
        <w:pStyle w:val="Title"/>
      </w:pPr>
      <w:r>
        <w:t xml:space="preserve">CDM Inspection report for the fdzformatnew database</w:t>
      </w:r>
    </w:p>
    <w:p>
      <w:pPr>
        <w:pStyle w:val="Centered"/>
      </w:pPr>
      <w:r>
        <w:t xml:space="preserve">Package Version: 1.2.4</w:t>
      </w:r>
    </w:p>
    <w:p>
      <w:pPr>
        <w:pStyle w:val="Centered"/>
      </w:pPr>
      <w:r>
        <w:t xml:space="preserve">Date: Mon Sep  2 23:25:44 2024</w:t>
      </w:r>
    </w:p>
    <w:p>
      <w:pPr>
        <w:pStyle w:val="Centered"/>
      </w:pPr>
      <w:r>
        <w:t xml:space="preserve">Authors: mfinster</w:t>
      </w:r>
    </w:p>
    <w:p>
      <w:pPr/>
      <w:r>
        <w:br w:type="page"/>
      </w:r>
    </w:p>
    <w:p>
      <w:pPr>
        <w:pStyle w:val="Heading1"/>
      </w:pPr>
      <w:r>
        <w:t xml:space="preserve">Table of content</w:t>
      </w:r>
    </w:p>
    <w:p>
      <w:pPr/>
      <w:r>
        <w:rPr/>
        <w:fldChar w:fldCharType="begin" w:dirty="true"/>
      </w:r>
      <w:r>
        <w:rPr/>
        <w:instrText xml:space="preserve" w:dirty="true">TOC \o "1-2" \h \z \u</w:instrText>
      </w:r>
      <w:r>
        <w:rPr/>
        <w:fldChar w:fldCharType="end" w:dirty="true"/>
      </w:r>
    </w:p>
    <w:p>
      <w:pPr/>
      <w:r>
        <w:br w:type="page"/>
      </w:r>
    </w:p>
    <w:p>
      <w:pPr>
        <w:pStyle w:val="Heading1"/>
      </w:pPr>
      <w:r>
        <w:t xml:space="preserve">General Information</w:t>
      </w:r>
    </w:p>
    <w:p>
      <w:pPr>
        <w:pStyle w:val="Normal"/>
      </w:pPr>
      <w:r>
        <w:t xml:space="preserve">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pPr>
        <w:pStyle w:val="Heading2"/>
      </w:pPr>
      <w:r>
        <w:t xml:space="preserve">Contact Details</w:t>
      </w:r>
    </w:p>
    <w:p>
      <w:pPr>
        <w:pStyle w:val="Highlight"/>
      </w:pPr>
      <w:r>
        <w:t xml:space="preserve">Fill in the table below</w:t>
      </w:r>
    </w:p>
    <w:tbl xmlns:a="http://schemas.openxmlformats.org/drawingml/2006/main" xmlns:pic="http://schemas.openxmlformats.org/drawingml/2006/picture">
      <w:tblPr>
        <w:tblLayout w:type="fixed"/>
        <w:jc w:val="start"/>
        <w:tblLook w:firstRow="1" w:lastRow="0" w:firstColumn="0" w:lastColumn="0" w:noHBand="0" w:noVBand="1"/>
      </w:tblPr>
      <w:tblGrid>
        <w:gridCol w:w="2257"/>
        <w:gridCol w:w="1731"/>
      </w:tblGrid>
      <w:tr>
        <w:trPr>
          <w:trHeight w:val="571" w:hRule="auto"/>
          <w:tblHeader/>
        </w:trPr>
        header1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items</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answers</w:t>
            </w:r>
          </w:p>
        </w:tc>
      </w:tr>
      <w:tr>
        <w:trPr>
          <w:trHeight w:val="571" w:hRule="auto"/>
        </w:trPr>
        body1
        <w:tc>
          <w:tcPr>
            <w:tcBorders>
              <w:bottom w:val="none" w:sz="0" w:space="0" w:color="000000"/>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 Partner</w:t>
            </w:r>
          </w:p>
        </w:tc>
        <w:tc>
          <w:tcPr>
            <w:tcBorders>
              <w:bottom w:val="none" w:sz="0" w:space="0" w:color="000000"/>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fullname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fdzformatnew</w:t>
            </w:r>
          </w:p>
        </w:tc>
      </w:tr>
      <w:tr>
        <w:trPr>
          <w:trHeight w:val="614" w:hRule="auto"/>
        </w:trPr>
        body3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acronym</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fdzformatnew</w:t>
            </w:r>
          </w:p>
        </w:tc>
      </w:tr>
      <w:tr>
        <w:trPr>
          <w:trHeight w:val="574" w:hRule="auto"/>
        </w:trPr>
        body4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1" w:hRule="auto"/>
        </w:trPr>
        body5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body8
        <w:tc>
          <w:tcPr>
            <w:tcBorders>
              <w:bottom w:val="single" w:sz="12" w:space="0" w:color="666666"/>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 SME</w:t>
            </w:r>
          </w:p>
        </w:tc>
        <w:tc>
          <w:tcPr>
            <w:tcBorders>
              <w:bottom w:val="single" w:sz="12" w:space="0" w:color="666666"/>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Heading2"/>
      </w:pPr>
      <w:r>
        <w:t xml:space="preserve">Database Description</w:t>
      </w:r>
    </w:p>
    <w:p>
      <w:pPr>
        <w:pStyle w:val="Normal"/>
      </w:pPr>
      <w:r>
        <w:t xml:space="preserve">fdzformatnew</w:t>
      </w:r>
    </w:p>
    <w:p>
      <w:pPr>
        <w:pStyle w:val="Heading2"/>
      </w:pPr>
      <w:r>
        <w:t xml:space="preserve">SME Role</w:t>
      </w:r>
    </w:p>
    <w:p>
      <w:pPr>
        <w:pStyle w:val="Highlight"/>
      </w:pPr>
      <w:r>
        <w:t xml:space="preserve">Describe the involvement of the SME in the ETL Development process</w:t>
      </w:r>
    </w:p>
    <w:p>
      <w:pPr/>
      <w:r>
        <w:br w:type="page"/>
      </w:r>
    </w:p>
    <w:p>
      <w:pPr>
        <w:pStyle w:val="Heading1"/>
      </w:pPr>
      <w:r>
        <w:t xml:space="preserve">ETL Development General</w:t>
      </w:r>
    </w:p>
    <w:p>
      <w:pPr>
        <w:pStyle w:val="Normal"/>
      </w:pPr>
      <w:r>
        <w:t xml:space="preserve">This section describes the ETL development steps and discusses the quality control steps performed by the SME</w:t>
      </w:r>
    </w:p>
    <w:p>
      <w:pPr>
        <w:pStyle w:val="Heading2"/>
      </w:pPr>
      <w:r>
        <w:t xml:space="preserve">ETL Documentation</w:t>
      </w:r>
    </w:p>
    <w:p>
      <w:pPr>
        <w:pStyle w:val="Highlight"/>
      </w:pPr>
      <w:r>
        <w:t xml:space="preserve">Perform the following checks and discuss the findings here:</w:t>
      </w:r>
    </w:p>
    <w:p>
      <w:pPr>
        <w:pStyle w:val="Highlight"/>
      </w:pPr>
      <w:r>
        <w:t xml:space="preserve">Approve the quality of the ETL documentation with respect to its completeness and level of detail per data domain. Ideally it is based on the Rabbit-in-a-Hat mapping definition document. If a staging table approach is used, its creation needs to be described in detail.</w:t>
      </w:r>
    </w:p>
    <w:p>
      <w:pPr>
        <w:pStyle w:val="Highlight"/>
      </w:pPr>
      <w:r>
        <w:t xml:space="preserve">Does it contain enough detail on the applied business rules and are the THEMIS rules followed?</w:t>
      </w:r>
    </w:p>
    <w:p>
      <w:pPr>
        <w:pStyle w:val="Highlight"/>
      </w:pPr>
      <w:r>
        <w:t xml:space="preserve">Compare the ETL documentation with the shared ETL code to make sure it is a correct representation of the implementation. Ideally, end-to-end tests using the Rabbit-in-a-hat testFramework.R is implemented and results are shared. If this is not available explain the quality control mechanism that is applied</w:t>
      </w:r>
    </w:p>
    <w:p>
      <w:pPr>
        <w:pStyle w:val="Highlight"/>
      </w:pPr>
      <w:r>
        <w:t xml:space="preserve">Is the ETL code executable fully automatically or are there manual steps? If there are manual steps these need to be explained.</w:t>
      </w:r>
    </w:p>
    <w:p>
      <w:pPr>
        <w:pStyle w:val="Heading2"/>
      </w:pPr>
      <w:r>
        <w:t xml:space="preserve">ETL Implementation</w:t>
      </w:r>
    </w:p>
    <w:p>
      <w:pPr>
        <w:pStyle w:val="Highlight"/>
      </w:pPr>
      <w:r>
        <w:t xml:space="preserve">Described the technology used for implementing the ETL (SQL,R, Python etc).</w:t>
      </w:r>
    </w:p>
    <w:p>
      <w:pPr>
        <w:pStyle w:val="Highlight"/>
      </w:pPr>
      <w:r>
        <w:t xml:space="preserve">Provide feedback on the level of commenting and code structure. The minimum level of commenting contains an explanation of the sql query, R function, etc. See also the guidance provided by OHDSI. Code structure refers to a logical structure of the SQL/R files. We recommend that the files are name as their target table and contain all code related to that domain, e.g. insert_person.sql, insert_condition_occurence.sql. If another method is applied provide there details.</w:t>
      </w:r>
    </w:p>
    <w:p>
      <w:pPr>
        <w:pStyle w:val="Highlight"/>
      </w:pPr>
      <w:r>
        <w:t xml:space="preserve">Is there a version control mechanism in place?</w:t>
      </w:r>
    </w:p>
    <w:p>
      <w:pPr>
        <w:pStyle w:val="Heading2"/>
      </w:pPr>
      <w:r>
        <w:t xml:space="preserve">Record counts data tables</w:t>
      </w:r>
    </w:p>
    <w:p>
      <w:pPr>
        <w:pStyle w:val="Normal"/>
      </w:pPr>
      <w:r>
        <w:t xml:space="preserve">Table 1. Shows the number of records in all clinical data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c>
          <w:p>
            <w:pPr>
              <w:pStyle w:stlname="Normal" w:val="Normal"/>
              <w:jc w:val="right"/>
            </w:pPr>
            <w:r>
              <w:t>N_PERSONS</w:t>
            </w:r>
          </w:p>
        </w:tc>
      </w:tr>
      <w:tr>
        <w:tc>
          <w:p>
            <w:pPr>
              <w:pStyle w:stlname="Normal" w:val="Normal"/>
              <w:jc w:val="left"/>
            </w:pPr>
            <w:r>
              <w:t>cost</w:t>
            </w:r>
          </w:p>
        </w:tc>
        <w:tc>
          <w:p>
            <w:pPr>
              <w:pStyle w:stlname="Normal" w:val="Normal"/>
              <w:jc w:val="right"/>
            </w:pPr>
            <w:r>
              <w:t>48,048,000</w:t>
            </w:r>
          </w:p>
        </w:tc>
        <w:tc>
          <w:p>
            <w:pPr>
              <w:pStyle w:stlname="Normal" w:val="Normal"/>
              <w:jc w:val="right"/>
            </w:pPr>
            <w:r>
              <w:t>       NA</w:t>
            </w:r>
          </w:p>
        </w:tc>
      </w:tr>
      <w:tr>
        <w:tc>
          <w:p>
            <w:pPr>
              <w:pStyle w:stlname="Normal" w:val="Normal"/>
              <w:jc w:val="left"/>
            </w:pPr>
            <w:r>
              <w:t>observation</w:t>
            </w:r>
          </w:p>
        </w:tc>
        <w:tc>
          <w:p>
            <w:pPr>
              <w:pStyle w:stlname="Normal" w:val="Normal"/>
              <w:jc w:val="right"/>
            </w:pPr>
            <w:r>
              <w:t>20,661,934</w:t>
            </w:r>
          </w:p>
        </w:tc>
        <w:tc>
          <w:p>
            <w:pPr>
              <w:pStyle w:stlname="Normal" w:val="Normal"/>
              <w:jc w:val="right"/>
            </w:pPr>
            <w:r>
              <w:t>6,863,000</w:t>
            </w:r>
          </w:p>
        </w:tc>
      </w:tr>
      <w:tr>
        <w:tc>
          <w:p>
            <w:pPr>
              <w:pStyle w:stlname="Normal" w:val="Normal"/>
              <w:jc w:val="left"/>
            </w:pPr>
            <w:r>
              <w:t>visit_occurrence</w:t>
            </w:r>
          </w:p>
        </w:tc>
        <w:tc>
          <w:p>
            <w:pPr>
              <w:pStyle w:stlname="Normal" w:val="Normal"/>
              <w:jc w:val="right"/>
            </w:pPr>
            <w:r>
              <w:t>13,728,000</w:t>
            </w:r>
          </w:p>
        </w:tc>
        <w:tc>
          <w:p>
            <w:pPr>
              <w:pStyle w:stlname="Normal" w:val="Normal"/>
              <w:jc w:val="right"/>
            </w:pPr>
            <w:r>
              <w:t>6,863,000</w:t>
            </w:r>
          </w:p>
        </w:tc>
      </w:tr>
      <w:tr>
        <w:tc>
          <w:p>
            <w:pPr>
              <w:pStyle w:stlname="Normal" w:val="Normal"/>
              <w:jc w:val="left"/>
            </w:pPr>
            <w:r>
              <w:t>condition_occurrence</w:t>
            </w:r>
          </w:p>
        </w:tc>
        <w:tc>
          <w:p>
            <w:pPr>
              <w:pStyle w:stlname="Normal" w:val="Normal"/>
              <w:jc w:val="right"/>
            </w:pPr>
            <w:r>
              <w:t>12,422,894</w:t>
            </w:r>
          </w:p>
        </w:tc>
        <w:tc>
          <w:p>
            <w:pPr>
              <w:pStyle w:stlname="Normal" w:val="Normal"/>
              <w:jc w:val="right"/>
            </w:pPr>
            <w:r>
              <w:t>6,806,789</w:t>
            </w:r>
          </w:p>
        </w:tc>
      </w:tr>
      <w:tr>
        <w:tc>
          <w:p>
            <w:pPr>
              <w:pStyle w:stlname="Normal" w:val="Normal"/>
              <w:jc w:val="left"/>
            </w:pPr>
            <w:r>
              <w:t>payer_plan_period</w:t>
            </w:r>
          </w:p>
        </w:tc>
        <w:tc>
          <w:p>
            <w:pPr>
              <w:pStyle w:stlname="Normal" w:val="Normal"/>
              <w:jc w:val="right"/>
            </w:pPr>
            <w:r>
              <w:t> 6,864,000</w:t>
            </w:r>
          </w:p>
        </w:tc>
        <w:tc>
          <w:p>
            <w:pPr>
              <w:pStyle w:stlname="Normal" w:val="Normal"/>
              <w:jc w:val="right"/>
            </w:pPr>
            <w:r>
              <w:t>6,863,000</w:t>
            </w:r>
          </w:p>
        </w:tc>
      </w:tr>
      <w:tr>
        <w:tc>
          <w:p>
            <w:pPr>
              <w:pStyle w:stlname="Normal" w:val="Normal"/>
              <w:jc w:val="left"/>
            </w:pPr>
            <w:r>
              <w:t>observation_period</w:t>
            </w:r>
          </w:p>
        </w:tc>
        <w:tc>
          <w:p>
            <w:pPr>
              <w:pStyle w:stlname="Normal" w:val="Normal"/>
              <w:jc w:val="right"/>
            </w:pPr>
            <w:r>
              <w:t> 6,863,000</w:t>
            </w:r>
          </w:p>
        </w:tc>
        <w:tc>
          <w:p>
            <w:pPr>
              <w:pStyle w:stlname="Normal" w:val="Normal"/>
              <w:jc w:val="right"/>
            </w:pPr>
            <w:r>
              <w:t>6,863,000</w:t>
            </w:r>
          </w:p>
        </w:tc>
      </w:tr>
      <w:tr>
        <w:tc>
          <w:p>
            <w:pPr>
              <w:pStyle w:stlname="Normal" w:val="Normal"/>
              <w:jc w:val="left"/>
            </w:pPr>
            <w:r>
              <w:t>person</w:t>
            </w:r>
          </w:p>
        </w:tc>
        <w:tc>
          <w:p>
            <w:pPr>
              <w:pStyle w:stlname="Normal" w:val="Normal"/>
              <w:jc w:val="right"/>
            </w:pPr>
            <w:r>
              <w:t> 6,863,000</w:t>
            </w:r>
          </w:p>
        </w:tc>
        <w:tc>
          <w:p>
            <w:pPr>
              <w:pStyle w:stlname="Normal" w:val="Normal"/>
              <w:jc w:val="right"/>
            </w:pPr>
            <w:r>
              <w:t>6,863,000</w:t>
            </w:r>
          </w:p>
        </w:tc>
      </w:tr>
      <w:tr>
        <w:tc>
          <w:p>
            <w:pPr>
              <w:pStyle w:stlname="Normal" w:val="Normal"/>
              <w:jc w:val="left"/>
            </w:pPr>
            <w:r>
              <w:t>procedure_occurrence</w:t>
            </w:r>
          </w:p>
        </w:tc>
        <w:tc>
          <w:p>
            <w:pPr>
              <w:pStyle w:stlname="Normal" w:val="Normal"/>
              <w:jc w:val="right"/>
            </w:pPr>
            <w:r>
              <w:t> 3,461,788</w:t>
            </w:r>
          </w:p>
        </w:tc>
        <w:tc>
          <w:p>
            <w:pPr>
              <w:pStyle w:stlname="Normal" w:val="Normal"/>
              <w:jc w:val="right"/>
            </w:pPr>
            <w:r>
              <w:t>3,439,024</w:t>
            </w:r>
          </w:p>
        </w:tc>
      </w:tr>
      <w:tr>
        <w:tc>
          <w:p>
            <w:pPr>
              <w:pStyle w:stlname="Normal" w:val="Normal"/>
              <w:jc w:val="left"/>
            </w:pPr>
            <w:r>
              <w:t>drug_exposure</w:t>
            </w:r>
          </w:p>
        </w:tc>
        <w:tc>
          <w:p>
            <w:pPr>
              <w:pStyle w:stlname="Normal" w:val="Normal"/>
              <w:jc w:val="right"/>
            </w:pPr>
            <w:r>
              <w:t> 3,433,000</w:t>
            </w:r>
          </w:p>
        </w:tc>
        <w:tc>
          <w:p>
            <w:pPr>
              <w:pStyle w:stlname="Normal" w:val="Normal"/>
              <w:jc w:val="right"/>
            </w:pPr>
            <w:r>
              <w:t>3,432,000</w:t>
            </w:r>
          </w:p>
        </w:tc>
      </w:tr>
      <w:tr>
        <w:tc>
          <w:p>
            <w:pPr>
              <w:pStyle w:stlname="Normal" w:val="Normal"/>
              <w:jc w:val="left"/>
            </w:pPr>
            <w:r>
              <w:t>death</w:t>
            </w:r>
          </w:p>
        </w:tc>
        <w:tc>
          <w:p>
            <w:pPr>
              <w:pStyle w:stlname="Normal" w:val="Normal"/>
              <w:jc w:val="right"/>
            </w:pPr>
            <w:r>
              <w:t> 3,431,500</w:t>
            </w:r>
          </w:p>
        </w:tc>
        <w:tc>
          <w:p>
            <w:pPr>
              <w:pStyle w:stlname="Normal" w:val="Normal"/>
              <w:jc w:val="right"/>
            </w:pPr>
            <w:r>
              <w:t>3,431,500</w:t>
            </w:r>
          </w:p>
        </w:tc>
      </w:tr>
      <w:tr>
        <w:tc>
          <w:p>
            <w:pPr>
              <w:pStyle w:stlname="Normal" w:val="Normal"/>
              <w:jc w:val="left"/>
            </w:pPr>
            <w:r>
              <w:t>location</w:t>
            </w:r>
          </w:p>
        </w:tc>
        <w:tc>
          <w:p>
            <w:pPr>
              <w:pStyle w:stlname="Normal" w:val="Normal"/>
              <w:jc w:val="right"/>
            </w:pPr>
            <w:r>
              <w:t>    17,280</w:t>
            </w:r>
          </w:p>
        </w:tc>
        <w:tc>
          <w:p>
            <w:pPr>
              <w:pStyle w:stlname="Normal" w:val="Normal"/>
              <w:jc w:val="right"/>
            </w:pPr>
            <w:r>
              <w:t>       NA</w:t>
            </w:r>
          </w:p>
        </w:tc>
      </w:tr>
      <w:tr>
        <w:tc>
          <w:p>
            <w:pPr>
              <w:pStyle w:stlname="Normal" w:val="Normal"/>
              <w:jc w:val="left"/>
            </w:pPr>
            <w:r>
              <w:t>measurement</w:t>
            </w:r>
          </w:p>
        </w:tc>
        <w:tc>
          <w:p>
            <w:pPr>
              <w:pStyle w:stlname="Normal" w:val="Normal"/>
              <w:jc w:val="right"/>
            </w:pPr>
            <w:r>
              <w:t>    12,342</w:t>
            </w:r>
          </w:p>
        </w:tc>
        <w:tc>
          <w:p>
            <w:pPr>
              <w:pStyle w:stlname="Normal" w:val="Normal"/>
              <w:jc w:val="right"/>
            </w:pPr>
            <w:r>
              <w:t>    6,864</w:t>
            </w:r>
          </w:p>
        </w:tc>
      </w:tr>
      <w:tr>
        <w:tc>
          <w:p>
            <w:pPr>
              <w:pStyle w:stlname="Normal" w:val="Normal"/>
              <w:jc w:val="left"/>
            </w:pPr>
            <w:r>
              <w:t>provider</w:t>
            </w:r>
          </w:p>
        </w:tc>
        <w:tc>
          <w:p>
            <w:pPr>
              <w:pStyle w:stlname="Normal" w:val="Normal"/>
              <w:jc w:val="right"/>
            </w:pPr>
            <w:r>
              <w:t>         0</w:t>
            </w:r>
          </w:p>
        </w:tc>
        <w:tc>
          <w:p>
            <w:pPr>
              <w:pStyle w:stlname="Normal" w:val="Normal"/>
              <w:jc w:val="right"/>
            </w:pPr>
            <w:r>
              <w:t>       NA</w:t>
            </w:r>
          </w:p>
        </w:tc>
      </w:tr>
      <w:tr>
        <w:tc>
          <w:p>
            <w:pPr>
              <w:pStyle w:stlname="Normal" w:val="Normal"/>
              <w:jc w:val="left"/>
            </w:pPr>
            <w:r>
              <w:t>specimen</w:t>
            </w:r>
          </w:p>
        </w:tc>
        <w:tc>
          <w:p>
            <w:pPr>
              <w:pStyle w:stlname="Normal" w:val="Normal"/>
              <w:jc w:val="right"/>
            </w:pPr>
            <w:r>
              <w:t>         0</w:t>
            </w:r>
          </w:p>
        </w:tc>
        <w:tc>
          <w:p>
            <w:pPr>
              <w:pStyle w:stlname="Normal" w:val="Normal"/>
              <w:jc w:val="right"/>
            </w:pPr>
            <w:r>
              <w:t>        0</w:t>
            </w:r>
          </w:p>
        </w:tc>
      </w:tr>
      <w:tr>
        <w:tc>
          <w:p>
            <w:pPr>
              <w:pStyle w:stlname="Normal" w:val="Normal"/>
              <w:jc w:val="left"/>
            </w:pPr>
            <w:r>
              <w:t>dose_era</w:t>
            </w:r>
          </w:p>
        </w:tc>
        <w:tc>
          <w:p>
            <w:pPr>
              <w:pStyle w:stlname="Normal" w:val="Normal"/>
              <w:jc w:val="right"/>
            </w:pPr>
            <w:r>
              <w:t>         0</w:t>
            </w:r>
          </w:p>
        </w:tc>
        <w:tc>
          <w:p>
            <w:pPr>
              <w:pStyle w:stlname="Normal" w:val="Normal"/>
              <w:jc w:val="right"/>
            </w:pPr>
            <w:r>
              <w:t>        0</w:t>
            </w:r>
          </w:p>
        </w:tc>
      </w:tr>
      <w:tr>
        <w:tc>
          <w:p>
            <w:pPr>
              <w:pStyle w:stlname="Normal" w:val="Normal"/>
              <w:jc w:val="left"/>
            </w:pPr>
            <w:r>
              <w:t>device_exposure</w:t>
            </w:r>
          </w:p>
        </w:tc>
        <w:tc>
          <w:p>
            <w:pPr>
              <w:pStyle w:stlname="Normal" w:val="Normal"/>
              <w:jc w:val="right"/>
            </w:pPr>
            <w:r>
              <w:t>         0</w:t>
            </w:r>
          </w:p>
        </w:tc>
        <w:tc>
          <w:p>
            <w:pPr>
              <w:pStyle w:stlname="Normal" w:val="Normal"/>
              <w:jc w:val="right"/>
            </w:pPr>
            <w:r>
              <w:t>        0</w:t>
            </w:r>
          </w:p>
        </w:tc>
      </w:tr>
      <w:tr>
        <w:tc>
          <w:p>
            <w:pPr>
              <w:pStyle w:stlname="Normal" w:val="Normal"/>
              <w:jc w:val="left"/>
            </w:pPr>
            <w:r>
              <w:t>visit_detail</w:t>
            </w:r>
          </w:p>
        </w:tc>
        <w:tc>
          <w:p>
            <w:pPr>
              <w:pStyle w:stlname="Normal" w:val="Normal"/>
              <w:jc w:val="right"/>
            </w:pPr>
            <w:r>
              <w:t>         0</w:t>
            </w:r>
          </w:p>
        </w:tc>
        <w:tc>
          <w:p>
            <w:pPr>
              <w:pStyle w:stlname="Normal" w:val="Normal"/>
              <w:jc w:val="right"/>
            </w:pPr>
            <w:r>
              <w:t>        0</w:t>
            </w:r>
          </w:p>
        </w:tc>
      </w:tr>
      <w:tr>
        <w:tc>
          <w:p>
            <w:pPr>
              <w:pStyle w:stlname="Normal" w:val="Normal"/>
              <w:jc w:val="left"/>
            </w:pPr>
            <w:r>
              <w:t>drug_era</w:t>
            </w:r>
          </w:p>
        </w:tc>
        <w:tc>
          <w:p>
            <w:pPr>
              <w:pStyle w:stlname="Normal" w:val="Normal"/>
              <w:jc w:val="right"/>
            </w:pPr>
            <w:r>
              <w:t>         0</w:t>
            </w:r>
          </w:p>
        </w:tc>
        <w:tc>
          <w:p>
            <w:pPr>
              <w:pStyle w:stlname="Normal" w:val="Normal"/>
              <w:jc w:val="right"/>
            </w:pPr>
            <w:r>
              <w:t>        0</w:t>
            </w:r>
          </w:p>
        </w:tc>
      </w:tr>
      <w:tr>
        <w:tc>
          <w:p>
            <w:pPr>
              <w:pStyle w:stlname="Normal" w:val="Normal"/>
              <w:jc w:val="left"/>
            </w:pPr>
            <w:r>
              <w:t>condition_era</w:t>
            </w:r>
          </w:p>
        </w:tc>
        <w:tc>
          <w:p>
            <w:pPr>
              <w:pStyle w:stlname="Normal" w:val="Normal"/>
              <w:jc w:val="right"/>
            </w:pPr>
            <w:r>
              <w:t>         0</w:t>
            </w:r>
          </w:p>
        </w:tc>
        <w:tc>
          <w:p>
            <w:pPr>
              <w:pStyle w:stlname="Normal" w:val="Normal"/>
              <w:jc w:val="right"/>
            </w:pPr>
            <w:r>
              <w:t>        0</w:t>
            </w:r>
          </w:p>
        </w:tc>
      </w:tr>
      <w:tr>
        <w:tc>
          <w:p>
            <w:pPr>
              <w:pStyle w:stlname="Normal" w:val="Normal"/>
              <w:jc w:val="left"/>
            </w:pPr>
            <w:r>
              <w:t>care_site</w:t>
            </w:r>
          </w:p>
        </w:tc>
        <w:tc>
          <w:p>
            <w:pPr>
              <w:pStyle w:stlname="Normal" w:val="Normal"/>
              <w:jc w:val="right"/>
            </w:pPr>
            <w:r>
              <w:t>         0</w:t>
            </w:r>
          </w:p>
        </w:tc>
        <w:tc>
          <w:p>
            <w:pPr>
              <w:pStyle w:stlname="Normal" w:val="Normal"/>
              <w:jc w:val="right"/>
            </w:pPr>
            <w:r>
              <w:t>       NA</w:t>
            </w:r>
          </w:p>
        </w:tc>
      </w:tr>
      <w:tr>
        <w:tc>
          <w:p>
            <w:pPr>
              <w:pStyle w:stlname="Normal" w:val="Normal"/>
              <w:jc w:val="left"/>
            </w:pPr>
            <w:r>
              <w:t>note</w:t>
            </w:r>
          </w:p>
        </w:tc>
        <w:tc>
          <w:p>
            <w:pPr>
              <w:pStyle w:stlname="Normal" w:val="Normal"/>
              <w:jc w:val="right"/>
            </w:pPr>
            <w:r>
              <w:t>         0</w:t>
            </w:r>
          </w:p>
        </w:tc>
        <w:tc>
          <w:p>
            <w:pPr>
              <w:pStyle w:stlname="Normal" w:val="Normal"/>
              <w:jc w:val="right"/>
            </w:pPr>
            <w:r>
              <w:t>        0</w:t>
            </w:r>
          </w:p>
        </w:tc>
      </w:tr>
    </w:tbl>
    <w:p>
      <w:pPr>
        <w:pStyle w:val="Normal"/>
      </w:pPr>
      <w:r>
        <w:t xml:space="preserve"> </w:t>
      </w:r>
    </w:p>
    <w:p>
      <w:pPr>
        <w:pStyle w:val="Normal"/>
      </w:pPr>
      <w:r>
        <w:t xml:space="preserve">Query executed in  77.98 secs</w:t>
      </w:r>
    </w:p>
    <w:p>
      <w:pPr/>
      <w:r>
        <w:br w:type="page"/>
      </w:r>
    </w:p>
    <w:p>
      <w:pPr>
        <w:pStyle w:val="Heading2"/>
      </w:pPr>
      <w:r>
        <w:t xml:space="preserve">Data density plots</w:t>
      </w:r>
    </w:p>
    <w:p>
      <w:pPr>
        <w:pStyle w:val="Normal"/>
      </w:pPr>
      <w:r>
        <w:rPr/>
        <w:drawing>
          <wp:inline distT="0" distB="0" distL="0" distR="0">
            <wp:extent cx="54864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7"/>
                    <a:stretch>
                      <a:fillRect/>
                    </a:stretch>
                  </pic:blipFill>
                  <pic:spPr bwMode="auto">
                    <a:xfrm>
                      <a:off x="0" y="0"/>
                      <a:ext cx="76200" cy="50800"/>
                    </a:xfrm>
                    <a:prstGeom prst="rect">
                      <a:avLst/>
                    </a:prstGeom>
                    <a:noFill/>
                  </pic:spPr>
                </pic:pic>
              </a:graphicData>
            </a:graphic>
          </wp:inline>
        </w:drawing>
      </w:r>
    </w:p>
    <w:p>
      <w:pPr>
        <w:pStyle w:val="Normal"/>
      </w:pPr>
      <w:r>
        <w:t xml:space="preserve">Figure 1. Total record count over time per data domain</w:t>
      </w:r>
    </w:p>
    <w:p>
      <w:pPr>
        <w:pStyle w:val="Normal"/>
      </w:pPr>
      <w:r>
        <w:rPr/>
        <w:drawing>
          <wp:inline distT="0" distB="0" distL="0" distR="0">
            <wp:extent cx="54864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8"/>
                    <a:stretch>
                      <a:fillRect/>
                    </a:stretch>
                  </pic:blipFill>
                  <pic:spPr bwMode="auto">
                    <a:xfrm>
                      <a:off x="0" y="0"/>
                      <a:ext cx="76200" cy="50800"/>
                    </a:xfrm>
                    <a:prstGeom prst="rect">
                      <a:avLst/>
                    </a:prstGeom>
                    <a:noFill/>
                  </pic:spPr>
                </pic:pic>
              </a:graphicData>
            </a:graphic>
          </wp:inline>
        </w:drawing>
      </w:r>
    </w:p>
    <w:p>
      <w:pPr>
        <w:pStyle w:val="Normal"/>
      </w:pPr>
      <w:r>
        <w:t xml:space="preserve">Figure 2. Number of records per person over time per data domain</w:t>
      </w:r>
    </w:p>
    <w:p>
      <w:pPr/>
      <w:r>
        <w:br w:type="page"/>
      </w:r>
    </w:p>
    <w:p>
      <w:pPr>
        <w:pStyle w:val="Heading2"/>
      </w:pPr>
      <w:r>
        <w:t xml:space="preserve">Distinct concepts per person</w:t>
      </w:r>
    </w:p>
    <w:p>
      <w:pPr>
        <w:pStyle w:val="Normal"/>
      </w:pPr>
      <w:r>
        <w:t xml:space="preserve">Table 2. Shows the number of distinct concepts per person for all data domains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Min</w:t>
            </w:r>
          </w:p>
        </w:tc>
        <w:tc>
          <w:p>
            <w:pPr>
              <w:pStyle w:stlname="Normal" w:val="Normal"/>
              <w:jc w:val="right"/>
            </w:pPr>
            <w:r>
              <w:t>P10</w:t>
            </w:r>
          </w:p>
        </w:tc>
        <w:tc>
          <w:p>
            <w:pPr>
              <w:pStyle w:stlname="Normal" w:val="Normal"/>
              <w:jc w:val="right"/>
            </w:pPr>
            <w:r>
              <w:t>P25</w:t>
            </w:r>
          </w:p>
        </w:tc>
        <w:tc>
          <w:p>
            <w:pPr>
              <w:pStyle w:stlname="Normal" w:val="Normal"/>
              <w:jc w:val="right"/>
            </w:pPr>
            <w:r>
              <w:t>MEDIAN</w:t>
            </w:r>
          </w:p>
        </w:tc>
        <w:tc>
          <w:p>
            <w:pPr>
              <w:pStyle w:stlname="Normal" w:val="Normal"/>
              <w:jc w:val="right"/>
            </w:pPr>
            <w:r>
              <w:t>P75</w:t>
            </w:r>
          </w:p>
        </w:tc>
        <w:tc>
          <w:p>
            <w:pPr>
              <w:pStyle w:stlname="Normal" w:val="Normal"/>
              <w:jc w:val="right"/>
            </w:pPr>
            <w:r>
              <w:t>P90</w:t>
            </w:r>
          </w:p>
        </w:tc>
        <w:tc>
          <w:p>
            <w:pPr>
              <w:pStyle w:stlname="Normal" w:val="Normal"/>
              <w:jc w:val="right"/>
            </w:pPr>
            <w:r>
              <w:t>Max</w:t>
            </w:r>
          </w:p>
        </w:tc>
      </w:tr>
      <w:tr>
        <w:tc>
          <w:p>
            <w:pPr>
              <w:pStyle w:stlname="Normal" w:val="Normal"/>
              <w:jc w:val="left"/>
            </w:pPr>
            <w:r>
              <w:t>Drug exposure</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r>
      <w:tr>
        <w:tc>
          <w:p>
            <w:pPr>
              <w:pStyle w:stlname="Normal" w:val="Normal"/>
              <w:jc w:val="left"/>
            </w:pPr>
            <w:r>
              <w:t>Condition occurrence</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3</w:t>
            </w:r>
          </w:p>
        </w:tc>
      </w:tr>
      <w:tr>
        <w:tc>
          <w:p>
            <w:pPr>
              <w:pStyle w:stlname="Normal" w:val="Normal"/>
              <w:jc w:val="left"/>
            </w:pPr>
            <w:r>
              <w:t>Measurement</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2</w:t>
            </w:r>
          </w:p>
        </w:tc>
      </w:tr>
      <w:tr>
        <w:tc>
          <w:p>
            <w:pPr>
              <w:pStyle w:stlname="Normal" w:val="Normal"/>
              <w:jc w:val="left"/>
            </w:pPr>
            <w:r>
              <w:t>Observation</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3</w:t>
            </w:r>
          </w:p>
        </w:tc>
      </w:tr>
    </w:tbl>
    <w:p>
      <w:pPr>
        <w:pStyle w:val="Normal"/>
      </w:pPr>
      <w:r>
        <w:t xml:space="preserve"> </w:t>
      </w:r>
    </w:p>
    <w:p>
      <w:pPr>
        <w:pStyle w:val="Heading1"/>
      </w:pPr>
      <w:r>
        <w:t xml:space="preserve">Vocabulary Mapping</w:t>
      </w:r>
    </w:p>
    <w:p>
      <w:pPr>
        <w:pStyle w:val="Highlight"/>
      </w:pPr>
      <w:r>
        <w:t xml:space="preserve">Describe how the vocabulary mapping process was implemented, and what the quality control mechanism are.</w:t>
      </w:r>
    </w:p>
    <w:p>
      <w:pPr>
        <w:pStyle w:val="Highlight"/>
      </w:pPr>
      <w:r>
        <w:t xml:space="preserve">All the custom mappings need to be shared with the report as Excel file or as source_to_concept map, to allow for random checks. Ideally these lists are sorted descending by source code frequency.</w:t>
      </w:r>
    </w:p>
    <w:p>
      <w:pPr>
        <w:pStyle w:val="Heading2"/>
      </w:pPr>
      <w:r>
        <w:t xml:space="preserve">Vocabularies</w:t>
      </w:r>
    </w:p>
    <w:p>
      <w:pPr>
        <w:pStyle w:val="Normal"/>
      </w:pPr>
      <w:r>
        <w:t xml:space="preserve">Vocabulary version: v5.0 23-JAN-23</w:t>
      </w:r>
    </w:p>
    <w:p>
      <w:pPr>
        <w:pStyle w:val="Normal"/>
      </w:pPr>
      <w:r>
        <w:t xml:space="preserve">Table 3. The vocabularies available in the CDM with concept count. Note that this does not reflect which concepts are actually used in the clinical CDM tables. S=Standard, C=Classification and '-'=Non-standard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ID</w:t>
            </w:r>
          </w:p>
        </w:tc>
        <w:tc>
          <w:p>
            <w:pPr>
              <w:pStyle w:stlname="Normal" w:val="Normal"/>
              <w:jc w:val="left"/>
            </w:pPr>
            <w:r>
              <w:t>NAME</w:t>
            </w:r>
          </w:p>
        </w:tc>
        <w:tc>
          <w:p>
            <w:pPr>
              <w:pStyle w:stlname="Normal" w:val="Normal"/>
              <w:jc w:val="left"/>
            </w:pPr>
            <w:r>
              <w:t>VERSION</w:t>
            </w:r>
          </w:p>
        </w:tc>
        <w:tc>
          <w:p>
            <w:pPr>
              <w:pStyle w:stlname="Normal" w:val="Normal"/>
              <w:jc w:val="right"/>
            </w:pPr>
            <w:r>
              <w:t>S</w:t>
            </w:r>
          </w:p>
        </w:tc>
        <w:tc>
          <w:p>
            <w:pPr>
              <w:pStyle w:stlname="Normal" w:val="Normal"/>
              <w:jc w:val="right"/>
            </w:pPr>
            <w:r>
              <w:t>C</w:t>
            </w:r>
          </w:p>
        </w:tc>
        <w:tc>
          <w:p>
            <w:pPr>
              <w:pStyle w:stlname="Normal" w:val="Normal"/>
              <w:jc w:val="right"/>
            </w:pPr>
            <w:r>
              <w:t>-</w:t>
            </w:r>
          </w:p>
        </w:tc>
      </w:tr>
      <w:tr>
        <w:tc>
          <w:p>
            <w:pPr>
              <w:pStyle w:stlname="Normal" w:val="Normal"/>
              <w:jc w:val="left"/>
            </w:pPr>
            <w:r>
              <w:t>ABMS</w:t>
            </w:r>
          </w:p>
        </w:tc>
        <w:tc>
          <w:p>
            <w:pPr>
              <w:pStyle w:stlname="Normal" w:val="Normal"/>
              <w:jc w:val="left"/>
            </w:pPr>
            <w:r>
              <w:t>Provider Specialty (American Board of Medical Specialties)</w:t>
            </w:r>
          </w:p>
        </w:tc>
        <w:tc>
          <w:p>
            <w:pPr>
              <w:pStyle w:stlname="Normal" w:val="Normal"/>
              <w:jc w:val="left"/>
            </w:pPr>
            <w:r>
              <w:t>2018-06-26 ABMS</w:t>
            </w:r>
          </w:p>
        </w:tc>
        <w:tc>
          <w:p>
            <w:pPr>
              <w:pStyle w:stlname="Normal" w:val="Normal"/>
              <w:jc w:val="right"/>
            </w:pPr>
            <w:r>
              <w:t>       85</w:t>
            </w:r>
          </w:p>
        </w:tc>
        <w:tc>
          <w:p>
            <w:pPr>
              <w:pStyle w:stlname="Normal" w:val="Normal"/>
              <w:jc w:val="right"/>
            </w:pPr>
            <w:r>
              <w:t>      0</w:t>
            </w:r>
          </w:p>
        </w:tc>
        <w:tc>
          <w:p>
            <w:pPr>
              <w:pStyle w:stlname="Normal" w:val="Normal"/>
              <w:jc w:val="right"/>
            </w:pPr>
            <w:r>
              <w:t>       13</w:t>
            </w:r>
          </w:p>
        </w:tc>
      </w:tr>
      <w:tr>
        <w:tc>
          <w:p>
            <w:pPr>
              <w:pStyle w:stlname="Normal" w:val="Normal"/>
              <w:jc w:val="left"/>
            </w:pPr>
            <w:r>
              <w:t>ATC</w:t>
            </w:r>
          </w:p>
        </w:tc>
        <w:tc>
          <w:p>
            <w:pPr>
              <w:pStyle w:stlname="Normal" w:val="Normal"/>
              <w:jc w:val="left"/>
            </w:pPr>
            <w:r>
              <w:t>WHO Anatomic Therapeutic Chemical Classification</w:t>
            </w:r>
          </w:p>
        </w:tc>
        <w:tc>
          <w:p>
            <w:pPr>
              <w:pStyle w:stlname="Normal" w:val="Normal"/>
              <w:jc w:val="left"/>
            </w:pPr>
            <w:r>
              <w:t>RxNorm 20210907</w:t>
            </w:r>
          </w:p>
        </w:tc>
        <w:tc>
          <w:p>
            <w:pPr>
              <w:pStyle w:stlname="Normal" w:val="Normal"/>
              <w:jc w:val="right"/>
            </w:pPr>
            <w:r>
              <w:t>        0</w:t>
            </w:r>
          </w:p>
        </w:tc>
        <w:tc>
          <w:p>
            <w:pPr>
              <w:pStyle w:stlname="Normal" w:val="Normal"/>
              <w:jc w:val="right"/>
            </w:pPr>
            <w:r>
              <w:t>  6,509</w:t>
            </w:r>
          </w:p>
        </w:tc>
        <w:tc>
          <w:p>
            <w:pPr>
              <w:pStyle w:stlname="Normal" w:val="Normal"/>
              <w:jc w:val="right"/>
            </w:pPr>
            <w:r>
              <w:t>      231</w:t>
            </w:r>
          </w:p>
        </w:tc>
      </w:tr>
      <w:tr>
        <w:tc>
          <w:p>
            <w:pPr>
              <w:pStyle w:stlname="Normal" w:val="Normal"/>
              <w:jc w:val="left"/>
            </w:pPr>
            <w:r>
              <w:t>CDM</w:t>
            </w:r>
          </w:p>
        </w:tc>
        <w:tc>
          <w:p>
            <w:pPr>
              <w:pStyle w:stlname="Normal" w:val="Normal"/>
              <w:jc w:val="left"/>
            </w:pPr>
            <w:r>
              <w:t>OMOP Common DataModel</w:t>
            </w:r>
          </w:p>
        </w:tc>
        <w:tc>
          <w:p>
            <w:pPr>
              <w:pStyle w:stlname="Normal" w:val="Normal"/>
              <w:jc w:val="left"/>
            </w:pPr>
            <w:r>
              <w:t>CDM v6.0.0</w:t>
            </w:r>
          </w:p>
        </w:tc>
        <w:tc>
          <w:p>
            <w:pPr>
              <w:pStyle w:stlname="Normal" w:val="Normal"/>
              <w:jc w:val="right"/>
            </w:pPr>
            <w:r>
              <w:t>    1,045</w:t>
            </w:r>
          </w:p>
        </w:tc>
        <w:tc>
          <w:p>
            <w:pPr>
              <w:pStyle w:stlname="Normal" w:val="Normal"/>
              <w:jc w:val="right"/>
            </w:pPr>
            <w:r>
              <w:t>      0</w:t>
            </w:r>
          </w:p>
        </w:tc>
        <w:tc>
          <w:p>
            <w:pPr>
              <w:pStyle w:stlname="Normal" w:val="Normal"/>
              <w:jc w:val="right"/>
            </w:pPr>
            <w:r>
              <w:t>        0</w:t>
            </w:r>
          </w:p>
        </w:tc>
      </w:tr>
      <w:tr>
        <w:tc>
          <w:p>
            <w:pPr>
              <w:pStyle w:stlname="Normal" w:val="Normal"/>
              <w:jc w:val="left"/>
            </w:pPr>
            <w:r>
              <w:t>CMS Place of Service</w:t>
            </w:r>
          </w:p>
        </w:tc>
        <w:tc>
          <w:p>
            <w:pPr>
              <w:pStyle w:stlname="Normal" w:val="Normal"/>
              <w:jc w:val="left"/>
            </w:pPr>
            <w:r>
              <w:t>Place of Service Codes for Professional Claims (CMS)</w:t>
            </w:r>
          </w:p>
        </w:tc>
        <w:tc>
          <w:p>
            <w:pPr>
              <w:pStyle w:stlname="Normal" w:val="Normal"/>
              <w:jc w:val="left"/>
            </w:pPr>
            <w:r>
              <w:t>2009-01-11</w:t>
            </w:r>
          </w:p>
        </w:tc>
        <w:tc>
          <w:p>
            <w:pPr>
              <w:pStyle w:stlname="Normal" w:val="Normal"/>
              <w:jc w:val="right"/>
            </w:pPr>
            <w:r>
              <w:t>       51</w:t>
            </w:r>
          </w:p>
        </w:tc>
        <w:tc>
          <w:p>
            <w:pPr>
              <w:pStyle w:stlname="Normal" w:val="Normal"/>
              <w:jc w:val="right"/>
            </w:pPr>
            <w:r>
              <w:t>      0</w:t>
            </w:r>
          </w:p>
        </w:tc>
        <w:tc>
          <w:p>
            <w:pPr>
              <w:pStyle w:stlname="Normal" w:val="Normal"/>
              <w:jc w:val="right"/>
            </w:pPr>
            <w:r>
              <w:t>        9</w:t>
            </w:r>
          </w:p>
        </w:tc>
      </w:tr>
      <w:tr>
        <w:tc>
          <w:p>
            <w:pPr>
              <w:pStyle w:stlname="Normal" w:val="Normal"/>
              <w:jc w:val="left"/>
            </w:pPr>
            <w:r>
              <w:t>Cohort Type</w:t>
            </w:r>
          </w:p>
        </w:tc>
        <w:tc>
          <w:p>
            <w:pPr>
              <w:pStyle w:stlname="Normal" w:val="Normal"/>
              <w:jc w:val="left"/>
            </w:pPr>
            <w:r>
              <w:t>OMOP Cohort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Concept Class</w:t>
            </w:r>
          </w:p>
        </w:tc>
        <w:tc>
          <w:p>
            <w:pPr>
              <w:pStyle w:stlname="Normal" w:val="Normal"/>
              <w:jc w:val="left"/>
            </w:pPr>
            <w:r>
              <w:t>OMOP Concept Class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416</w:t>
            </w:r>
          </w:p>
        </w:tc>
      </w:tr>
      <w:tr>
        <w:tc>
          <w:p>
            <w:pPr>
              <w:pStyle w:stlname="Normal" w:val="Normal"/>
              <w:jc w:val="left"/>
            </w:pPr>
            <w:r>
              <w:t>Condition Status</w:t>
            </w:r>
          </w:p>
        </w:tc>
        <w:tc>
          <w:p>
            <w:pPr>
              <w:pStyle w:stlname="Normal" w:val="Normal"/>
              <w:jc w:val="left"/>
            </w:pPr>
            <w:r>
              <w:t>OMOP Condition Status</w:t>
            </w:r>
          </w:p>
        </w:tc>
        <w:tc>
          <w:p>
            <w:pPr>
              <w:pStyle w:stlname="Normal" w:val="Normal"/>
              <w:jc w:val="left"/>
            </w:pPr>
            <w:r>
              <w:t>NA</w:t>
            </w:r>
          </w:p>
        </w:tc>
        <w:tc>
          <w:p>
            <w:pPr>
              <w:pStyle w:stlname="Normal" w:val="Normal"/>
              <w:jc w:val="right"/>
            </w:pPr>
            <w:r>
              <w:t>       22</w:t>
            </w:r>
          </w:p>
        </w:tc>
        <w:tc>
          <w:p>
            <w:pPr>
              <w:pStyle w:stlname="Normal" w:val="Normal"/>
              <w:jc w:val="right"/>
            </w:pPr>
            <w:r>
              <w:t>      0</w:t>
            </w:r>
          </w:p>
        </w:tc>
        <w:tc>
          <w:p>
            <w:pPr>
              <w:pStyle w:stlname="Normal" w:val="Normal"/>
              <w:jc w:val="right"/>
            </w:pPr>
            <w:r>
              <w:t>        0</w:t>
            </w:r>
          </w:p>
        </w:tc>
      </w:tr>
      <w:tr>
        <w:tc>
          <w:p>
            <w:pPr>
              <w:pStyle w:stlname="Normal" w:val="Normal"/>
              <w:jc w:val="left"/>
            </w:pPr>
            <w:r>
              <w:t>Condition Type</w:t>
            </w:r>
          </w:p>
        </w:tc>
        <w:tc>
          <w:p>
            <w:pPr>
              <w:pStyle w:stlname="Normal" w:val="Normal"/>
              <w:jc w:val="left"/>
            </w:pPr>
            <w:r>
              <w:t>OMOP Condition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118</w:t>
            </w:r>
          </w:p>
        </w:tc>
      </w:tr>
      <w:tr>
        <w:tc>
          <w:p>
            <w:pPr>
              <w:pStyle w:stlname="Normal" w:val="Normal"/>
              <w:jc w:val="left"/>
            </w:pPr>
            <w:r>
              <w:t>Cost</w:t>
            </w:r>
          </w:p>
        </w:tc>
        <w:tc>
          <w:p>
            <w:pPr>
              <w:pStyle w:stlname="Normal" w:val="Normal"/>
              <w:jc w:val="left"/>
            </w:pPr>
            <w:r>
              <w:t>OMOP Cost</w:t>
            </w:r>
          </w:p>
        </w:tc>
        <w:tc>
          <w:p>
            <w:pPr>
              <w:pStyle w:stlname="Normal" w:val="Normal"/>
              <w:jc w:val="left"/>
            </w:pPr>
            <w:r>
              <w:t>NA</w:t>
            </w:r>
          </w:p>
        </w:tc>
        <w:tc>
          <w:p>
            <w:pPr>
              <w:pStyle w:stlname="Normal" w:val="Normal"/>
              <w:jc w:val="right"/>
            </w:pPr>
            <w:r>
              <w:t>       51</w:t>
            </w:r>
          </w:p>
        </w:tc>
        <w:tc>
          <w:p>
            <w:pPr>
              <w:pStyle w:stlname="Normal" w:val="Normal"/>
              <w:jc w:val="right"/>
            </w:pPr>
            <w:r>
              <w:t>      0</w:t>
            </w:r>
          </w:p>
        </w:tc>
        <w:tc>
          <w:p>
            <w:pPr>
              <w:pStyle w:stlname="Normal" w:val="Normal"/>
              <w:jc w:val="right"/>
            </w:pPr>
            <w:r>
              <w:t>        0</w:t>
            </w:r>
          </w:p>
        </w:tc>
      </w:tr>
      <w:tr>
        <w:tc>
          <w:p>
            <w:pPr>
              <w:pStyle w:stlname="Normal" w:val="Normal"/>
              <w:jc w:val="left"/>
            </w:pPr>
            <w:r>
              <w:t>Cost Type</w:t>
            </w:r>
          </w:p>
        </w:tc>
        <w:tc>
          <w:p>
            <w:pPr>
              <w:pStyle w:stlname="Normal" w:val="Normal"/>
              <w:jc w:val="left"/>
            </w:pPr>
            <w:r>
              <w:t>OMOP Cost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8</w:t>
            </w:r>
          </w:p>
        </w:tc>
      </w:tr>
      <w:tr>
        <w:tc>
          <w:p>
            <w:pPr>
              <w:pStyle w:stlname="Normal" w:val="Normal"/>
              <w:jc w:val="left"/>
            </w:pPr>
            <w:r>
              <w:t>CPT4</w:t>
            </w:r>
          </w:p>
        </w:tc>
        <w:tc>
          <w:p>
            <w:pPr>
              <w:pStyle w:stlname="Normal" w:val="Normal"/>
              <w:jc w:val="left"/>
            </w:pPr>
            <w:r>
              <w:t>Current Procedural Terminology version 4 (AMA)</w:t>
            </w:r>
          </w:p>
        </w:tc>
        <w:tc>
          <w:p>
            <w:pPr>
              <w:pStyle w:stlname="Normal" w:val="Normal"/>
              <w:jc w:val="left"/>
            </w:pPr>
            <w:r>
              <w:t>2022 Release</w:t>
            </w:r>
          </w:p>
        </w:tc>
        <w:tc>
          <w:p>
            <w:pPr>
              <w:pStyle w:stlname="Normal" w:val="Normal"/>
              <w:jc w:val="right"/>
            </w:pPr>
            <w:r>
              <w:t>   11,909</w:t>
            </w:r>
          </w:p>
        </w:tc>
        <w:tc>
          <w:p>
            <w:pPr>
              <w:pStyle w:stlname="Normal" w:val="Normal"/>
              <w:jc w:val="right"/>
            </w:pPr>
            <w:r>
              <w:t>  3,559</w:t>
            </w:r>
          </w:p>
        </w:tc>
        <w:tc>
          <w:p>
            <w:pPr>
              <w:pStyle w:stlname="Normal" w:val="Normal"/>
              <w:jc w:val="right"/>
            </w:pPr>
            <w:r>
              <w:t>    1,454</w:t>
            </w:r>
          </w:p>
        </w:tc>
      </w:tr>
      <w:tr>
        <w:tc>
          <w:p>
            <w:pPr>
              <w:pStyle w:stlname="Normal" w:val="Normal"/>
              <w:jc w:val="left"/>
            </w:pPr>
            <w:r>
              <w:t>Currency</w:t>
            </w:r>
          </w:p>
        </w:tc>
        <w:tc>
          <w:p>
            <w:pPr>
              <w:pStyle w:stlname="Normal" w:val="Normal"/>
              <w:jc w:val="left"/>
            </w:pPr>
            <w:r>
              <w:t>International Currency Symbol (ISO 4217)</w:t>
            </w:r>
          </w:p>
        </w:tc>
        <w:tc>
          <w:p>
            <w:pPr>
              <w:pStyle w:stlname="Normal" w:val="Normal"/>
              <w:jc w:val="left"/>
            </w:pPr>
            <w:r>
              <w:t>2008</w:t>
            </w:r>
          </w:p>
        </w:tc>
        <w:tc>
          <w:p>
            <w:pPr>
              <w:pStyle w:stlname="Normal" w:val="Normal"/>
              <w:jc w:val="right"/>
            </w:pPr>
            <w:r>
              <w:t>      180</w:t>
            </w:r>
          </w:p>
        </w:tc>
        <w:tc>
          <w:p>
            <w:pPr>
              <w:pStyle w:stlname="Normal" w:val="Normal"/>
              <w:jc w:val="right"/>
            </w:pPr>
            <w:r>
              <w:t>      0</w:t>
            </w:r>
          </w:p>
        </w:tc>
        <w:tc>
          <w:p>
            <w:pPr>
              <w:pStyle w:stlname="Normal" w:val="Normal"/>
              <w:jc w:val="right"/>
            </w:pPr>
            <w:r>
              <w:t>        0</w:t>
            </w:r>
          </w:p>
        </w:tc>
      </w:tr>
      <w:tr>
        <w:tc>
          <w:p>
            <w:pPr>
              <w:pStyle w:stlname="Normal" w:val="Normal"/>
              <w:jc w:val="left"/>
            </w:pPr>
            <w:r>
              <w:t>Death Type</w:t>
            </w:r>
          </w:p>
        </w:tc>
        <w:tc>
          <w:p>
            <w:pPr>
              <w:pStyle w:stlname="Normal" w:val="Normal"/>
              <w:jc w:val="left"/>
            </w:pPr>
            <w:r>
              <w:t>OMOP Death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w:t>
            </w:r>
          </w:p>
        </w:tc>
      </w:tr>
      <w:tr>
        <w:tc>
          <w:p>
            <w:pPr>
              <w:pStyle w:stlname="Normal" w:val="Normal"/>
              <w:jc w:val="left"/>
            </w:pPr>
            <w:r>
              <w:t>Device Type</w:t>
            </w:r>
          </w:p>
        </w:tc>
        <w:tc>
          <w:p>
            <w:pPr>
              <w:pStyle w:stlname="Normal" w:val="Normal"/>
              <w:jc w:val="left"/>
            </w:pPr>
            <w:r>
              <w:t>OMOP Device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w:t>
            </w:r>
          </w:p>
        </w:tc>
      </w:tr>
      <w:tr>
        <w:tc>
          <w:p>
            <w:pPr>
              <w:pStyle w:stlname="Normal" w:val="Normal"/>
              <w:jc w:val="left"/>
            </w:pPr>
            <w:r>
              <w:t>Domain</w:t>
            </w:r>
          </w:p>
        </w:tc>
        <w:tc>
          <w:p>
            <w:pPr>
              <w:pStyle w:stlname="Normal" w:val="Normal"/>
              <w:jc w:val="left"/>
            </w:pPr>
            <w:r>
              <w:t>OMOP Domain</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65</w:t>
            </w:r>
          </w:p>
        </w:tc>
      </w:tr>
      <w:tr>
        <w:tc>
          <w:p>
            <w:pPr>
              <w:pStyle w:stlname="Normal" w:val="Normal"/>
              <w:jc w:val="left"/>
            </w:pPr>
            <w:r>
              <w:t>Drug Type</w:t>
            </w:r>
          </w:p>
        </w:tc>
        <w:tc>
          <w:p>
            <w:pPr>
              <w:pStyle w:stlname="Normal" w:val="Normal"/>
              <w:jc w:val="left"/>
            </w:pPr>
            <w:r>
              <w:t>OMOP Drug Exposure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16</w:t>
            </w:r>
          </w:p>
        </w:tc>
      </w:tr>
      <w:tr>
        <w:tc>
          <w:p>
            <w:pPr>
              <w:pStyle w:stlname="Normal" w:val="Normal"/>
              <w:jc w:val="left"/>
            </w:pPr>
            <w:r>
              <w:t>EBM</w:t>
            </w:r>
          </w:p>
        </w:tc>
        <w:tc>
          <w:p>
            <w:pPr>
              <w:pStyle w:stlname="Normal" w:val="Normal"/>
              <w:jc w:val="left"/>
            </w:pPr>
            <w:r>
              <w:t>German Uniform Assessment Standard (EBM)</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3,614</w:t>
            </w:r>
          </w:p>
        </w:tc>
      </w:tr>
      <w:tr>
        <w:tc>
          <w:p>
            <w:pPr>
              <w:pStyle w:stlname="Normal" w:val="Normal"/>
              <w:jc w:val="left"/>
            </w:pPr>
            <w:r>
              <w:t>Episode</w:t>
            </w:r>
          </w:p>
        </w:tc>
        <w:tc>
          <w:p>
            <w:pPr>
              <w:pStyle w:stlname="Normal" w:val="Normal"/>
              <w:jc w:val="left"/>
            </w:pPr>
            <w:r>
              <w:t>OMOP Episode</w:t>
            </w:r>
          </w:p>
        </w:tc>
        <w:tc>
          <w:p>
            <w:pPr>
              <w:pStyle w:stlname="Normal" w:val="Normal"/>
              <w:jc w:val="left"/>
            </w:pPr>
            <w:r>
              <w:t>Episode 20201014</w:t>
            </w:r>
          </w:p>
        </w:tc>
        <w:tc>
          <w:p>
            <w:pPr>
              <w:pStyle w:stlname="Normal" w:val="Normal"/>
              <w:jc w:val="right"/>
            </w:pPr>
            <w:r>
              <w:t>       14</w:t>
            </w:r>
          </w:p>
        </w:tc>
        <w:tc>
          <w:p>
            <w:pPr>
              <w:pStyle w:stlname="Normal" w:val="Normal"/>
              <w:jc w:val="right"/>
            </w:pPr>
            <w:r>
              <w:t>      0</w:t>
            </w:r>
          </w:p>
        </w:tc>
        <w:tc>
          <w:p>
            <w:pPr>
              <w:pStyle w:stlname="Normal" w:val="Normal"/>
              <w:jc w:val="right"/>
            </w:pPr>
            <w:r>
              <w:t>        4</w:t>
            </w:r>
          </w:p>
        </w:tc>
      </w:tr>
      <w:tr>
        <w:tc>
          <w:p>
            <w:pPr>
              <w:pStyle w:stlname="Normal" w:val="Normal"/>
              <w:jc w:val="left"/>
            </w:pPr>
            <w:r>
              <w:t>Ethnicity</w:t>
            </w:r>
          </w:p>
        </w:tc>
        <w:tc>
          <w:p>
            <w:pPr>
              <w:pStyle w:stlname="Normal" w:val="Normal"/>
              <w:jc w:val="left"/>
            </w:pPr>
            <w:r>
              <w:t>OMOP Ethnicity</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0</w:t>
            </w:r>
          </w:p>
        </w:tc>
      </w:tr>
      <w:tr>
        <w:tc>
          <w:p>
            <w:pPr>
              <w:pStyle w:stlname="Normal" w:val="Normal"/>
              <w:jc w:val="left"/>
            </w:pPr>
            <w:r>
              <w:t>Gender</w:t>
            </w:r>
          </w:p>
        </w:tc>
        <w:tc>
          <w:p>
            <w:pPr>
              <w:pStyle w:stlname="Normal" w:val="Normal"/>
              <w:jc w:val="left"/>
            </w:pPr>
            <w:r>
              <w:t>OMOP Gender</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3</w:t>
            </w:r>
          </w:p>
        </w:tc>
      </w:tr>
      <w:tr>
        <w:tc>
          <w:p>
            <w:pPr>
              <w:pStyle w:stlname="Normal" w:val="Normal"/>
              <w:jc w:val="left"/>
            </w:pPr>
            <w:r>
              <w:t>HCPCS</w:t>
            </w:r>
          </w:p>
        </w:tc>
        <w:tc>
          <w:p>
            <w:pPr>
              <w:pStyle w:stlname="Normal" w:val="Normal"/>
              <w:jc w:val="left"/>
            </w:pPr>
            <w:r>
              <w:t>Healthcare Common Procedure Coding System (CMS)</w:t>
            </w:r>
          </w:p>
        </w:tc>
        <w:tc>
          <w:p>
            <w:pPr>
              <w:pStyle w:stlname="Normal" w:val="Normal"/>
              <w:jc w:val="left"/>
            </w:pPr>
            <w:r>
              <w:t>20221001 Alpha Numeric HCPCS File</w:t>
            </w:r>
          </w:p>
        </w:tc>
        <w:tc>
          <w:p>
            <w:pPr>
              <w:pStyle w:stlname="Normal" w:val="Normal"/>
              <w:jc w:val="right"/>
            </w:pPr>
            <w:r>
              <w:t>    8,461</w:t>
            </w:r>
          </w:p>
        </w:tc>
        <w:tc>
          <w:p>
            <w:pPr>
              <w:pStyle w:stlname="Normal" w:val="Normal"/>
              <w:jc w:val="right"/>
            </w:pPr>
            <w:r>
              <w:t>      0</w:t>
            </w:r>
          </w:p>
        </w:tc>
        <w:tc>
          <w:p>
            <w:pPr>
              <w:pStyle w:stlname="Normal" w:val="Normal"/>
              <w:jc w:val="right"/>
            </w:pPr>
            <w:r>
              <w:t>    2,808</w:t>
            </w:r>
          </w:p>
        </w:tc>
      </w:tr>
      <w:tr>
        <w:tc>
          <w:p>
            <w:pPr>
              <w:pStyle w:stlname="Normal" w:val="Normal"/>
              <w:jc w:val="left"/>
            </w:pPr>
            <w:r>
              <w:t>ICD10CM</w:t>
            </w:r>
          </w:p>
        </w:tc>
        <w:tc>
          <w:p>
            <w:pPr>
              <w:pStyle w:stlname="Normal" w:val="Normal"/>
              <w:jc w:val="left"/>
            </w:pPr>
            <w:r>
              <w:t>International Classification of Diseases, Tenth Revision, Clinical Modification (NCHS)</w:t>
            </w:r>
          </w:p>
        </w:tc>
        <w:tc>
          <w:p>
            <w:pPr>
              <w:pStyle w:stlname="Normal" w:val="Normal"/>
              <w:jc w:val="left"/>
            </w:pPr>
            <w:r>
              <w:t>ICD10CM FY2023 code descriptions</w:t>
            </w:r>
          </w:p>
        </w:tc>
        <w:tc>
          <w:p>
            <w:pPr>
              <w:pStyle w:stlname="Normal" w:val="Normal"/>
              <w:jc w:val="right"/>
            </w:pPr>
            <w:r>
              <w:t>        0</w:t>
            </w:r>
          </w:p>
        </w:tc>
        <w:tc>
          <w:p>
            <w:pPr>
              <w:pStyle w:stlname="Normal" w:val="Normal"/>
              <w:jc w:val="right"/>
            </w:pPr>
            <w:r>
              <w:t>      0</w:t>
            </w:r>
          </w:p>
        </w:tc>
        <w:tc>
          <w:p>
            <w:pPr>
              <w:pStyle w:stlname="Normal" w:val="Normal"/>
              <w:jc w:val="right"/>
            </w:pPr>
            <w:r>
              <w:t>   98,583</w:t>
            </w:r>
          </w:p>
        </w:tc>
      </w:tr>
      <w:tr>
        <w:tc>
          <w:p>
            <w:pPr>
              <w:pStyle w:stlname="Normal" w:val="Normal"/>
              <w:jc w:val="left"/>
            </w:pPr>
            <w:r>
              <w:t>ICD10GM</w:t>
            </w:r>
          </w:p>
        </w:tc>
        <w:tc>
          <w:p>
            <w:pPr>
              <w:pStyle w:stlname="Normal" w:val="Normal"/>
              <w:jc w:val="left"/>
            </w:pPr>
            <w:r>
              <w:t>International Classification of Diseases, Tenth Revision, German Edition</w:t>
            </w:r>
          </w:p>
        </w:tc>
        <w:tc>
          <w:p>
            <w:pPr>
              <w:pStyle w:stlname="Normal" w:val="Normal"/>
              <w:jc w:val="left"/>
            </w:pPr>
            <w:r>
              <w:t>ICD10GM 2022</w:t>
            </w:r>
          </w:p>
        </w:tc>
        <w:tc>
          <w:p>
            <w:pPr>
              <w:pStyle w:stlname="Normal" w:val="Normal"/>
              <w:jc w:val="right"/>
            </w:pPr>
            <w:r>
              <w:t>        0</w:t>
            </w:r>
          </w:p>
        </w:tc>
        <w:tc>
          <w:p>
            <w:pPr>
              <w:pStyle w:stlname="Normal" w:val="Normal"/>
              <w:jc w:val="right"/>
            </w:pPr>
            <w:r>
              <w:t>      0</w:t>
            </w:r>
          </w:p>
        </w:tc>
        <w:tc>
          <w:p>
            <w:pPr>
              <w:pStyle w:stlname="Normal" w:val="Normal"/>
              <w:jc w:val="right"/>
            </w:pPr>
            <w:r>
              <w:t>   17,213</w:t>
            </w:r>
          </w:p>
        </w:tc>
      </w:tr>
      <w:tr>
        <w:tc>
          <w:p>
            <w:pPr>
              <w:pStyle w:stlname="Normal" w:val="Normal"/>
              <w:jc w:val="left"/>
            </w:pPr>
            <w:r>
              <w:t>ICD9CM</w:t>
            </w:r>
          </w:p>
        </w:tc>
        <w:tc>
          <w:p>
            <w:pPr>
              <w:pStyle w:stlname="Normal" w:val="Normal"/>
              <w:jc w:val="left"/>
            </w:pPr>
            <w:r>
              <w:t>International Classification of Diseases, Ninth Revision, Clinical Modification, Volume 1 and 2 (NCHS)</w:t>
            </w:r>
          </w:p>
        </w:tc>
        <w:tc>
          <w:p>
            <w:pPr>
              <w:pStyle w:stlname="Normal" w:val="Normal"/>
              <w:jc w:val="left"/>
            </w:pPr>
            <w:r>
              <w:t>ICD9CM v32 master descriptions</w:t>
            </w:r>
          </w:p>
        </w:tc>
        <w:tc>
          <w:p>
            <w:pPr>
              <w:pStyle w:stlname="Normal" w:val="Normal"/>
              <w:jc w:val="right"/>
            </w:pPr>
            <w:r>
              <w:t>        0</w:t>
            </w:r>
          </w:p>
        </w:tc>
        <w:tc>
          <w:p>
            <w:pPr>
              <w:pStyle w:stlname="Normal" w:val="Normal"/>
              <w:jc w:val="right"/>
            </w:pPr>
            <w:r>
              <w:t>      0</w:t>
            </w:r>
          </w:p>
        </w:tc>
        <w:tc>
          <w:p>
            <w:pPr>
              <w:pStyle w:stlname="Normal" w:val="Normal"/>
              <w:jc w:val="right"/>
            </w:pPr>
            <w:r>
              <w:t>   17,564</w:t>
            </w:r>
          </w:p>
        </w:tc>
      </w:tr>
      <w:tr>
        <w:tc>
          <w:p>
            <w:pPr>
              <w:pStyle w:stlname="Normal" w:val="Normal"/>
              <w:jc w:val="left"/>
            </w:pPr>
            <w:r>
              <w:t>ICD9Proc</w:t>
            </w:r>
          </w:p>
        </w:tc>
        <w:tc>
          <w:p>
            <w:pPr>
              <w:pStyle w:stlname="Normal" w:val="Normal"/>
              <w:jc w:val="left"/>
            </w:pPr>
            <w:r>
              <w:t>International Classification of Diseases, Ninth Revision, Clinical Modification, Volume 3 (NCHS)</w:t>
            </w:r>
          </w:p>
        </w:tc>
        <w:tc>
          <w:p>
            <w:pPr>
              <w:pStyle w:stlname="Normal" w:val="Normal"/>
              <w:jc w:val="left"/>
            </w:pPr>
            <w:r>
              <w:t>ICD9CM v32 master descriptions</w:t>
            </w:r>
          </w:p>
        </w:tc>
        <w:tc>
          <w:p>
            <w:pPr>
              <w:pStyle w:stlname="Normal" w:val="Normal"/>
              <w:jc w:val="right"/>
            </w:pPr>
            <w:r>
              <w:t>    2,223</w:t>
            </w:r>
          </w:p>
        </w:tc>
        <w:tc>
          <w:p>
            <w:pPr>
              <w:pStyle w:stlname="Normal" w:val="Normal"/>
              <w:jc w:val="right"/>
            </w:pPr>
            <w:r>
              <w:t>      0</w:t>
            </w:r>
          </w:p>
        </w:tc>
        <w:tc>
          <w:p>
            <w:pPr>
              <w:pStyle w:stlname="Normal" w:val="Normal"/>
              <w:jc w:val="right"/>
            </w:pPr>
            <w:r>
              <w:t>    2,434</w:t>
            </w:r>
          </w:p>
        </w:tc>
      </w:tr>
      <w:tr>
        <w:tc>
          <w:p>
            <w:pPr>
              <w:pStyle w:stlname="Normal" w:val="Normal"/>
              <w:jc w:val="left"/>
            </w:pPr>
            <w:r>
              <w:t>Insured days</w:t>
            </w:r>
          </w:p>
        </w:tc>
        <w:tc>
          <w:p>
            <w:pPr>
              <w:pStyle w:stlname="Normal" w:val="Normal"/>
              <w:jc w:val="left"/>
            </w:pPr>
            <w:r>
              <w:t>Forschungsdatenzentrum (DE) Insured days</w:t>
            </w:r>
          </w:p>
        </w:tc>
        <w:tc>
          <w:p>
            <w:pPr>
              <w:pStyle w:stlname="Normal" w:val="Normal"/>
              <w:jc w:val="left"/>
            </w:pPr>
            <w:r>
              <w:t>2023-03-21</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KGV-SV Fachgruppen</w:t>
            </w:r>
          </w:p>
        </w:tc>
        <w:tc>
          <w:p>
            <w:pPr>
              <w:pStyle w:stlname="Normal" w:val="Normal"/>
              <w:jc w:val="left"/>
            </w:pPr>
            <w:r>
              <w:t>Professional groups Insured days</w:t>
            </w:r>
          </w:p>
        </w:tc>
        <w:tc>
          <w:p>
            <w:pPr>
              <w:pStyle w:stlname="Normal" w:val="Normal"/>
              <w:jc w:val="left"/>
            </w:pPr>
            <w:r>
              <w:t>2023-05-03</w:t>
            </w:r>
          </w:p>
        </w:tc>
        <w:tc>
          <w:p>
            <w:pPr>
              <w:pStyle w:stlname="Normal" w:val="Normal"/>
              <w:jc w:val="right"/>
            </w:pPr>
            <w:r>
              <w:t>        0</w:t>
            </w:r>
          </w:p>
        </w:tc>
        <w:tc>
          <w:p>
            <w:pPr>
              <w:pStyle w:stlname="Normal" w:val="Normal"/>
              <w:jc w:val="right"/>
            </w:pPr>
            <w:r>
              <w:t>      0</w:t>
            </w:r>
          </w:p>
        </w:tc>
        <w:tc>
          <w:p>
            <w:pPr>
              <w:pStyle w:stlname="Normal" w:val="Normal"/>
              <w:jc w:val="right"/>
            </w:pPr>
            <w:r>
              <w:t>       73</w:t>
            </w:r>
          </w:p>
        </w:tc>
      </w:tr>
      <w:tr>
        <w:tc>
          <w:p>
            <w:pPr>
              <w:pStyle w:stlname="Normal" w:val="Normal"/>
              <w:jc w:val="left"/>
            </w:pPr>
            <w:r>
              <w:t>Korean Revenue Code</w:t>
            </w:r>
          </w:p>
        </w:tc>
        <w:tc>
          <w:p>
            <w:pPr>
              <w:pStyle w:stlname="Normal" w:val="Normal"/>
              <w:jc w:val="left"/>
            </w:pPr>
            <w:r>
              <w:t>Korean Revenue Code (KNHIS)</w:t>
            </w:r>
          </w:p>
        </w:tc>
        <w:tc>
          <w:p>
            <w:pPr>
              <w:pStyle w:stlname="Normal" w:val="Normal"/>
              <w:jc w:val="left"/>
            </w:pPr>
            <w:r>
              <w:t>NA</w:t>
            </w:r>
          </w:p>
        </w:tc>
        <w:tc>
          <w:p>
            <w:pPr>
              <w:pStyle w:stlname="Normal" w:val="Normal"/>
              <w:jc w:val="right"/>
            </w:pPr>
            <w:r>
              <w:t>        7</w:t>
            </w:r>
          </w:p>
        </w:tc>
        <w:tc>
          <w:p>
            <w:pPr>
              <w:pStyle w:stlname="Normal" w:val="Normal"/>
              <w:jc w:val="right"/>
            </w:pPr>
            <w:r>
              <w:t>      0</w:t>
            </w:r>
          </w:p>
        </w:tc>
        <w:tc>
          <w:p>
            <w:pPr>
              <w:pStyle w:stlname="Normal" w:val="Normal"/>
              <w:jc w:val="right"/>
            </w:pPr>
            <w:r>
              <w:t>        0</w:t>
            </w:r>
          </w:p>
        </w:tc>
      </w:tr>
      <w:tr>
        <w:tc>
          <w:p>
            <w:pPr>
              <w:pStyle w:stlname="Normal" w:val="Normal"/>
              <w:jc w:val="left"/>
            </w:pPr>
            <w:r>
              <w:t>Language</w:t>
            </w:r>
          </w:p>
        </w:tc>
        <w:tc>
          <w:p>
            <w:pPr>
              <w:pStyle w:stlname="Normal" w:val="Normal"/>
              <w:jc w:val="left"/>
            </w:pPr>
            <w:r>
              <w:t>OMOP Language</w:t>
            </w:r>
          </w:p>
        </w:tc>
        <w:tc>
          <w:p>
            <w:pPr>
              <w:pStyle w:stlname="Normal" w:val="Normal"/>
              <w:jc w:val="left"/>
            </w:pPr>
            <w:r>
              <w:t>Language 20221030</w:t>
            </w:r>
          </w:p>
        </w:tc>
        <w:tc>
          <w:p>
            <w:pPr>
              <w:pStyle w:stlname="Normal" w:val="Normal"/>
              <w:jc w:val="right"/>
            </w:pPr>
            <w:r>
              <w:t>        1</w:t>
            </w:r>
          </w:p>
        </w:tc>
        <w:tc>
          <w:p>
            <w:pPr>
              <w:pStyle w:stlname="Normal" w:val="Normal"/>
              <w:jc w:val="right"/>
            </w:pPr>
            <w:r>
              <w:t>      0</w:t>
            </w:r>
          </w:p>
        </w:tc>
        <w:tc>
          <w:p>
            <w:pPr>
              <w:pStyle w:stlname="Normal" w:val="Normal"/>
              <w:jc w:val="right"/>
            </w:pPr>
            <w:r>
              <w:t>        0</w:t>
            </w:r>
          </w:p>
        </w:tc>
      </w:tr>
      <w:tr>
        <w:tc>
          <w:p>
            <w:pPr>
              <w:pStyle w:stlname="Normal" w:val="Normal"/>
              <w:jc w:val="left"/>
            </w:pPr>
            <w:r>
              <w:t>LOINC</w:t>
            </w:r>
          </w:p>
        </w:tc>
        <w:tc>
          <w:p>
            <w:pPr>
              <w:pStyle w:stlname="Normal" w:val="Normal"/>
              <w:jc w:val="left"/>
            </w:pPr>
            <w:r>
              <w:t>Logical Observation Identifiers Names and Codes (Regenstrief Institute)</w:t>
            </w:r>
          </w:p>
        </w:tc>
        <w:tc>
          <w:p>
            <w:pPr>
              <w:pStyle w:stlname="Normal" w:val="Normal"/>
              <w:jc w:val="left"/>
            </w:pPr>
            <w:r>
              <w:t>LOINC 2.73</w:t>
            </w:r>
          </w:p>
        </w:tc>
        <w:tc>
          <w:p>
            <w:pPr>
              <w:pStyle w:stlname="Normal" w:val="Normal"/>
              <w:jc w:val="right"/>
            </w:pPr>
            <w:r>
              <w:t>  113,893</w:t>
            </w:r>
          </w:p>
        </w:tc>
        <w:tc>
          <w:p>
            <w:pPr>
              <w:pStyle w:stlname="Normal" w:val="Normal"/>
              <w:jc w:val="right"/>
            </w:pPr>
            <w:r>
              <w:t> 49,168</w:t>
            </w:r>
          </w:p>
        </w:tc>
        <w:tc>
          <w:p>
            <w:pPr>
              <w:pStyle w:stlname="Normal" w:val="Normal"/>
              <w:jc w:val="right"/>
            </w:pPr>
            <w:r>
              <w:t>  102,015</w:t>
            </w:r>
          </w:p>
        </w:tc>
      </w:tr>
      <w:tr>
        <w:tc>
          <w:p>
            <w:pPr>
              <w:pStyle w:stlname="Normal" w:val="Normal"/>
              <w:jc w:val="left"/>
            </w:pPr>
            <w:r>
              <w:t>Meas Type</w:t>
            </w:r>
          </w:p>
        </w:tc>
        <w:tc>
          <w:p>
            <w:pPr>
              <w:pStyle w:stlname="Normal" w:val="Normal"/>
              <w:jc w:val="left"/>
            </w:pPr>
            <w:r>
              <w:t>OMOP Measurement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12</w:t>
            </w:r>
          </w:p>
        </w:tc>
      </w:tr>
      <w:tr>
        <w:tc>
          <w:p>
            <w:pPr>
              <w:pStyle w:stlname="Normal" w:val="Normal"/>
              <w:jc w:val="left"/>
            </w:pPr>
            <w:r>
              <w:t>Medicare Specialty</w:t>
            </w:r>
          </w:p>
        </w:tc>
        <w:tc>
          <w:p>
            <w:pPr>
              <w:pStyle w:stlname="Normal" w:val="Normal"/>
              <w:jc w:val="left"/>
            </w:pPr>
            <w:r>
              <w:t>Medicare provider/supplier specialty codes (CMS)</w:t>
            </w:r>
          </w:p>
        </w:tc>
        <w:tc>
          <w:p>
            <w:pPr>
              <w:pStyle w:stlname="Normal" w:val="Normal"/>
              <w:jc w:val="left"/>
            </w:pPr>
            <w:r>
              <w:t>2018-06-26 Specialty</w:t>
            </w:r>
          </w:p>
        </w:tc>
        <w:tc>
          <w:p>
            <w:pPr>
              <w:pStyle w:stlname="Normal" w:val="Normal"/>
              <w:jc w:val="right"/>
            </w:pPr>
            <w:r>
              <w:t>      112</w:t>
            </w:r>
          </w:p>
        </w:tc>
        <w:tc>
          <w:p>
            <w:pPr>
              <w:pStyle w:stlname="Normal" w:val="Normal"/>
              <w:jc w:val="right"/>
            </w:pPr>
            <w:r>
              <w:t>      0</w:t>
            </w:r>
          </w:p>
        </w:tc>
        <w:tc>
          <w:p>
            <w:pPr>
              <w:pStyle w:stlname="Normal" w:val="Normal"/>
              <w:jc w:val="right"/>
            </w:pPr>
            <w:r>
              <w:t>        8</w:t>
            </w:r>
          </w:p>
        </w:tc>
      </w:tr>
      <w:tr>
        <w:tc>
          <w:p>
            <w:pPr>
              <w:pStyle w:stlname="Normal" w:val="Normal"/>
              <w:jc w:val="left"/>
            </w:pPr>
            <w:r>
              <w:t>Metadata</w:t>
            </w:r>
          </w:p>
        </w:tc>
        <w:tc>
          <w:p>
            <w:pPr>
              <w:pStyle w:stlname="Normal" w:val="Normal"/>
              <w:jc w:val="left"/>
            </w:pPr>
            <w:r>
              <w:t>OMOP Metadata</w:t>
            </w:r>
          </w:p>
        </w:tc>
        <w:tc>
          <w:p>
            <w:pPr>
              <w:pStyle w:stlname="Normal" w:val="Normal"/>
              <w:jc w:val="left"/>
            </w:pPr>
            <w:r>
              <w:t>NA</w:t>
            </w:r>
          </w:p>
        </w:tc>
        <w:tc>
          <w:p>
            <w:pPr>
              <w:pStyle w:stlname="Normal" w:val="Normal"/>
              <w:jc w:val="right"/>
            </w:pPr>
            <w:r>
              <w:t>        1</w:t>
            </w:r>
          </w:p>
        </w:tc>
        <w:tc>
          <w:p>
            <w:pPr>
              <w:pStyle w:stlname="Normal" w:val="Normal"/>
              <w:jc w:val="right"/>
            </w:pPr>
            <w:r>
              <w:t>      0</w:t>
            </w:r>
          </w:p>
        </w:tc>
        <w:tc>
          <w:p>
            <w:pPr>
              <w:pStyle w:stlname="Normal" w:val="Normal"/>
              <w:jc w:val="right"/>
            </w:pPr>
            <w:r>
              <w:t>        1</w:t>
            </w:r>
          </w:p>
        </w:tc>
      </w:tr>
      <w:tr>
        <w:tc>
          <w:p>
            <w:pPr>
              <w:pStyle w:stlname="Normal" w:val="Normal"/>
              <w:jc w:val="left"/>
            </w:pPr>
            <w:r>
              <w:t>NDC</w:t>
            </w:r>
          </w:p>
        </w:tc>
        <w:tc>
          <w:p>
            <w:pPr>
              <w:pStyle w:stlname="Normal" w:val="Normal"/>
              <w:jc w:val="left"/>
            </w:pPr>
            <w:r>
              <w:t>National Drug Code (FDA and manufacturers)</w:t>
            </w:r>
          </w:p>
        </w:tc>
        <w:tc>
          <w:p>
            <w:pPr>
              <w:pStyle w:stlname="Normal" w:val="Normal"/>
              <w:jc w:val="left"/>
            </w:pPr>
            <w:r>
              <w:t>NDC 20230122</w:t>
            </w:r>
          </w:p>
        </w:tc>
        <w:tc>
          <w:p>
            <w:pPr>
              <w:pStyle w:stlname="Normal" w:val="Normal"/>
              <w:jc w:val="right"/>
            </w:pPr>
            <w:r>
              <w:t>   11,403</w:t>
            </w:r>
          </w:p>
        </w:tc>
        <w:tc>
          <w:p>
            <w:pPr>
              <w:pStyle w:stlname="Normal" w:val="Normal"/>
              <w:jc w:val="right"/>
            </w:pPr>
            <w:r>
              <w:t>      0</w:t>
            </w:r>
          </w:p>
        </w:tc>
        <w:tc>
          <w:p>
            <w:pPr>
              <w:pStyle w:stlname="Normal" w:val="Normal"/>
              <w:jc w:val="right"/>
            </w:pPr>
            <w:r>
              <w:t>1,126,729</w:t>
            </w:r>
          </w:p>
        </w:tc>
      </w:tr>
      <w:tr>
        <w:tc>
          <w:p>
            <w:pPr>
              <w:pStyle w:stlname="Normal" w:val="Normal"/>
              <w:jc w:val="left"/>
            </w:pPr>
            <w:r>
              <w:t>None</w:t>
            </w:r>
          </w:p>
        </w:tc>
        <w:tc>
          <w:p>
            <w:pPr>
              <w:pStyle w:stlname="Normal" w:val="Normal"/>
              <w:jc w:val="left"/>
            </w:pPr>
            <w:r>
              <w:t>OMOP Standardized Vocabularies</w:t>
            </w:r>
          </w:p>
        </w:tc>
        <w:tc>
          <w:p>
            <w:pPr>
              <w:pStyle w:stlname="Normal" w:val="Normal"/>
              <w:jc w:val="left"/>
            </w:pPr>
            <w:r>
              <w:t>v5.0 23-JAN-23</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Note Type</w:t>
            </w:r>
          </w:p>
        </w:tc>
        <w:tc>
          <w:p>
            <w:pPr>
              <w:pStyle w:stlname="Normal" w:val="Normal"/>
              <w:jc w:val="left"/>
            </w:pPr>
            <w:r>
              <w:t>OMOP Note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10</w:t>
            </w:r>
          </w:p>
        </w:tc>
      </w:tr>
      <w:tr>
        <w:tc>
          <w:p>
            <w:pPr>
              <w:pStyle w:stlname="Normal" w:val="Normal"/>
              <w:jc w:val="left"/>
            </w:pPr>
            <w:r>
              <w:t>NUCC</w:t>
            </w:r>
          </w:p>
        </w:tc>
        <w:tc>
          <w:p>
            <w:pPr>
              <w:pStyle w:stlname="Normal" w:val="Normal"/>
              <w:jc w:val="left"/>
            </w:pPr>
            <w:r>
              <w:t>National Uniform Claim Committee Health Care Provider Taxonomy Code Set (NUCC)</w:t>
            </w:r>
          </w:p>
        </w:tc>
        <w:tc>
          <w:p>
            <w:pPr>
              <w:pStyle w:stlname="Normal" w:val="Normal"/>
              <w:jc w:val="left"/>
            </w:pPr>
            <w:r>
              <w:t>2018-06-26 NUCC</w:t>
            </w:r>
          </w:p>
        </w:tc>
        <w:tc>
          <w:p>
            <w:pPr>
              <w:pStyle w:stlname="Normal" w:val="Normal"/>
              <w:jc w:val="right"/>
            </w:pPr>
            <w:r>
              <w:t>      674</w:t>
            </w:r>
          </w:p>
        </w:tc>
        <w:tc>
          <w:p>
            <w:pPr>
              <w:pStyle w:stlname="Normal" w:val="Normal"/>
              <w:jc w:val="right"/>
            </w:pPr>
            <w:r>
              <w:t>      0</w:t>
            </w:r>
          </w:p>
        </w:tc>
        <w:tc>
          <w:p>
            <w:pPr>
              <w:pStyle w:stlname="Normal" w:val="Normal"/>
              <w:jc w:val="right"/>
            </w:pPr>
            <w:r>
              <w:t>      181</w:t>
            </w:r>
          </w:p>
        </w:tc>
      </w:tr>
      <w:tr>
        <w:tc>
          <w:p>
            <w:pPr>
              <w:pStyle w:stlname="Normal" w:val="Normal"/>
              <w:jc w:val="left"/>
            </w:pPr>
            <w:r>
              <w:t>Observation Type</w:t>
            </w:r>
          </w:p>
        </w:tc>
        <w:tc>
          <w:p>
            <w:pPr>
              <w:pStyle w:stlname="Normal" w:val="Normal"/>
              <w:jc w:val="left"/>
            </w:pPr>
            <w:r>
              <w:t>OMOP Observation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29</w:t>
            </w:r>
          </w:p>
        </w:tc>
      </w:tr>
      <w:tr>
        <w:tc>
          <w:p>
            <w:pPr>
              <w:pStyle w:stlname="Normal" w:val="Normal"/>
              <w:jc w:val="left"/>
            </w:pPr>
            <w:r>
              <w:t>Obs Period Type</w:t>
            </w:r>
          </w:p>
        </w:tc>
        <w:tc>
          <w:p>
            <w:pPr>
              <w:pStyle w:stlname="Normal" w:val="Normal"/>
              <w:jc w:val="left"/>
            </w:pPr>
            <w:r>
              <w:t>OMOP Observation Period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OMOP Extension</w:t>
            </w:r>
          </w:p>
        </w:tc>
        <w:tc>
          <w:p>
            <w:pPr>
              <w:pStyle w:stlname="Normal" w:val="Normal"/>
              <w:jc w:val="left"/>
            </w:pPr>
            <w:r>
              <w:t>OMOP Extension (OHDSI)</w:t>
            </w:r>
          </w:p>
        </w:tc>
        <w:tc>
          <w:p>
            <w:pPr>
              <w:pStyle w:stlname="Normal" w:val="Normal"/>
              <w:jc w:val="left"/>
            </w:pPr>
            <w:r>
              <w:t>OMOP Extension 20230110</w:t>
            </w:r>
          </w:p>
        </w:tc>
        <w:tc>
          <w:p>
            <w:pPr>
              <w:pStyle w:stlname="Normal" w:val="Normal"/>
              <w:jc w:val="right"/>
            </w:pPr>
            <w:r>
              <w:t>    1,187</w:t>
            </w:r>
          </w:p>
        </w:tc>
        <w:tc>
          <w:p>
            <w:pPr>
              <w:pStyle w:stlname="Normal" w:val="Normal"/>
              <w:jc w:val="right"/>
            </w:pPr>
            <w:r>
              <w:t>      0</w:t>
            </w:r>
          </w:p>
        </w:tc>
        <w:tc>
          <w:p>
            <w:pPr>
              <w:pStyle w:stlname="Normal" w:val="Normal"/>
              <w:jc w:val="right"/>
            </w:pPr>
            <w:r>
              <w:t>       53</w:t>
            </w:r>
          </w:p>
        </w:tc>
      </w:tr>
      <w:tr>
        <w:tc>
          <w:p>
            <w:pPr>
              <w:pStyle w:stlname="Normal" w:val="Normal"/>
              <w:jc w:val="left"/>
            </w:pPr>
            <w:r>
              <w:t>OPS</w:t>
            </w:r>
          </w:p>
        </w:tc>
        <w:tc>
          <w:p>
            <w:pPr>
              <w:pStyle w:stlname="Normal" w:val="Normal"/>
              <w:jc w:val="left"/>
            </w:pPr>
            <w:r>
              <w:t>Operations and Procedures Classification (OPS)</w:t>
            </w:r>
          </w:p>
        </w:tc>
        <w:tc>
          <w:p>
            <w:pPr>
              <w:pStyle w:stlname="Normal" w:val="Normal"/>
              <w:jc w:val="left"/>
            </w:pPr>
            <w:r>
              <w:t>OPS Version 2022</w:t>
            </w:r>
          </w:p>
        </w:tc>
        <w:tc>
          <w:p>
            <w:pPr>
              <w:pStyle w:stlname="Normal" w:val="Normal"/>
              <w:jc w:val="right"/>
            </w:pPr>
            <w:r>
              <w:t>        0</w:t>
            </w:r>
          </w:p>
        </w:tc>
        <w:tc>
          <w:p>
            <w:pPr>
              <w:pStyle w:stlname="Normal" w:val="Normal"/>
              <w:jc w:val="right"/>
            </w:pPr>
            <w:r>
              <w:t>      0</w:t>
            </w:r>
          </w:p>
        </w:tc>
        <w:tc>
          <w:p>
            <w:pPr>
              <w:pStyle w:stlname="Normal" w:val="Normal"/>
              <w:jc w:val="right"/>
            </w:pPr>
            <w:r>
              <w:t>   42,959</w:t>
            </w:r>
          </w:p>
        </w:tc>
      </w:tr>
      <w:tr>
        <w:tc>
          <w:p>
            <w:pPr>
              <w:pStyle w:stlname="Normal" w:val="Normal"/>
              <w:jc w:val="left"/>
            </w:pPr>
            <w:r>
              <w:t>OSM</w:t>
            </w:r>
          </w:p>
        </w:tc>
        <w:tc>
          <w:p>
            <w:pPr>
              <w:pStyle w:stlname="Normal" w:val="Normal"/>
              <w:jc w:val="left"/>
            </w:pPr>
            <w:r>
              <w:t>OpenStreetMap (OSMF)</w:t>
            </w:r>
          </w:p>
        </w:tc>
        <w:tc>
          <w:p>
            <w:pPr>
              <w:pStyle w:stlname="Normal" w:val="Normal"/>
              <w:jc w:val="left"/>
            </w:pPr>
            <w:r>
              <w:t>OSM Release 2019-02-21</w:t>
            </w:r>
          </w:p>
        </w:tc>
        <w:tc>
          <w:p>
            <w:pPr>
              <w:pStyle w:stlname="Normal" w:val="Normal"/>
              <w:jc w:val="right"/>
            </w:pPr>
            <w:r>
              <w:t>  203,339</w:t>
            </w:r>
          </w:p>
        </w:tc>
        <w:tc>
          <w:p>
            <w:pPr>
              <w:pStyle w:stlname="Normal" w:val="Normal"/>
              <w:jc w:val="right"/>
            </w:pPr>
            <w:r>
              <w:t>      0</w:t>
            </w:r>
          </w:p>
        </w:tc>
        <w:tc>
          <w:p>
            <w:pPr>
              <w:pStyle w:stlname="Normal" w:val="Normal"/>
              <w:jc w:val="right"/>
            </w:pPr>
            <w:r>
              <w:t>        0</w:t>
            </w:r>
          </w:p>
        </w:tc>
      </w:tr>
      <w:tr>
        <w:tc>
          <w:p>
            <w:pPr>
              <w:pStyle w:stlname="Normal" w:val="Normal"/>
              <w:jc w:val="left"/>
            </w:pPr>
            <w:r>
              <w:t>Plan</w:t>
            </w:r>
          </w:p>
        </w:tc>
        <w:tc>
          <w:p>
            <w:pPr>
              <w:pStyle w:stlname="Normal" w:val="Normal"/>
              <w:jc w:val="left"/>
            </w:pPr>
            <w:r>
              <w:t>OMOP Health Plan</w:t>
            </w:r>
          </w:p>
        </w:tc>
        <w:tc>
          <w:p>
            <w:pPr>
              <w:pStyle w:stlname="Normal" w:val="Normal"/>
              <w:jc w:val="left"/>
            </w:pPr>
            <w:r>
              <w:t>NA</w:t>
            </w:r>
          </w:p>
        </w:tc>
        <w:tc>
          <w:p>
            <w:pPr>
              <w:pStyle w:stlname="Normal" w:val="Normal"/>
              <w:jc w:val="right"/>
            </w:pPr>
            <w:r>
              <w:t>       11</w:t>
            </w:r>
          </w:p>
        </w:tc>
        <w:tc>
          <w:p>
            <w:pPr>
              <w:pStyle w:stlname="Normal" w:val="Normal"/>
              <w:jc w:val="right"/>
            </w:pPr>
            <w:r>
              <w:t>      0</w:t>
            </w:r>
          </w:p>
        </w:tc>
        <w:tc>
          <w:p>
            <w:pPr>
              <w:pStyle w:stlname="Normal" w:val="Normal"/>
              <w:jc w:val="right"/>
            </w:pPr>
            <w:r>
              <w:t>        0</w:t>
            </w:r>
          </w:p>
        </w:tc>
      </w:tr>
      <w:tr>
        <w:tc>
          <w:p>
            <w:pPr>
              <w:pStyle w:stlname="Normal" w:val="Normal"/>
              <w:jc w:val="left"/>
            </w:pPr>
            <w:r>
              <w:t>Plan Stop Reason</w:t>
            </w:r>
          </w:p>
        </w:tc>
        <w:tc>
          <w:p>
            <w:pPr>
              <w:pStyle w:stlname="Normal" w:val="Normal"/>
              <w:jc w:val="left"/>
            </w:pPr>
            <w:r>
              <w:t>OMOP Plan Stop Reason</w:t>
            </w:r>
          </w:p>
        </w:tc>
        <w:tc>
          <w:p>
            <w:pPr>
              <w:pStyle w:stlname="Normal" w:val="Normal"/>
              <w:jc w:val="left"/>
            </w:pPr>
            <w:r>
              <w:t>NA</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Procedure Type</w:t>
            </w:r>
          </w:p>
        </w:tc>
        <w:tc>
          <w:p>
            <w:pPr>
              <w:pStyle w:stlname="Normal" w:val="Normal"/>
              <w:jc w:val="left"/>
            </w:pPr>
            <w:r>
              <w:t>OMOP Procedure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97</w:t>
            </w:r>
          </w:p>
        </w:tc>
      </w:tr>
      <w:tr>
        <w:tc>
          <w:p>
            <w:pPr>
              <w:pStyle w:stlname="Normal" w:val="Normal"/>
              <w:jc w:val="left"/>
            </w:pPr>
            <w:r>
              <w:t>Race</w:t>
            </w:r>
          </w:p>
        </w:tc>
        <w:tc>
          <w:p>
            <w:pPr>
              <w:pStyle w:stlname="Normal" w:val="Normal"/>
              <w:jc w:val="left"/>
            </w:pPr>
            <w:r>
              <w:t>Race and Ethnicity Code Set (USBC)</w:t>
            </w:r>
          </w:p>
        </w:tc>
        <w:tc>
          <w:p>
            <w:pPr>
              <w:pStyle w:stlname="Normal" w:val="Normal"/>
              <w:jc w:val="left"/>
            </w:pPr>
            <w:r>
              <w:t>Version 1.0</w:t>
            </w:r>
          </w:p>
        </w:tc>
        <w:tc>
          <w:p>
            <w:pPr>
              <w:pStyle w:stlname="Normal" w:val="Normal"/>
              <w:jc w:val="right"/>
            </w:pPr>
            <w:r>
              <w:t>       50</w:t>
            </w:r>
          </w:p>
        </w:tc>
        <w:tc>
          <w:p>
            <w:pPr>
              <w:pStyle w:stlname="Normal" w:val="Normal"/>
              <w:jc w:val="right"/>
            </w:pPr>
            <w:r>
              <w:t>      0</w:t>
            </w:r>
          </w:p>
        </w:tc>
        <w:tc>
          <w:p>
            <w:pPr>
              <w:pStyle w:stlname="Normal" w:val="Normal"/>
              <w:jc w:val="right"/>
            </w:pPr>
            <w:r>
              <w:t>        3</w:t>
            </w:r>
          </w:p>
        </w:tc>
      </w:tr>
      <w:tr>
        <w:tc>
          <w:p>
            <w:pPr>
              <w:pStyle w:stlname="Normal" w:val="Normal"/>
              <w:jc w:val="left"/>
            </w:pPr>
            <w:r>
              <w:t>Relationship</w:t>
            </w:r>
          </w:p>
        </w:tc>
        <w:tc>
          <w:p>
            <w:pPr>
              <w:pStyle w:stlname="Normal" w:val="Normal"/>
              <w:jc w:val="left"/>
            </w:pPr>
            <w:r>
              <w:t>OMOP Relationship</w:t>
            </w:r>
          </w:p>
        </w:tc>
        <w:tc>
          <w:p>
            <w:pPr>
              <w:pStyle w:stlname="Normal" w:val="Normal"/>
              <w:jc w:val="left"/>
            </w:pPr>
            <w:r>
              <w:t>NA</w:t>
            </w:r>
          </w:p>
        </w:tc>
        <w:tc>
          <w:p>
            <w:pPr>
              <w:pStyle w:stlname="Normal" w:val="Normal"/>
              <w:jc w:val="right"/>
            </w:pPr>
            <w:r>
              <w:t>       14</w:t>
            </w:r>
          </w:p>
        </w:tc>
        <w:tc>
          <w:p>
            <w:pPr>
              <w:pStyle w:stlname="Normal" w:val="Normal"/>
              <w:jc w:val="right"/>
            </w:pPr>
            <w:r>
              <w:t>      0</w:t>
            </w:r>
          </w:p>
        </w:tc>
        <w:tc>
          <w:p>
            <w:pPr>
              <w:pStyle w:stlname="Normal" w:val="Normal"/>
              <w:jc w:val="right"/>
            </w:pPr>
            <w:r>
              <w:t>      698</w:t>
            </w:r>
          </w:p>
        </w:tc>
      </w:tr>
      <w:tr>
        <w:tc>
          <w:p>
            <w:pPr>
              <w:pStyle w:stlname="Normal" w:val="Normal"/>
              <w:jc w:val="left"/>
            </w:pPr>
            <w:r>
              <w:t>Revenue Code</w:t>
            </w:r>
          </w:p>
        </w:tc>
        <w:tc>
          <w:p>
            <w:pPr>
              <w:pStyle w:stlname="Normal" w:val="Normal"/>
              <w:jc w:val="left"/>
            </w:pPr>
            <w:r>
              <w:t>UB04/CMS1450 Revenue Codes (CMS)</w:t>
            </w:r>
          </w:p>
        </w:tc>
        <w:tc>
          <w:p>
            <w:pPr>
              <w:pStyle w:stlname="Normal" w:val="Normal"/>
              <w:jc w:val="left"/>
            </w:pPr>
            <w:r>
              <w:t>2010 Release</w:t>
            </w:r>
          </w:p>
        </w:tc>
        <w:tc>
          <w:p>
            <w:pPr>
              <w:pStyle w:stlname="Normal" w:val="Normal"/>
              <w:jc w:val="right"/>
            </w:pPr>
            <w:r>
              <w:t>      538</w:t>
            </w:r>
          </w:p>
        </w:tc>
        <w:tc>
          <w:p>
            <w:pPr>
              <w:pStyle w:stlname="Normal" w:val="Normal"/>
              <w:jc w:val="right"/>
            </w:pPr>
            <w:r>
              <w:t>      0</w:t>
            </w:r>
          </w:p>
        </w:tc>
        <w:tc>
          <w:p>
            <w:pPr>
              <w:pStyle w:stlname="Normal" w:val="Normal"/>
              <w:jc w:val="right"/>
            </w:pPr>
            <w:r>
              <w:t>        0</w:t>
            </w:r>
          </w:p>
        </w:tc>
      </w:tr>
      <w:tr>
        <w:tc>
          <w:p>
            <w:pPr>
              <w:pStyle w:stlname="Normal" w:val="Normal"/>
              <w:jc w:val="left"/>
            </w:pPr>
            <w:r>
              <w:t>RxNorm</w:t>
            </w:r>
          </w:p>
        </w:tc>
        <w:tc>
          <w:p>
            <w:pPr>
              <w:pStyle w:stlname="Normal" w:val="Normal"/>
              <w:jc w:val="left"/>
            </w:pPr>
            <w:r>
              <w:t>RxNorm (NLM)</w:t>
            </w:r>
          </w:p>
        </w:tc>
        <w:tc>
          <w:p>
            <w:pPr>
              <w:pStyle w:stlname="Normal" w:val="Normal"/>
              <w:jc w:val="left"/>
            </w:pPr>
            <w:r>
              <w:t>RxNorm 20230103</w:t>
            </w:r>
          </w:p>
        </w:tc>
        <w:tc>
          <w:p>
            <w:pPr>
              <w:pStyle w:stlname="Normal" w:val="Normal"/>
              <w:jc w:val="right"/>
            </w:pPr>
            <w:r>
              <w:t>  149,993</w:t>
            </w:r>
          </w:p>
        </w:tc>
        <w:tc>
          <w:p>
            <w:pPr>
              <w:pStyle w:stlname="Normal" w:val="Normal"/>
              <w:jc w:val="right"/>
            </w:pPr>
            <w:r>
              <w:t> 35,341</w:t>
            </w:r>
          </w:p>
        </w:tc>
        <w:tc>
          <w:p>
            <w:pPr>
              <w:pStyle w:stlname="Normal" w:val="Normal"/>
              <w:jc w:val="right"/>
            </w:pPr>
            <w:r>
              <w:t>  119,532</w:t>
            </w:r>
          </w:p>
        </w:tc>
      </w:tr>
      <w:tr>
        <w:tc>
          <w:p>
            <w:pPr>
              <w:pStyle w:stlname="Normal" w:val="Normal"/>
              <w:jc w:val="left"/>
            </w:pPr>
            <w:r>
              <w:t>RxNorm Extension</w:t>
            </w:r>
          </w:p>
        </w:tc>
        <w:tc>
          <w:p>
            <w:pPr>
              <w:pStyle w:stlname="Normal" w:val="Normal"/>
              <w:jc w:val="left"/>
            </w:pPr>
            <w:r>
              <w:t>OMOP RxNorm Extension</w:t>
            </w:r>
          </w:p>
        </w:tc>
        <w:tc>
          <w:p>
            <w:pPr>
              <w:pStyle w:stlname="Normal" w:val="Normal"/>
              <w:jc w:val="left"/>
            </w:pPr>
            <w:r>
              <w:t>RxNorm Extension 2023-01-16</w:t>
            </w:r>
          </w:p>
        </w:tc>
        <w:tc>
          <w:p>
            <w:pPr>
              <w:pStyle w:stlname="Normal" w:val="Normal"/>
              <w:jc w:val="right"/>
            </w:pPr>
            <w:r>
              <w:t>1,834,465</w:t>
            </w:r>
          </w:p>
        </w:tc>
        <w:tc>
          <w:p>
            <w:pPr>
              <w:pStyle w:stlname="Normal" w:val="Normal"/>
              <w:jc w:val="right"/>
            </w:pPr>
            <w:r>
              <w:t>      0</w:t>
            </w:r>
          </w:p>
        </w:tc>
        <w:tc>
          <w:p>
            <w:pPr>
              <w:pStyle w:stlname="Normal" w:val="Normal"/>
              <w:jc w:val="right"/>
            </w:pPr>
            <w:r>
              <w:t>  275,964</w:t>
            </w:r>
          </w:p>
        </w:tc>
      </w:tr>
      <w:tr>
        <w:tc>
          <w:p>
            <w:pPr>
              <w:pStyle w:stlname="Normal" w:val="Normal"/>
              <w:jc w:val="left"/>
            </w:pPr>
            <w:r>
              <w:t>SNOMED</w:t>
            </w:r>
          </w:p>
        </w:tc>
        <w:tc>
          <w:p>
            <w:pPr>
              <w:pStyle w:stlname="Normal" w:val="Normal"/>
              <w:jc w:val="left"/>
            </w:pPr>
            <w:r>
              <w:t>Systematic Nomenclature of Medicine - Clinical Terms (IHTSDO)</w:t>
            </w:r>
          </w:p>
        </w:tc>
        <w:tc>
          <w:p>
            <w:pPr>
              <w:pStyle w:stlname="Normal" w:val="Normal"/>
              <w:jc w:val="left"/>
            </w:pPr>
            <w:r>
              <w:t>2021-07-31 SNOMED CT International Edition; 2021-09-01 SNOMED CT US Edition; 2021-11-24 SNOMED CT UK Edition</w:t>
            </w:r>
          </w:p>
        </w:tc>
        <w:tc>
          <w:p>
            <w:pPr>
              <w:pStyle w:stlname="Normal" w:val="Normal"/>
              <w:jc w:val="right"/>
            </w:pPr>
            <w:r>
              <w:t>  538,283</w:t>
            </w:r>
          </w:p>
        </w:tc>
        <w:tc>
          <w:p>
            <w:pPr>
              <w:pStyle w:stlname="Normal" w:val="Normal"/>
              <w:jc w:val="right"/>
            </w:pPr>
            <w:r>
              <w:t>      0</w:t>
            </w:r>
          </w:p>
        </w:tc>
        <w:tc>
          <w:p>
            <w:pPr>
              <w:pStyle w:stlname="Normal" w:val="Normal"/>
              <w:jc w:val="right"/>
            </w:pPr>
            <w:r>
              <w:t>  516,652</w:t>
            </w:r>
          </w:p>
        </w:tc>
      </w:tr>
      <w:tr>
        <w:tc>
          <w:p>
            <w:pPr>
              <w:pStyle w:stlname="Normal" w:val="Normal"/>
              <w:jc w:val="left"/>
            </w:pPr>
            <w:r>
              <w:t>SOPT</w:t>
            </w:r>
          </w:p>
        </w:tc>
        <w:tc>
          <w:p>
            <w:pPr>
              <w:pStyle w:stlname="Normal" w:val="Normal"/>
              <w:jc w:val="left"/>
            </w:pPr>
            <w:r>
              <w:t>Source of Payment Typology (PHDSC)</w:t>
            </w:r>
          </w:p>
        </w:tc>
        <w:tc>
          <w:p>
            <w:pPr>
              <w:pStyle w:stlname="Normal" w:val="Normal"/>
              <w:jc w:val="left"/>
            </w:pPr>
            <w:r>
              <w:t>SOPT Version 9.2</w:t>
            </w:r>
          </w:p>
        </w:tc>
        <w:tc>
          <w:p>
            <w:pPr>
              <w:pStyle w:stlname="Normal" w:val="Normal"/>
              <w:jc w:val="right"/>
            </w:pPr>
            <w:r>
              <w:t>      162</w:t>
            </w:r>
          </w:p>
        </w:tc>
        <w:tc>
          <w:p>
            <w:pPr>
              <w:pStyle w:stlname="Normal" w:val="Normal"/>
              <w:jc w:val="right"/>
            </w:pPr>
            <w:r>
              <w:t>      0</w:t>
            </w:r>
          </w:p>
        </w:tc>
        <w:tc>
          <w:p>
            <w:pPr>
              <w:pStyle w:stlname="Normal" w:val="Normal"/>
              <w:jc w:val="right"/>
            </w:pPr>
            <w:r>
              <w:t>        6</w:t>
            </w:r>
          </w:p>
        </w:tc>
      </w:tr>
      <w:tr>
        <w:tc>
          <w:p>
            <w:pPr>
              <w:pStyle w:stlname="Normal" w:val="Normal"/>
              <w:jc w:val="left"/>
            </w:pPr>
            <w:r>
              <w:t>SPL</w:t>
            </w:r>
          </w:p>
        </w:tc>
        <w:tc>
          <w:p>
            <w:pPr>
              <w:pStyle w:stlname="Normal" w:val="Normal"/>
              <w:jc w:val="left"/>
            </w:pPr>
            <w:r>
              <w:t>Structured Product Labeling (FDA)</w:t>
            </w:r>
          </w:p>
        </w:tc>
        <w:tc>
          <w:p>
            <w:pPr>
              <w:pStyle w:stlname="Normal" w:val="Normal"/>
              <w:jc w:val="left"/>
            </w:pPr>
            <w:r>
              <w:t>NDC 20230122</w:t>
            </w:r>
          </w:p>
        </w:tc>
        <w:tc>
          <w:p>
            <w:pPr>
              <w:pStyle w:stlname="Normal" w:val="Normal"/>
              <w:jc w:val="right"/>
            </w:pPr>
            <w:r>
              <w:t>        0</w:t>
            </w:r>
          </w:p>
        </w:tc>
        <w:tc>
          <w:p>
            <w:pPr>
              <w:pStyle w:stlname="Normal" w:val="Normal"/>
              <w:jc w:val="right"/>
            </w:pPr>
            <w:r>
              <w:t>626,507</w:t>
            </w:r>
          </w:p>
        </w:tc>
        <w:tc>
          <w:p>
            <w:pPr>
              <w:pStyle w:stlname="Normal" w:val="Normal"/>
              <w:jc w:val="right"/>
            </w:pPr>
            <w:r>
              <w:t>   14,948</w:t>
            </w:r>
          </w:p>
        </w:tc>
      </w:tr>
      <w:tr>
        <w:tc>
          <w:p>
            <w:pPr>
              <w:pStyle w:stlname="Normal" w:val="Normal"/>
              <w:jc w:val="left"/>
            </w:pPr>
            <w:r>
              <w:t>Sponsor</w:t>
            </w:r>
          </w:p>
        </w:tc>
        <w:tc>
          <w:p>
            <w:pPr>
              <w:pStyle w:stlname="Normal" w:val="Normal"/>
              <w:jc w:val="left"/>
            </w:pPr>
            <w:r>
              <w:t>OMOP Sponsor</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Type Concept</w:t>
            </w:r>
          </w:p>
        </w:tc>
        <w:tc>
          <w:p>
            <w:pPr>
              <w:pStyle w:stlname="Normal" w:val="Normal"/>
              <w:jc w:val="left"/>
            </w:pPr>
            <w:r>
              <w:t>OMOP Type Concept</w:t>
            </w:r>
          </w:p>
        </w:tc>
        <w:tc>
          <w:p>
            <w:pPr>
              <w:pStyle w:stlname="Normal" w:val="Normal"/>
              <w:jc w:val="left"/>
            </w:pPr>
            <w:r>
              <w:t>Type Concept 20221030</w:t>
            </w:r>
          </w:p>
        </w:tc>
        <w:tc>
          <w:p>
            <w:pPr>
              <w:pStyle w:stlname="Normal" w:val="Normal"/>
              <w:jc w:val="right"/>
            </w:pPr>
            <w:r>
              <w:t>       80</w:t>
            </w:r>
          </w:p>
        </w:tc>
        <w:tc>
          <w:p>
            <w:pPr>
              <w:pStyle w:stlname="Normal" w:val="Normal"/>
              <w:jc w:val="right"/>
            </w:pPr>
            <w:r>
              <w:t>      0</w:t>
            </w:r>
          </w:p>
        </w:tc>
        <w:tc>
          <w:p>
            <w:pPr>
              <w:pStyle w:stlname="Normal" w:val="Normal"/>
              <w:jc w:val="right"/>
            </w:pPr>
            <w:r>
              <w:t>        0</w:t>
            </w:r>
          </w:p>
        </w:tc>
      </w:tr>
      <w:tr>
        <w:tc>
          <w:p>
            <w:pPr>
              <w:pStyle w:stlname="Normal" w:val="Normal"/>
              <w:jc w:val="left"/>
            </w:pPr>
            <w:r>
              <w:t>UB04 Point of Origin</w:t>
            </w:r>
          </w:p>
        </w:tc>
        <w:tc>
          <w:p>
            <w:pPr>
              <w:pStyle w:stlname="Normal" w:val="Normal"/>
              <w:jc w:val="left"/>
            </w:pPr>
            <w:r>
              <w:t>UB04 Claim Source Inpatient Admission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23</w:t>
            </w:r>
          </w:p>
        </w:tc>
      </w:tr>
      <w:tr>
        <w:tc>
          <w:p>
            <w:pPr>
              <w:pStyle w:stlname="Normal" w:val="Normal"/>
              <w:jc w:val="left"/>
            </w:pPr>
            <w:r>
              <w:t>UB04 Pri Typ of Adm</w:t>
            </w:r>
          </w:p>
        </w:tc>
        <w:tc>
          <w:p>
            <w:pPr>
              <w:pStyle w:stlname="Normal" w:val="Normal"/>
              <w:jc w:val="left"/>
            </w:pPr>
            <w:r>
              <w:t>UB04 Claim Inpatient Admission Type Code (CMS)</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UB04 Pt dis status</w:t>
            </w:r>
          </w:p>
        </w:tc>
        <w:tc>
          <w:p>
            <w:pPr>
              <w:pStyle w:stlname="Normal" w:val="Normal"/>
              <w:jc w:val="left"/>
            </w:pPr>
            <w:r>
              <w:t>UB04 Patient Discharge Status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55</w:t>
            </w:r>
          </w:p>
        </w:tc>
      </w:tr>
      <w:tr>
        <w:tc>
          <w:p>
            <w:pPr>
              <w:pStyle w:stlname="Normal" w:val="Normal"/>
              <w:jc w:val="left"/>
            </w:pPr>
            <w:r>
              <w:t>UB04 Typ bill</w:t>
            </w:r>
          </w:p>
        </w:tc>
        <w:tc>
          <w:p>
            <w:pPr>
              <w:pStyle w:stlname="Normal" w:val="Normal"/>
              <w:jc w:val="left"/>
            </w:pPr>
            <w:r>
              <w:t>UB04 Type of Bill - Institutional (USHIK)</w:t>
            </w:r>
          </w:p>
        </w:tc>
        <w:tc>
          <w:p>
            <w:pPr>
              <w:pStyle w:stlname="Normal" w:val="Normal"/>
              <w:jc w:val="left"/>
            </w:pPr>
            <w:r>
              <w:t>NA</w:t>
            </w:r>
          </w:p>
        </w:tc>
        <w:tc>
          <w:p>
            <w:pPr>
              <w:pStyle w:stlname="Normal" w:val="Normal"/>
              <w:jc w:val="right"/>
            </w:pPr>
            <w:r>
              <w:t>        4</w:t>
            </w:r>
          </w:p>
        </w:tc>
        <w:tc>
          <w:p>
            <w:pPr>
              <w:pStyle w:stlname="Normal" w:val="Normal"/>
              <w:jc w:val="right"/>
            </w:pPr>
            <w:r>
              <w:t>      0</w:t>
            </w:r>
          </w:p>
        </w:tc>
        <w:tc>
          <w:p>
            <w:pPr>
              <w:pStyle w:stlname="Normal" w:val="Normal"/>
              <w:jc w:val="right"/>
            </w:pPr>
            <w:r>
              <w:t>      294</w:t>
            </w:r>
          </w:p>
        </w:tc>
      </w:tr>
      <w:tr>
        <w:tc>
          <w:p>
            <w:pPr>
              <w:pStyle w:stlname="Normal" w:val="Normal"/>
              <w:jc w:val="left"/>
            </w:pPr>
            <w:r>
              <w:t>UCUM</w:t>
            </w:r>
          </w:p>
        </w:tc>
        <w:tc>
          <w:p>
            <w:pPr>
              <w:pStyle w:stlname="Normal" w:val="Normal"/>
              <w:jc w:val="left"/>
            </w:pPr>
            <w:r>
              <w:t>Unified Code for Units of Measure (Regenstrief Institute)</w:t>
            </w:r>
          </w:p>
        </w:tc>
        <w:tc>
          <w:p>
            <w:pPr>
              <w:pStyle w:stlname="Normal" w:val="Normal"/>
              <w:jc w:val="left"/>
            </w:pPr>
            <w:r>
              <w:t>Version 1.8.2</w:t>
            </w:r>
          </w:p>
        </w:tc>
        <w:tc>
          <w:p>
            <w:pPr>
              <w:pStyle w:stlname="Normal" w:val="Normal"/>
              <w:jc w:val="right"/>
            </w:pPr>
            <w:r>
              <w:t>    1,029</w:t>
            </w:r>
          </w:p>
        </w:tc>
        <w:tc>
          <w:p>
            <w:pPr>
              <w:pStyle w:stlname="Normal" w:val="Normal"/>
              <w:jc w:val="right"/>
            </w:pPr>
            <w:r>
              <w:t>      0</w:t>
            </w:r>
          </w:p>
        </w:tc>
        <w:tc>
          <w:p>
            <w:pPr>
              <w:pStyle w:stlname="Normal" w:val="Normal"/>
              <w:jc w:val="right"/>
            </w:pPr>
            <w:r>
              <w:t>       89</w:t>
            </w:r>
          </w:p>
        </w:tc>
      </w:tr>
      <w:tr>
        <w:tc>
          <w:p>
            <w:pPr>
              <w:pStyle w:stlname="Normal" w:val="Normal"/>
              <w:jc w:val="left"/>
            </w:pPr>
            <w:r>
              <w:t>US Census</w:t>
            </w:r>
          </w:p>
        </w:tc>
        <w:tc>
          <w:p>
            <w:pPr>
              <w:pStyle w:stlname="Normal" w:val="Normal"/>
              <w:jc w:val="left"/>
            </w:pPr>
            <w:r>
              <w:t>Census regions of the United States (USCB)</w:t>
            </w:r>
          </w:p>
        </w:tc>
        <w:tc>
          <w:p>
            <w:pPr>
              <w:pStyle w:stlname="Normal" w:val="Normal"/>
              <w:jc w:val="left"/>
            </w:pPr>
            <w:r>
              <w:t>US Census 2017 Release</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Visit</w:t>
            </w:r>
          </w:p>
        </w:tc>
        <w:tc>
          <w:p>
            <w:pPr>
              <w:pStyle w:stlname="Normal" w:val="Normal"/>
              <w:jc w:val="left"/>
            </w:pPr>
            <w:r>
              <w:t>OMOP Visit</w:t>
            </w:r>
          </w:p>
        </w:tc>
        <w:tc>
          <w:p>
            <w:pPr>
              <w:pStyle w:stlname="Normal" w:val="Normal"/>
              <w:jc w:val="left"/>
            </w:pPr>
            <w:r>
              <w:t>Visit 20211216</w:t>
            </w:r>
          </w:p>
        </w:tc>
        <w:tc>
          <w:p>
            <w:pPr>
              <w:pStyle w:stlname="Normal" w:val="Normal"/>
              <w:jc w:val="right"/>
            </w:pPr>
            <w:r>
              <w:t>       19</w:t>
            </w:r>
          </w:p>
        </w:tc>
        <w:tc>
          <w:p>
            <w:pPr>
              <w:pStyle w:stlname="Normal" w:val="Normal"/>
              <w:jc w:val="right"/>
            </w:pPr>
            <w:r>
              <w:t>      0</w:t>
            </w:r>
          </w:p>
        </w:tc>
        <w:tc>
          <w:p>
            <w:pPr>
              <w:pStyle w:stlname="Normal" w:val="Normal"/>
              <w:jc w:val="right"/>
            </w:pPr>
            <w:r>
              <w:t>        0</w:t>
            </w:r>
          </w:p>
        </w:tc>
      </w:tr>
      <w:tr>
        <w:tc>
          <w:p>
            <w:pPr>
              <w:pStyle w:stlname="Normal" w:val="Normal"/>
              <w:jc w:val="left"/>
            </w:pPr>
            <w:r>
              <w:t>Visit Type</w:t>
            </w:r>
          </w:p>
        </w:tc>
        <w:tc>
          <w:p>
            <w:pPr>
              <w:pStyle w:stlname="Normal" w:val="Normal"/>
              <w:jc w:val="left"/>
            </w:pPr>
            <w:r>
              <w:t>OMOP Visit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18</w:t>
            </w:r>
          </w:p>
        </w:tc>
      </w:tr>
      <w:tr>
        <w:tc>
          <w:p>
            <w:pPr>
              <w:pStyle w:stlname="Normal" w:val="Normal"/>
              <w:jc w:val="left"/>
            </w:pPr>
            <w:r>
              <w:t>Vocabulary</w:t>
            </w:r>
          </w:p>
        </w:tc>
        <w:tc>
          <w:p>
            <w:pPr>
              <w:pStyle w:stlname="Normal" w:val="Normal"/>
              <w:jc w:val="left"/>
            </w:pPr>
            <w:r>
              <w:t>OMOP Vocabulary</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143</w:t>
            </w:r>
          </w:p>
        </w:tc>
      </w:tr>
    </w:tbl>
    <w:p>
      <w:pPr>
        <w:pStyle w:val="Normal"/>
      </w:pPr>
      <w:r>
        <w:t xml:space="preserve"> </w:t>
      </w:r>
    </w:p>
    <w:p>
      <w:pPr>
        <w:pStyle w:val="Normal"/>
      </w:pPr>
      <w:r>
        <w:t xml:space="preserve">Query executed in  5.96 secs</w:t>
      </w:r>
    </w:p>
    <w:p>
      <w:pPr>
        <w:pStyle w:val="Heading2"/>
      </w:pPr>
      <w:r>
        <w:t xml:space="preserve">Table counts</w:t>
      </w:r>
    </w:p>
    <w:p>
      <w:pPr>
        <w:pStyle w:val="Normal"/>
      </w:pPr>
      <w:r>
        <w:t xml:space="preserve">Table 4. Shows the number of records in all vocabulary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r>
      <w:tr>
        <w:tc>
          <w:p>
            <w:pPr>
              <w:pStyle w:stlname="Normal" w:val="Normal"/>
              <w:jc w:val="left"/>
            </w:pPr>
            <w:r>
              <w:t>concept_class</w:t>
            </w:r>
          </w:p>
        </w:tc>
        <w:tc>
          <w:p>
            <w:pPr>
              <w:pStyle w:stlname="Normal" w:val="Normal"/>
              <w:jc w:val="right"/>
            </w:pPr>
            <w:r>
              <w:t>       418</w:t>
            </w:r>
          </w:p>
        </w:tc>
      </w:tr>
      <w:tr>
        <w:tc>
          <w:p>
            <w:pPr>
              <w:pStyle w:stlname="Normal" w:val="Normal"/>
              <w:jc w:val="left"/>
            </w:pPr>
            <w:r>
              <w:t>relationship</w:t>
            </w:r>
          </w:p>
        </w:tc>
        <w:tc>
          <w:p>
            <w:pPr>
              <w:pStyle w:stlname="Normal" w:val="Normal"/>
              <w:jc w:val="right"/>
            </w:pPr>
            <w:r>
              <w:t>       690</w:t>
            </w:r>
          </w:p>
        </w:tc>
      </w:tr>
      <w:tr>
        <w:tc>
          <w:p>
            <w:pPr>
              <w:pStyle w:stlname="Normal" w:val="Normal"/>
              <w:jc w:val="left"/>
            </w:pPr>
            <w:r>
              <w:t>concept</w:t>
            </w:r>
          </w:p>
        </w:tc>
        <w:tc>
          <w:p>
            <w:pPr>
              <w:pStyle w:stlname="Normal" w:val="Normal"/>
              <w:jc w:val="right"/>
            </w:pPr>
            <w:r>
              <w:t> 5,945,608</w:t>
            </w:r>
          </w:p>
        </w:tc>
      </w:tr>
      <w:tr>
        <w:tc>
          <w:p>
            <w:pPr>
              <w:pStyle w:stlname="Normal" w:val="Normal"/>
              <w:jc w:val="left"/>
            </w:pPr>
            <w:r>
              <w:t>concept_synonym</w:t>
            </w:r>
          </w:p>
        </w:tc>
        <w:tc>
          <w:p>
            <w:pPr>
              <w:pStyle w:stlname="Normal" w:val="Normal"/>
              <w:jc w:val="right"/>
            </w:pPr>
            <w:r>
              <w:t> 2,101,511</w:t>
            </w:r>
          </w:p>
        </w:tc>
      </w:tr>
      <w:tr>
        <w:tc>
          <w:p>
            <w:pPr>
              <w:pStyle w:stlname="Normal" w:val="Normal"/>
              <w:jc w:val="left"/>
            </w:pPr>
            <w:r>
              <w:t>vocabulary</w:t>
            </w:r>
          </w:p>
        </w:tc>
        <w:tc>
          <w:p>
            <w:pPr>
              <w:pStyle w:stlname="Normal" w:val="Normal"/>
              <w:jc w:val="right"/>
            </w:pPr>
            <w:r>
              <w:t>        64</w:t>
            </w:r>
          </w:p>
        </w:tc>
      </w:tr>
      <w:tr>
        <w:tc>
          <w:p>
            <w:pPr>
              <w:pStyle w:stlname="Normal" w:val="Normal"/>
              <w:jc w:val="left"/>
            </w:pPr>
            <w:r>
              <w:t>domain</w:t>
            </w:r>
          </w:p>
        </w:tc>
        <w:tc>
          <w:p>
            <w:pPr>
              <w:pStyle w:stlname="Normal" w:val="Normal"/>
              <w:jc w:val="right"/>
            </w:pPr>
            <w:r>
              <w:t>        50</w:t>
            </w:r>
          </w:p>
        </w:tc>
      </w:tr>
      <w:tr>
        <w:tc>
          <w:p>
            <w:pPr>
              <w:pStyle w:stlname="Normal" w:val="Normal"/>
              <w:jc w:val="left"/>
            </w:pPr>
            <w:r>
              <w:t>concept_ancestor</w:t>
            </w:r>
          </w:p>
        </w:tc>
        <w:tc>
          <w:p>
            <w:pPr>
              <w:pStyle w:stlname="Normal" w:val="Normal"/>
              <w:jc w:val="right"/>
            </w:pPr>
            <w:r>
              <w:t>70,537,715</w:t>
            </w:r>
          </w:p>
        </w:tc>
      </w:tr>
      <w:tr>
        <w:tc>
          <w:p>
            <w:pPr>
              <w:pStyle w:stlname="Normal" w:val="Normal"/>
              <w:jc w:val="left"/>
            </w:pPr>
            <w:r>
              <w:t>drug_strength</w:t>
            </w:r>
          </w:p>
        </w:tc>
        <w:tc>
          <w:p>
            <w:pPr>
              <w:pStyle w:stlname="Normal" w:val="Normal"/>
              <w:jc w:val="right"/>
            </w:pPr>
            <w:r>
              <w:t> 2,936,738</w:t>
            </w:r>
          </w:p>
        </w:tc>
      </w:tr>
      <w:tr>
        <w:tc>
          <w:p>
            <w:pPr>
              <w:pStyle w:stlname="Normal" w:val="Normal"/>
              <w:jc w:val="left"/>
            </w:pPr>
            <w:r>
              <w:t>concept_relationship</w:t>
            </w:r>
          </w:p>
        </w:tc>
        <w:tc>
          <w:p>
            <w:pPr>
              <w:pStyle w:stlname="Normal" w:val="Normal"/>
              <w:jc w:val="right"/>
            </w:pPr>
            <w:r>
              <w:t>46,843,676</w:t>
            </w:r>
          </w:p>
        </w:tc>
      </w:tr>
    </w:tbl>
    <w:p>
      <w:pPr>
        <w:pStyle w:val="Normal"/>
      </w:pPr>
      <w:r>
        <w:t xml:space="preserve"> </w:t>
      </w:r>
    </w:p>
    <w:p>
      <w:pPr>
        <w:pStyle w:val="Normal"/>
      </w:pPr>
      <w:r>
        <w:t xml:space="preserve">Query executed in  36.93 secs</w:t>
      </w:r>
    </w:p>
    <w:p>
      <w:pPr>
        <w:pStyle w:val="Heading2"/>
      </w:pPr>
      <w:r>
        <w:t xml:space="preserve">Mapping Completeness</w:t>
      </w:r>
    </w:p>
    <w:p>
      <w:pPr>
        <w:pStyle w:val="Normal"/>
      </w:pPr>
      <w:r>
        <w:t xml:space="preserve">Table 5. Shows the percentage of codes that are mapped to the standardized vocabularies as well as the percentage of records.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#Codes Source</w:t>
            </w:r>
          </w:p>
        </w:tc>
        <w:tc>
          <w:p>
            <w:pPr>
              <w:pStyle w:stlname="Normal" w:val="Normal"/>
              <w:jc w:val="right"/>
            </w:pPr>
            <w:r>
              <w:t>#Codes Mapped</w:t>
            </w:r>
          </w:p>
        </w:tc>
        <w:tc>
          <w:p>
            <w:pPr>
              <w:pStyle w:stlname="Normal" w:val="Normal"/>
              <w:jc w:val="right"/>
            </w:pPr>
            <w:r>
              <w:t>%Codes Mapped</w:t>
            </w:r>
          </w:p>
        </w:tc>
        <w:tc>
          <w:p>
            <w:pPr>
              <w:pStyle w:stlname="Normal" w:val="Normal"/>
              <w:jc w:val="right"/>
            </w:pPr>
            <w:r>
              <w:t>#Records Source</w:t>
            </w:r>
          </w:p>
        </w:tc>
        <w:tc>
          <w:p>
            <w:pPr>
              <w:pStyle w:stlname="Normal" w:val="Normal"/>
              <w:jc w:val="right"/>
            </w:pPr>
            <w:r>
              <w:t>#Records Mapped</w:t>
            </w:r>
          </w:p>
        </w:tc>
        <w:tc>
          <w:p>
            <w:pPr>
              <w:pStyle w:stlname="Normal" w:val="Normal"/>
              <w:jc w:val="right"/>
            </w:pPr>
            <w:r>
              <w:t>%Records Mapped</w:t>
            </w:r>
          </w:p>
        </w:tc>
      </w:tr>
      <w:tr>
        <w:tc>
          <w:p>
            <w:pPr>
              <w:pStyle w:stlname="Normal" w:val="Normal"/>
              <w:jc w:val="left"/>
            </w:pPr>
            <w:r>
              <w:t>Condition</w:t>
            </w:r>
          </w:p>
        </w:tc>
        <w:tc>
          <w:p>
            <w:pPr>
              <w:pStyle w:stlname="Normal" w:val="Normal"/>
              <w:jc w:val="right"/>
            </w:pPr>
            <w:r>
              <w:t>   34,622</w:t>
            </w:r>
          </w:p>
        </w:tc>
        <w:tc>
          <w:p>
            <w:pPr>
              <w:pStyle w:stlname="Normal" w:val="Normal"/>
              <w:jc w:val="right"/>
            </w:pPr>
            <w:r>
              <w:t>6,334</w:t>
            </w:r>
          </w:p>
        </w:tc>
        <w:tc>
          <w:p>
            <w:pPr>
              <w:pStyle w:stlname="Normal" w:val="Normal"/>
              <w:jc w:val="right"/>
            </w:pPr>
            <w:r>
              <w:t>18.3%</w:t>
            </w:r>
          </w:p>
        </w:tc>
        <w:tc>
          <w:p>
            <w:pPr>
              <w:pStyle w:stlname="Normal" w:val="Normal"/>
              <w:jc w:val="right"/>
            </w:pPr>
            <w:r>
              <w:t>12,422,894</w:t>
            </w:r>
          </w:p>
        </w:tc>
        <w:tc>
          <w:p>
            <w:pPr>
              <w:pStyle w:stlname="Normal" w:val="Normal"/>
              <w:jc w:val="right"/>
            </w:pPr>
            <w:r>
              <w:t> 2,421,782</w:t>
            </w:r>
          </w:p>
        </w:tc>
        <w:tc>
          <w:p>
            <w:pPr>
              <w:pStyle w:stlname="Normal" w:val="Normal"/>
              <w:jc w:val="right"/>
            </w:pPr>
            <w:r>
              <w:t>19.5%</w:t>
            </w:r>
          </w:p>
        </w:tc>
      </w:tr>
      <w:tr>
        <w:tc>
          <w:p>
            <w:pPr>
              <w:pStyle w:stlname="Normal" w:val="Normal"/>
              <w:jc w:val="left"/>
            </w:pPr>
            <w:r>
              <w:t>Condition status</w:t>
            </w:r>
          </w:p>
        </w:tc>
        <w:tc>
          <w:p>
            <w:pPr>
              <w:pStyle w:stlname="Normal" w:val="Normal"/>
              <w:jc w:val="right"/>
            </w:pPr>
            <w:r>
              <w:t>        6</w:t>
            </w:r>
          </w:p>
        </w:tc>
        <w:tc>
          <w:p>
            <w:pPr>
              <w:pStyle w:stlname="Normal" w:val="Normal"/>
              <w:jc w:val="right"/>
            </w:pPr>
            <w:r>
              <w:t>    5</w:t>
            </w:r>
          </w:p>
        </w:tc>
        <w:tc>
          <w:p>
            <w:pPr>
              <w:pStyle w:stlname="Normal" w:val="Normal"/>
              <w:jc w:val="right"/>
            </w:pPr>
            <w:r>
              <w:t>83.3%</w:t>
            </w:r>
          </w:p>
        </w:tc>
        <w:tc>
          <w:p>
            <w:pPr>
              <w:pStyle w:stlname="Normal" w:val="Normal"/>
              <w:jc w:val="right"/>
            </w:pPr>
            <w:r>
              <w:t>12,422,894</w:t>
            </w:r>
          </w:p>
        </w:tc>
        <w:tc>
          <w:p>
            <w:pPr>
              <w:pStyle w:stlname="Normal" w:val="Normal"/>
              <w:jc w:val="right"/>
            </w:pPr>
            <w:r>
              <w:t>11,042,042</w:t>
            </w:r>
          </w:p>
        </w:tc>
        <w:tc>
          <w:p>
            <w:pPr>
              <w:pStyle w:stlname="Normal" w:val="Normal"/>
              <w:jc w:val="right"/>
            </w:pPr>
            <w:r>
              <w:t>88.9%</w:t>
            </w:r>
          </w:p>
        </w:tc>
      </w:tr>
      <w:tr>
        <w:tc>
          <w:p>
            <w:pPr>
              <w:pStyle w:stlname="Normal" w:val="Normal"/>
              <w:jc w:val="left"/>
            </w:pPr>
            <w:r>
              <w:t>Death cause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Device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Drug</w:t>
            </w:r>
          </w:p>
        </w:tc>
        <w:tc>
          <w:p>
            <w:pPr>
              <w:pStyle w:stlname="Normal" w:val="Normal"/>
              <w:jc w:val="right"/>
            </w:pPr>
            <w:r>
              <w:t>1,717,000</w:t>
            </w:r>
          </w:p>
        </w:tc>
        <w:tc>
          <w:p>
            <w:pPr>
              <w:pStyle w:stlname="Normal" w:val="Normal"/>
              <w:jc w:val="right"/>
            </w:pPr>
            <w:r>
              <w:t>    0</w:t>
            </w:r>
          </w:p>
        </w:tc>
        <w:tc>
          <w:p>
            <w:pPr>
              <w:pStyle w:stlname="Normal" w:val="Normal"/>
              <w:jc w:val="right"/>
            </w:pPr>
            <w:r>
              <w:t>0%</w:t>
            </w:r>
          </w:p>
        </w:tc>
        <w:tc>
          <w:p>
            <w:pPr>
              <w:pStyle w:stlname="Normal" w:val="Normal"/>
              <w:jc w:val="right"/>
            </w:pPr>
            <w:r>
              <w:t> 3,433,000</w:t>
            </w:r>
          </w:p>
        </w:tc>
        <w:tc>
          <w:p>
            <w:pPr>
              <w:pStyle w:stlname="Normal" w:val="Normal"/>
              <w:jc w:val="right"/>
            </w:pPr>
            <w:r>
              <w:t>         0</w:t>
            </w:r>
          </w:p>
        </w:tc>
        <w:tc>
          <w:p>
            <w:pPr>
              <w:pStyle w:stlname="Normal" w:val="Normal"/>
              <w:jc w:val="right"/>
            </w:pPr>
            <w:r>
              <w:t>0%</w:t>
            </w:r>
          </w:p>
        </w:tc>
      </w:tr>
      <w:tr>
        <w:tc>
          <w:p>
            <w:pPr>
              <w:pStyle w:stlname="Normal" w:val="Normal"/>
              <w:jc w:val="left"/>
            </w:pPr>
            <w:r>
              <w:t>Measurement</w:t>
            </w:r>
          </w:p>
        </w:tc>
        <w:tc>
          <w:p>
            <w:pPr>
              <w:pStyle w:stlname="Normal" w:val="Normal"/>
              <w:jc w:val="right"/>
            </w:pPr>
            <w:r>
              <w:t>       35</w:t>
            </w:r>
          </w:p>
        </w:tc>
        <w:tc>
          <w:p>
            <w:pPr>
              <w:pStyle w:stlname="Normal" w:val="Normal"/>
              <w:jc w:val="right"/>
            </w:pPr>
            <w:r>
              <w:t>   35</w:t>
            </w:r>
          </w:p>
        </w:tc>
        <w:tc>
          <w:p>
            <w:pPr>
              <w:pStyle w:stlname="Normal" w:val="Normal"/>
              <w:jc w:val="right"/>
            </w:pPr>
            <w:r>
              <w:t>100%</w:t>
            </w:r>
          </w:p>
        </w:tc>
        <w:tc>
          <w:p>
            <w:pPr>
              <w:pStyle w:stlname="Normal" w:val="Normal"/>
              <w:jc w:val="right"/>
            </w:pPr>
            <w:r>
              <w:t>    12,342</w:t>
            </w:r>
          </w:p>
        </w:tc>
        <w:tc>
          <w:p>
            <w:pPr>
              <w:pStyle w:stlname="Normal" w:val="Normal"/>
              <w:jc w:val="right"/>
            </w:pPr>
            <w:r>
              <w:t>    12,342</w:t>
            </w:r>
          </w:p>
        </w:tc>
        <w:tc>
          <w:p>
            <w:pPr>
              <w:pStyle w:stlname="Normal" w:val="Normal"/>
              <w:jc w:val="right"/>
            </w:pPr>
            <w:r>
              <w:t>100%</w:t>
            </w:r>
          </w:p>
        </w:tc>
      </w:tr>
      <w:tr>
        <w:tc>
          <w:p>
            <w:pPr>
              <w:pStyle w:stlname="Normal" w:val="Normal"/>
              <w:jc w:val="left"/>
            </w:pPr>
            <w:r>
              <w:t>Measurement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Measurement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w:t>
            </w:r>
          </w:p>
        </w:tc>
        <w:tc>
          <w:p>
            <w:pPr>
              <w:pStyle w:stlname="Normal" w:val="Normal"/>
              <w:jc w:val="right"/>
            </w:pPr>
            <w:r>
              <w:t>      193</w:t>
            </w:r>
          </w:p>
        </w:tc>
        <w:tc>
          <w:p>
            <w:pPr>
              <w:pStyle w:stlname="Normal" w:val="Normal"/>
              <w:jc w:val="right"/>
            </w:pPr>
            <w:r>
              <w:t>  192</w:t>
            </w:r>
          </w:p>
        </w:tc>
        <w:tc>
          <w:p>
            <w:pPr>
              <w:pStyle w:stlname="Normal" w:val="Normal"/>
              <w:jc w:val="right"/>
            </w:pPr>
            <w:r>
              <w:t>99.5%</w:t>
            </w:r>
          </w:p>
        </w:tc>
        <w:tc>
          <w:p>
            <w:pPr>
              <w:pStyle w:stlname="Normal" w:val="Normal"/>
              <w:jc w:val="right"/>
            </w:pPr>
            <w:r>
              <w:t>20,661,934</w:t>
            </w:r>
          </w:p>
        </w:tc>
        <w:tc>
          <w:p>
            <w:pPr>
              <w:pStyle w:stlname="Normal" w:val="Normal"/>
              <w:jc w:val="right"/>
            </w:pPr>
            <w:r>
              <w:t>    65,934</w:t>
            </w:r>
          </w:p>
        </w:tc>
        <w:tc>
          <w:p>
            <w:pPr>
              <w:pStyle w:stlname="Normal" w:val="Normal"/>
              <w:jc w:val="right"/>
            </w:pPr>
            <w:r>
              <w:t>0.3%</w:t>
            </w:r>
          </w:p>
        </w:tc>
      </w:tr>
      <w:tr>
        <w:tc>
          <w:p>
            <w:pPr>
              <w:pStyle w:stlname="Normal" w:val="Normal"/>
              <w:jc w:val="left"/>
            </w:pPr>
            <w:r>
              <w:t>Observation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Procedure</w:t>
            </w:r>
          </w:p>
        </w:tc>
        <w:tc>
          <w:p>
            <w:pPr>
              <w:pStyle w:stlname="Normal" w:val="Normal"/>
              <w:jc w:val="right"/>
            </w:pPr>
            <w:r>
              <w:t>       79</w:t>
            </w:r>
          </w:p>
        </w:tc>
        <w:tc>
          <w:p>
            <w:pPr>
              <w:pStyle w:stlname="Normal" w:val="Normal"/>
              <w:jc w:val="right"/>
            </w:pPr>
            <w:r>
              <w:t>   79</w:t>
            </w:r>
          </w:p>
        </w:tc>
        <w:tc>
          <w:p>
            <w:pPr>
              <w:pStyle w:stlname="Normal" w:val="Normal"/>
              <w:jc w:val="right"/>
            </w:pPr>
            <w:r>
              <w:t>100%</w:t>
            </w:r>
          </w:p>
        </w:tc>
        <w:tc>
          <w:p>
            <w:pPr>
              <w:pStyle w:stlname="Normal" w:val="Normal"/>
              <w:jc w:val="right"/>
            </w:pPr>
            <w:r>
              <w:t> 3,461,788</w:t>
            </w:r>
          </w:p>
        </w:tc>
        <w:tc>
          <w:p>
            <w:pPr>
              <w:pStyle w:stlname="Normal" w:val="Normal"/>
              <w:jc w:val="right"/>
            </w:pPr>
            <w:r>
              <w:t> 3,461,788</w:t>
            </w:r>
          </w:p>
        </w:tc>
        <w:tc>
          <w:p>
            <w:pPr>
              <w:pStyle w:stlname="Normal" w:val="Normal"/>
              <w:jc w:val="right"/>
            </w:pPr>
            <w:r>
              <w:t>100%</w:t>
            </w:r>
          </w:p>
        </w:tc>
      </w:tr>
      <w:tr>
        <w:tc>
          <w:p>
            <w:pPr>
              <w:pStyle w:stlname="Normal" w:val="Normal"/>
              <w:jc w:val="left"/>
            </w:pPr>
            <w:r>
              <w:t>Provider Specialty</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Specimen</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Visit</w:t>
            </w:r>
          </w:p>
        </w:tc>
        <w:tc>
          <w:p>
            <w:pPr>
              <w:pStyle w:stlname="Normal" w:val="Normal"/>
              <w:jc w:val="right"/>
            </w:pPr>
            <w:r>
              <w:t>        3</w:t>
            </w:r>
          </w:p>
        </w:tc>
        <w:tc>
          <w:p>
            <w:pPr>
              <w:pStyle w:stlname="Normal" w:val="Normal"/>
              <w:jc w:val="right"/>
            </w:pPr>
            <w:r>
              <w:t>    2</w:t>
            </w:r>
          </w:p>
        </w:tc>
        <w:tc>
          <w:p>
            <w:pPr>
              <w:pStyle w:stlname="Normal" w:val="Normal"/>
              <w:jc w:val="right"/>
            </w:pPr>
            <w:r>
              <w:t>66.7%</w:t>
            </w:r>
          </w:p>
        </w:tc>
        <w:tc>
          <w:p>
            <w:pPr>
              <w:pStyle w:stlname="Normal" w:val="Normal"/>
              <w:jc w:val="right"/>
            </w:pPr>
            <w:r>
              <w:t>13,728,000</w:t>
            </w:r>
          </w:p>
        </w:tc>
        <w:tc>
          <w:p>
            <w:pPr>
              <w:pStyle w:stlname="Normal" w:val="Normal"/>
              <w:jc w:val="right"/>
            </w:pPr>
            <w:r>
              <w:t>10,296,000</w:t>
            </w:r>
          </w:p>
        </w:tc>
        <w:tc>
          <w:p>
            <w:pPr>
              <w:pStyle w:stlname="Normal" w:val="Normal"/>
              <w:jc w:val="right"/>
            </w:pPr>
            <w:r>
              <w:t>75.0%</w:t>
            </w:r>
          </w:p>
        </w:tc>
      </w:tr>
    </w:tbl>
    <w:p>
      <w:pPr>
        <w:pStyle w:val="Normal"/>
      </w:pPr>
      <w:r>
        <w:t xml:space="preserve"> </w:t>
      </w:r>
    </w:p>
    <w:p>
      <w:pPr>
        <w:pStyle w:val="Normal"/>
      </w:pPr>
      <w:r>
        <w:t xml:space="preserve">Query executed in  32.76 secs</w:t>
      </w:r>
    </w:p>
    <w:p>
      <w:pPr/>
      <w:r>
        <w:br w:type="page"/>
      </w:r>
    </w:p>
    <w:p>
      <w:pPr>
        <w:pStyle w:val="Heading2"/>
      </w:pPr>
      <w:r>
        <w:t xml:space="preserve">Drug Mappings</w:t>
      </w:r>
    </w:p>
    <w:p>
      <w:pPr>
        <w:pStyle w:val="Normal"/>
      </w:pPr>
      <w:r>
        <w:t xml:space="preserve">Table 6. The level of the drug mappings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Class</w:t>
            </w:r>
          </w:p>
        </w:tc>
        <w:tc>
          <w:p>
            <w:pPr>
              <w:pStyle w:stlname="Normal" w:val="Normal"/>
              <w:jc w:val="right"/>
            </w:pPr>
            <w:r>
              <w:t>#Records</w:t>
            </w:r>
          </w:p>
        </w:tc>
        <w:tc>
          <w:p>
            <w:pPr>
              <w:pStyle w:stlname="Normal" w:val="Normal"/>
              <w:jc w:val="right"/>
            </w:pPr>
            <w:r>
              <w:t>#Patients</w:t>
            </w:r>
          </w:p>
        </w:tc>
        <w:tc>
          <w:p>
            <w:pPr>
              <w:pStyle w:stlname="Normal" w:val="Normal"/>
              <w:jc w:val="right"/>
            </w:pPr>
            <w:r>
              <w:t>#Codes</w:t>
            </w:r>
          </w:p>
        </w:tc>
      </w:tr>
      <w:tr>
        <w:tc>
          <w:p>
            <w:pPr>
              <w:pStyle w:stlname="Normal" w:val="Normal"/>
              <w:jc w:val="left"/>
            </w:pPr>
            <w:r>
              <w:t/>
            </w:r>
          </w:p>
        </w:tc>
        <w:tc>
          <w:p>
            <w:pPr>
              <w:pStyle w:stlname="Normal" w:val="Normal"/>
              <w:jc w:val="right"/>
            </w:pPr>
            <w:r>
              <w:t/>
            </w:r>
          </w:p>
        </w:tc>
        <w:tc>
          <w:p>
            <w:pPr>
              <w:pStyle w:stlname="Normal" w:val="Normal"/>
              <w:jc w:val="right"/>
            </w:pPr>
            <w:r>
              <w:t/>
            </w:r>
          </w:p>
        </w:tc>
        <w:tc>
          <w:p>
            <w:pPr>
              <w:pStyle w:stlname="Normal" w:val="Normal"/>
              <w:jc w:val="right"/>
            </w:pPr>
            <w:r>
              <w:t/>
            </w:r>
          </w:p>
        </w:tc>
      </w:tr>
    </w:tbl>
    <w:p>
      <w:pPr>
        <w:pStyle w:val="Normal"/>
      </w:pPr>
      <w:r>
        <w:t xml:space="preserve"> </w:t>
      </w:r>
    </w:p>
    <w:p>
      <w:pPr>
        <w:pStyle w:val="Normal"/>
      </w:pPr>
      <w:r>
        <w:t xml:space="preserve">Query executed in  1.54 secs</w:t>
      </w:r>
    </w:p>
    <w:p>
      <w:pPr>
        <w:pStyle w:val="Heading2"/>
      </w:pPr>
      <w:r>
        <w:t xml:space="preserve">Unmapped Codes</w:t>
      </w:r>
    </w:p>
    <w:p>
      <w:pPr>
        <w:pStyle w:val="Normal"/>
      </w:pPr>
      <w:r>
        <w:t xml:space="preserve">Table 7 omitted because no unmapped drugs were found.</w:t>
      </w:r>
    </w:p>
    <w:p>
      <w:pPr>
        <w:pStyle w:val="Normal"/>
      </w:pPr>
      <w:r>
        <w:t xml:space="preserve">Query executed in 22.14 secs</w:t>
      </w:r>
    </w:p>
    <w:p>
      <w:pPr>
        <w:pStyle w:val="Normal"/>
      </w:pPr>
      <w:r>
        <w:t xml:space="preserve">Table 8. Top 25 of unmapped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A550</w:t>
            </w:r>
          </w:p>
        </w:tc>
        <w:tc>
          <w:p>
            <w:pPr>
              <w:pStyle w:stlname="Normal" w:val="Normal"/>
              <w:jc w:val="right"/>
            </w:pPr>
            <w:r>
              <w:t>600</w:t>
            </w:r>
          </w:p>
        </w:tc>
        <w:tc>
          <w:p>
            <w:pPr>
              <w:pStyle w:stlname="Normal" w:val="Normal"/>
              <w:jc w:val="right"/>
            </w:pPr>
            <w:r>
              <w:t>300</w:t>
            </w:r>
          </w:p>
        </w:tc>
      </w:tr>
      <w:tr>
        <w:tc>
          <w:p>
            <w:pPr>
              <w:pStyle w:stlname="Normal" w:val="Normal"/>
              <w:jc w:val="right"/>
            </w:pPr>
            <w:r>
              <w:t> 2</w:t>
            </w:r>
          </w:p>
        </w:tc>
        <w:tc>
          <w:p>
            <w:pPr>
              <w:pStyle w:stlname="Normal" w:val="Normal"/>
              <w:jc w:val="left"/>
            </w:pPr>
            <w:r>
              <w:t>X9204</w:t>
            </w:r>
          </w:p>
        </w:tc>
        <w:tc>
          <w:p>
            <w:pPr>
              <w:pStyle w:stlname="Normal" w:val="Normal"/>
              <w:jc w:val="right"/>
            </w:pPr>
            <w:r>
              <w:t>600</w:t>
            </w:r>
          </w:p>
        </w:tc>
        <w:tc>
          <w:p>
            <w:pPr>
              <w:pStyle w:stlname="Normal" w:val="Normal"/>
              <w:jc w:val="right"/>
            </w:pPr>
            <w:r>
              <w:t>300</w:t>
            </w:r>
          </w:p>
        </w:tc>
      </w:tr>
      <w:tr>
        <w:tc>
          <w:p>
            <w:pPr>
              <w:pStyle w:stlname="Normal" w:val="Normal"/>
              <w:jc w:val="right"/>
            </w:pPr>
            <w:r>
              <w:t> 3</w:t>
            </w:r>
          </w:p>
        </w:tc>
        <w:tc>
          <w:p>
            <w:pPr>
              <w:pStyle w:stlname="Normal" w:val="Normal"/>
              <w:jc w:val="left"/>
            </w:pPr>
            <w:r>
              <w:t>U2309</w:t>
            </w:r>
          </w:p>
        </w:tc>
        <w:tc>
          <w:p>
            <w:pPr>
              <w:pStyle w:stlname="Normal" w:val="Normal"/>
              <w:jc w:val="right"/>
            </w:pPr>
            <w:r>
              <w:t>600</w:t>
            </w:r>
          </w:p>
        </w:tc>
        <w:tc>
          <w:p>
            <w:pPr>
              <w:pStyle w:stlname="Normal" w:val="Normal"/>
              <w:jc w:val="right"/>
            </w:pPr>
            <w:r>
              <w:t>300</w:t>
            </w:r>
          </w:p>
        </w:tc>
      </w:tr>
      <w:tr>
        <w:tc>
          <w:p>
            <w:pPr>
              <w:pStyle w:stlname="Normal" w:val="Normal"/>
              <w:jc w:val="right"/>
            </w:pPr>
            <w:r>
              <w:t> 4</w:t>
            </w:r>
          </w:p>
        </w:tc>
        <w:tc>
          <w:p>
            <w:pPr>
              <w:pStyle w:stlname="Normal" w:val="Normal"/>
              <w:jc w:val="left"/>
            </w:pPr>
            <w:r>
              <w:t>F7204</w:t>
            </w:r>
          </w:p>
        </w:tc>
        <w:tc>
          <w:p>
            <w:pPr>
              <w:pStyle w:stlname="Normal" w:val="Normal"/>
              <w:jc w:val="right"/>
            </w:pPr>
            <w:r>
              <w:t>600</w:t>
            </w:r>
          </w:p>
        </w:tc>
        <w:tc>
          <w:p>
            <w:pPr>
              <w:pStyle w:stlname="Normal" w:val="Normal"/>
              <w:jc w:val="right"/>
            </w:pPr>
            <w:r>
              <w:t>300</w:t>
            </w:r>
          </w:p>
        </w:tc>
      </w:tr>
      <w:tr>
        <w:tc>
          <w:p>
            <w:pPr>
              <w:pStyle w:stlname="Normal" w:val="Normal"/>
              <w:jc w:val="right"/>
            </w:pPr>
            <w:r>
              <w:t> 5</w:t>
            </w:r>
          </w:p>
        </w:tc>
        <w:tc>
          <w:p>
            <w:pPr>
              <w:pStyle w:stlname="Normal" w:val="Normal"/>
              <w:jc w:val="left"/>
            </w:pPr>
            <w:r>
              <w:t>Q8507</w:t>
            </w:r>
          </w:p>
        </w:tc>
        <w:tc>
          <w:p>
            <w:pPr>
              <w:pStyle w:stlname="Normal" w:val="Normal"/>
              <w:jc w:val="right"/>
            </w:pPr>
            <w:r>
              <w:t>600</w:t>
            </w:r>
          </w:p>
        </w:tc>
        <w:tc>
          <w:p>
            <w:pPr>
              <w:pStyle w:stlname="Normal" w:val="Normal"/>
              <w:jc w:val="right"/>
            </w:pPr>
            <w:r>
              <w:t>300</w:t>
            </w:r>
          </w:p>
        </w:tc>
      </w:tr>
      <w:tr>
        <w:tc>
          <w:p>
            <w:pPr>
              <w:pStyle w:stlname="Normal" w:val="Normal"/>
              <w:jc w:val="right"/>
            </w:pPr>
            <w:r>
              <w:t> 6</w:t>
            </w:r>
          </w:p>
        </w:tc>
        <w:tc>
          <w:p>
            <w:pPr>
              <w:pStyle w:stlname="Normal" w:val="Normal"/>
              <w:jc w:val="left"/>
            </w:pPr>
            <w:r>
              <w:t>T3707</w:t>
            </w:r>
          </w:p>
        </w:tc>
        <w:tc>
          <w:p>
            <w:pPr>
              <w:pStyle w:stlname="Normal" w:val="Normal"/>
              <w:jc w:val="right"/>
            </w:pPr>
            <w:r>
              <w:t>600</w:t>
            </w:r>
          </w:p>
        </w:tc>
        <w:tc>
          <w:p>
            <w:pPr>
              <w:pStyle w:stlname="Normal" w:val="Normal"/>
              <w:jc w:val="right"/>
            </w:pPr>
            <w:r>
              <w:t>300</w:t>
            </w:r>
          </w:p>
        </w:tc>
      </w:tr>
      <w:tr>
        <w:tc>
          <w:p>
            <w:pPr>
              <w:pStyle w:stlname="Normal" w:val="Normal"/>
              <w:jc w:val="right"/>
            </w:pPr>
            <w:r>
              <w:t> 7</w:t>
            </w:r>
          </w:p>
        </w:tc>
        <w:tc>
          <w:p>
            <w:pPr>
              <w:pStyle w:stlname="Normal" w:val="Normal"/>
              <w:jc w:val="left"/>
            </w:pPr>
            <w:r>
              <w:t>Q090</w:t>
            </w:r>
          </w:p>
        </w:tc>
        <w:tc>
          <w:p>
            <w:pPr>
              <w:pStyle w:stlname="Normal" w:val="Normal"/>
              <w:jc w:val="right"/>
            </w:pPr>
            <w:r>
              <w:t>600</w:t>
            </w:r>
          </w:p>
        </w:tc>
        <w:tc>
          <w:p>
            <w:pPr>
              <w:pStyle w:stlname="Normal" w:val="Normal"/>
              <w:jc w:val="right"/>
            </w:pPr>
            <w:r>
              <w:t>300</w:t>
            </w:r>
          </w:p>
        </w:tc>
      </w:tr>
      <w:tr>
        <w:tc>
          <w:p>
            <w:pPr>
              <w:pStyle w:stlname="Normal" w:val="Normal"/>
              <w:jc w:val="right"/>
            </w:pPr>
            <w:r>
              <w:t> 8</w:t>
            </w:r>
          </w:p>
        </w:tc>
        <w:tc>
          <w:p>
            <w:pPr>
              <w:pStyle w:stlname="Normal" w:val="Normal"/>
              <w:jc w:val="left"/>
            </w:pPr>
            <w:r>
              <w:t>G342</w:t>
            </w:r>
          </w:p>
        </w:tc>
        <w:tc>
          <w:p>
            <w:pPr>
              <w:pStyle w:stlname="Normal" w:val="Normal"/>
              <w:jc w:val="right"/>
            </w:pPr>
            <w:r>
              <w:t>600</w:t>
            </w:r>
          </w:p>
        </w:tc>
        <w:tc>
          <w:p>
            <w:pPr>
              <w:pStyle w:stlname="Normal" w:val="Normal"/>
              <w:jc w:val="right"/>
            </w:pPr>
            <w:r>
              <w:t>300</w:t>
            </w:r>
          </w:p>
        </w:tc>
      </w:tr>
      <w:tr>
        <w:tc>
          <w:p>
            <w:pPr>
              <w:pStyle w:stlname="Normal" w:val="Normal"/>
              <w:jc w:val="right"/>
            </w:pPr>
            <w:r>
              <w:t> 9</w:t>
            </w:r>
          </w:p>
        </w:tc>
        <w:tc>
          <w:p>
            <w:pPr>
              <w:pStyle w:stlname="Normal" w:val="Normal"/>
              <w:jc w:val="left"/>
            </w:pPr>
            <w:r>
              <w:t>X9202</w:t>
            </w:r>
          </w:p>
        </w:tc>
        <w:tc>
          <w:p>
            <w:pPr>
              <w:pStyle w:stlname="Normal" w:val="Normal"/>
              <w:jc w:val="right"/>
            </w:pPr>
            <w:r>
              <w:t>600</w:t>
            </w:r>
          </w:p>
        </w:tc>
        <w:tc>
          <w:p>
            <w:pPr>
              <w:pStyle w:stlname="Normal" w:val="Normal"/>
              <w:jc w:val="right"/>
            </w:pPr>
            <w:r>
              <w:t>300</w:t>
            </w:r>
          </w:p>
        </w:tc>
      </w:tr>
      <w:tr>
        <w:tc>
          <w:p>
            <w:pPr>
              <w:pStyle w:stlname="Normal" w:val="Normal"/>
              <w:jc w:val="right"/>
            </w:pPr>
            <w:r>
              <w:t>10</w:t>
            </w:r>
          </w:p>
        </w:tc>
        <w:tc>
          <w:p>
            <w:pPr>
              <w:pStyle w:stlname="Normal" w:val="Normal"/>
              <w:jc w:val="left"/>
            </w:pPr>
            <w:r>
              <w:t>J1307</w:t>
            </w:r>
          </w:p>
        </w:tc>
        <w:tc>
          <w:p>
            <w:pPr>
              <w:pStyle w:stlname="Normal" w:val="Normal"/>
              <w:jc w:val="right"/>
            </w:pPr>
            <w:r>
              <w:t>600</w:t>
            </w:r>
          </w:p>
        </w:tc>
        <w:tc>
          <w:p>
            <w:pPr>
              <w:pStyle w:stlname="Normal" w:val="Normal"/>
              <w:jc w:val="right"/>
            </w:pPr>
            <w:r>
              <w:t>300</w:t>
            </w:r>
          </w:p>
        </w:tc>
      </w:tr>
      <w:tr>
        <w:tc>
          <w:p>
            <w:pPr>
              <w:pStyle w:stlname="Normal" w:val="Normal"/>
              <w:jc w:val="right"/>
            </w:pPr>
            <w:r>
              <w:t>11</w:t>
            </w:r>
          </w:p>
        </w:tc>
        <w:tc>
          <w:p>
            <w:pPr>
              <w:pStyle w:stlname="Normal" w:val="Normal"/>
              <w:jc w:val="left"/>
            </w:pPr>
            <w:r>
              <w:t>Q4602</w:t>
            </w:r>
          </w:p>
        </w:tc>
        <w:tc>
          <w:p>
            <w:pPr>
              <w:pStyle w:stlname="Normal" w:val="Normal"/>
              <w:jc w:val="right"/>
            </w:pPr>
            <w:r>
              <w:t>600</w:t>
            </w:r>
          </w:p>
        </w:tc>
        <w:tc>
          <w:p>
            <w:pPr>
              <w:pStyle w:stlname="Normal" w:val="Normal"/>
              <w:jc w:val="right"/>
            </w:pPr>
            <w:r>
              <w:t>300</w:t>
            </w:r>
          </w:p>
        </w:tc>
      </w:tr>
      <w:tr>
        <w:tc>
          <w:p>
            <w:pPr>
              <w:pStyle w:stlname="Normal" w:val="Normal"/>
              <w:jc w:val="right"/>
            </w:pPr>
            <w:r>
              <w:t>12</w:t>
            </w:r>
          </w:p>
        </w:tc>
        <w:tc>
          <w:p>
            <w:pPr>
              <w:pStyle w:stlname="Normal" w:val="Normal"/>
              <w:jc w:val="left"/>
            </w:pPr>
            <w:r>
              <w:t>R122</w:t>
            </w:r>
          </w:p>
        </w:tc>
        <w:tc>
          <w:p>
            <w:pPr>
              <w:pStyle w:stlname="Normal" w:val="Normal"/>
              <w:jc w:val="right"/>
            </w:pPr>
            <w:r>
              <w:t>600</w:t>
            </w:r>
          </w:p>
        </w:tc>
        <w:tc>
          <w:p>
            <w:pPr>
              <w:pStyle w:stlname="Normal" w:val="Normal"/>
              <w:jc w:val="right"/>
            </w:pPr>
            <w:r>
              <w:t>300</w:t>
            </w:r>
          </w:p>
        </w:tc>
      </w:tr>
      <w:tr>
        <w:tc>
          <w:p>
            <w:pPr>
              <w:pStyle w:stlname="Normal" w:val="Normal"/>
              <w:jc w:val="right"/>
            </w:pPr>
            <w:r>
              <w:t>13</w:t>
            </w:r>
          </w:p>
        </w:tc>
        <w:tc>
          <w:p>
            <w:pPr>
              <w:pStyle w:stlname="Normal" w:val="Normal"/>
              <w:jc w:val="left"/>
            </w:pPr>
            <w:r>
              <w:t>Y110</w:t>
            </w:r>
          </w:p>
        </w:tc>
        <w:tc>
          <w:p>
            <w:pPr>
              <w:pStyle w:stlname="Normal" w:val="Normal"/>
              <w:jc w:val="right"/>
            </w:pPr>
            <w:r>
              <w:t>600</w:t>
            </w:r>
          </w:p>
        </w:tc>
        <w:tc>
          <w:p>
            <w:pPr>
              <w:pStyle w:stlname="Normal" w:val="Normal"/>
              <w:jc w:val="right"/>
            </w:pPr>
            <w:r>
              <w:t>300</w:t>
            </w:r>
          </w:p>
        </w:tc>
      </w:tr>
      <w:tr>
        <w:tc>
          <w:p>
            <w:pPr>
              <w:pStyle w:stlname="Normal" w:val="Normal"/>
              <w:jc w:val="right"/>
            </w:pPr>
            <w:r>
              <w:t>14</w:t>
            </w:r>
          </w:p>
        </w:tc>
        <w:tc>
          <w:p>
            <w:pPr>
              <w:pStyle w:stlname="Normal" w:val="Normal"/>
              <w:jc w:val="left"/>
            </w:pPr>
            <w:r>
              <w:t>B3107</w:t>
            </w:r>
          </w:p>
        </w:tc>
        <w:tc>
          <w:p>
            <w:pPr>
              <w:pStyle w:stlname="Normal" w:val="Normal"/>
              <w:jc w:val="right"/>
            </w:pPr>
            <w:r>
              <w:t>600</w:t>
            </w:r>
          </w:p>
        </w:tc>
        <w:tc>
          <w:p>
            <w:pPr>
              <w:pStyle w:stlname="Normal" w:val="Normal"/>
              <w:jc w:val="right"/>
            </w:pPr>
            <w:r>
              <w:t>300</w:t>
            </w:r>
          </w:p>
        </w:tc>
      </w:tr>
      <w:tr>
        <w:tc>
          <w:p>
            <w:pPr>
              <w:pStyle w:stlname="Normal" w:val="Normal"/>
              <w:jc w:val="right"/>
            </w:pPr>
            <w:r>
              <w:t>15</w:t>
            </w:r>
          </w:p>
        </w:tc>
        <w:tc>
          <w:p>
            <w:pPr>
              <w:pStyle w:stlname="Normal" w:val="Normal"/>
              <w:jc w:val="left"/>
            </w:pPr>
            <w:r>
              <w:t>O840</w:t>
            </w:r>
          </w:p>
        </w:tc>
        <w:tc>
          <w:p>
            <w:pPr>
              <w:pStyle w:stlname="Normal" w:val="Normal"/>
              <w:jc w:val="right"/>
            </w:pPr>
            <w:r>
              <w:t>600</w:t>
            </w:r>
          </w:p>
        </w:tc>
        <w:tc>
          <w:p>
            <w:pPr>
              <w:pStyle w:stlname="Normal" w:val="Normal"/>
              <w:jc w:val="right"/>
            </w:pPr>
            <w:r>
              <w:t>300</w:t>
            </w:r>
          </w:p>
        </w:tc>
      </w:tr>
      <w:tr>
        <w:tc>
          <w:p>
            <w:pPr>
              <w:pStyle w:stlname="Normal" w:val="Normal"/>
              <w:jc w:val="right"/>
            </w:pPr>
            <w:r>
              <w:t>16</w:t>
            </w:r>
          </w:p>
        </w:tc>
        <w:tc>
          <w:p>
            <w:pPr>
              <w:pStyle w:stlname="Normal" w:val="Normal"/>
              <w:jc w:val="left"/>
            </w:pPr>
            <w:r>
              <w:t>H5909</w:t>
            </w:r>
          </w:p>
        </w:tc>
        <w:tc>
          <w:p>
            <w:pPr>
              <w:pStyle w:stlname="Normal" w:val="Normal"/>
              <w:jc w:val="right"/>
            </w:pPr>
            <w:r>
              <w:t>600</w:t>
            </w:r>
          </w:p>
        </w:tc>
        <w:tc>
          <w:p>
            <w:pPr>
              <w:pStyle w:stlname="Normal" w:val="Normal"/>
              <w:jc w:val="right"/>
            </w:pPr>
            <w:r>
              <w:t>300</w:t>
            </w:r>
          </w:p>
        </w:tc>
      </w:tr>
      <w:tr>
        <w:tc>
          <w:p>
            <w:pPr>
              <w:pStyle w:stlname="Normal" w:val="Normal"/>
              <w:jc w:val="right"/>
            </w:pPr>
            <w:r>
              <w:t>17</w:t>
            </w:r>
          </w:p>
        </w:tc>
        <w:tc>
          <w:p>
            <w:pPr>
              <w:pStyle w:stlname="Normal" w:val="Normal"/>
              <w:jc w:val="left"/>
            </w:pPr>
            <w:r>
              <w:t>W765</w:t>
            </w:r>
          </w:p>
        </w:tc>
        <w:tc>
          <w:p>
            <w:pPr>
              <w:pStyle w:stlname="Normal" w:val="Normal"/>
              <w:jc w:val="right"/>
            </w:pPr>
            <w:r>
              <w:t>600</w:t>
            </w:r>
          </w:p>
        </w:tc>
        <w:tc>
          <w:p>
            <w:pPr>
              <w:pStyle w:stlname="Normal" w:val="Normal"/>
              <w:jc w:val="right"/>
            </w:pPr>
            <w:r>
              <w:t>300</w:t>
            </w:r>
          </w:p>
        </w:tc>
      </w:tr>
      <w:tr>
        <w:tc>
          <w:p>
            <w:pPr>
              <w:pStyle w:stlname="Normal" w:val="Normal"/>
              <w:jc w:val="right"/>
            </w:pPr>
            <w:r>
              <w:t>18</w:t>
            </w:r>
          </w:p>
        </w:tc>
        <w:tc>
          <w:p>
            <w:pPr>
              <w:pStyle w:stlname="Normal" w:val="Normal"/>
              <w:jc w:val="left"/>
            </w:pPr>
            <w:r>
              <w:t>P5202</w:t>
            </w:r>
          </w:p>
        </w:tc>
        <w:tc>
          <w:p>
            <w:pPr>
              <w:pStyle w:stlname="Normal" w:val="Normal"/>
              <w:jc w:val="right"/>
            </w:pPr>
            <w:r>
              <w:t>600</w:t>
            </w:r>
          </w:p>
        </w:tc>
        <w:tc>
          <w:p>
            <w:pPr>
              <w:pStyle w:stlname="Normal" w:val="Normal"/>
              <w:jc w:val="right"/>
            </w:pPr>
            <w:r>
              <w:t>300</w:t>
            </w:r>
          </w:p>
        </w:tc>
      </w:tr>
      <w:tr>
        <w:tc>
          <w:p>
            <w:pPr>
              <w:pStyle w:stlname="Normal" w:val="Normal"/>
              <w:jc w:val="right"/>
            </w:pPr>
            <w:r>
              <w:t>19</w:t>
            </w:r>
          </w:p>
        </w:tc>
        <w:tc>
          <w:p>
            <w:pPr>
              <w:pStyle w:stlname="Normal" w:val="Normal"/>
              <w:jc w:val="left"/>
            </w:pPr>
            <w:r>
              <w:t>Y9909</w:t>
            </w:r>
          </w:p>
        </w:tc>
        <w:tc>
          <w:p>
            <w:pPr>
              <w:pStyle w:stlname="Normal" w:val="Normal"/>
              <w:jc w:val="right"/>
            </w:pPr>
            <w:r>
              <w:t>600</w:t>
            </w:r>
          </w:p>
        </w:tc>
        <w:tc>
          <w:p>
            <w:pPr>
              <w:pStyle w:stlname="Normal" w:val="Normal"/>
              <w:jc w:val="right"/>
            </w:pPr>
            <w:r>
              <w:t>300</w:t>
            </w:r>
          </w:p>
        </w:tc>
      </w:tr>
      <w:tr>
        <w:tc>
          <w:p>
            <w:pPr>
              <w:pStyle w:stlname="Normal" w:val="Normal"/>
              <w:jc w:val="right"/>
            </w:pPr>
            <w:r>
              <w:t>20</w:t>
            </w:r>
          </w:p>
        </w:tc>
        <w:tc>
          <w:p>
            <w:pPr>
              <w:pStyle w:stlname="Normal" w:val="Normal"/>
              <w:jc w:val="left"/>
            </w:pPr>
            <w:r>
              <w:t>Q1309</w:t>
            </w:r>
          </w:p>
        </w:tc>
        <w:tc>
          <w:p>
            <w:pPr>
              <w:pStyle w:stlname="Normal" w:val="Normal"/>
              <w:jc w:val="right"/>
            </w:pPr>
            <w:r>
              <w:t>600</w:t>
            </w:r>
          </w:p>
        </w:tc>
        <w:tc>
          <w:p>
            <w:pPr>
              <w:pStyle w:stlname="Normal" w:val="Normal"/>
              <w:jc w:val="right"/>
            </w:pPr>
            <w:r>
              <w:t>300</w:t>
            </w:r>
          </w:p>
        </w:tc>
      </w:tr>
      <w:tr>
        <w:tc>
          <w:p>
            <w:pPr>
              <w:pStyle w:stlname="Normal" w:val="Normal"/>
              <w:jc w:val="right"/>
            </w:pPr>
            <w:r>
              <w:t>21</w:t>
            </w:r>
          </w:p>
        </w:tc>
        <w:tc>
          <w:p>
            <w:pPr>
              <w:pStyle w:stlname="Normal" w:val="Normal"/>
              <w:jc w:val="left"/>
            </w:pPr>
            <w:r>
              <w:t>I075</w:t>
            </w:r>
          </w:p>
        </w:tc>
        <w:tc>
          <w:p>
            <w:pPr>
              <w:pStyle w:stlname="Normal" w:val="Normal"/>
              <w:jc w:val="right"/>
            </w:pPr>
            <w:r>
              <w:t>600</w:t>
            </w:r>
          </w:p>
        </w:tc>
        <w:tc>
          <w:p>
            <w:pPr>
              <w:pStyle w:stlname="Normal" w:val="Normal"/>
              <w:jc w:val="right"/>
            </w:pPr>
            <w:r>
              <w:t>300</w:t>
            </w:r>
          </w:p>
        </w:tc>
      </w:tr>
      <w:tr>
        <w:tc>
          <w:p>
            <w:pPr>
              <w:pStyle w:stlname="Normal" w:val="Normal"/>
              <w:jc w:val="right"/>
            </w:pPr>
            <w:r>
              <w:t>22</w:t>
            </w:r>
          </w:p>
        </w:tc>
        <w:tc>
          <w:p>
            <w:pPr>
              <w:pStyle w:stlname="Normal" w:val="Normal"/>
              <w:jc w:val="left"/>
            </w:pPr>
            <w:r>
              <w:t>S9904</w:t>
            </w:r>
          </w:p>
        </w:tc>
        <w:tc>
          <w:p>
            <w:pPr>
              <w:pStyle w:stlname="Normal" w:val="Normal"/>
              <w:jc w:val="right"/>
            </w:pPr>
            <w:r>
              <w:t>600</w:t>
            </w:r>
          </w:p>
        </w:tc>
        <w:tc>
          <w:p>
            <w:pPr>
              <w:pStyle w:stlname="Normal" w:val="Normal"/>
              <w:jc w:val="right"/>
            </w:pPr>
            <w:r>
              <w:t>300</w:t>
            </w:r>
          </w:p>
        </w:tc>
      </w:tr>
      <w:tr>
        <w:tc>
          <w:p>
            <w:pPr>
              <w:pStyle w:stlname="Normal" w:val="Normal"/>
              <w:jc w:val="right"/>
            </w:pPr>
            <w:r>
              <w:t>23</w:t>
            </w:r>
          </w:p>
        </w:tc>
        <w:tc>
          <w:p>
            <w:pPr>
              <w:pStyle w:stlname="Normal" w:val="Normal"/>
              <w:jc w:val="left"/>
            </w:pPr>
            <w:r>
              <w:t>P3309</w:t>
            </w:r>
          </w:p>
        </w:tc>
        <w:tc>
          <w:p>
            <w:pPr>
              <w:pStyle w:stlname="Normal" w:val="Normal"/>
              <w:jc w:val="right"/>
            </w:pPr>
            <w:r>
              <w:t>600</w:t>
            </w:r>
          </w:p>
        </w:tc>
        <w:tc>
          <w:p>
            <w:pPr>
              <w:pStyle w:stlname="Normal" w:val="Normal"/>
              <w:jc w:val="right"/>
            </w:pPr>
            <w:r>
              <w:t>300</w:t>
            </w:r>
          </w:p>
        </w:tc>
      </w:tr>
      <w:tr>
        <w:tc>
          <w:p>
            <w:pPr>
              <w:pStyle w:stlname="Normal" w:val="Normal"/>
              <w:jc w:val="right"/>
            </w:pPr>
            <w:r>
              <w:t>24</w:t>
            </w:r>
          </w:p>
        </w:tc>
        <w:tc>
          <w:p>
            <w:pPr>
              <w:pStyle w:stlname="Normal" w:val="Normal"/>
              <w:jc w:val="left"/>
            </w:pPr>
            <w:r>
              <w:t>U235</w:t>
            </w:r>
          </w:p>
        </w:tc>
        <w:tc>
          <w:p>
            <w:pPr>
              <w:pStyle w:stlname="Normal" w:val="Normal"/>
              <w:jc w:val="right"/>
            </w:pPr>
            <w:r>
              <w:t>600</w:t>
            </w:r>
          </w:p>
        </w:tc>
        <w:tc>
          <w:p>
            <w:pPr>
              <w:pStyle w:stlname="Normal" w:val="Normal"/>
              <w:jc w:val="right"/>
            </w:pPr>
            <w:r>
              <w:t>300</w:t>
            </w:r>
          </w:p>
        </w:tc>
      </w:tr>
      <w:tr>
        <w:tc>
          <w:p>
            <w:pPr>
              <w:pStyle w:stlname="Normal" w:val="Normal"/>
              <w:jc w:val="right"/>
            </w:pPr>
            <w:r>
              <w:t>25</w:t>
            </w:r>
          </w:p>
        </w:tc>
        <w:tc>
          <w:p>
            <w:pPr>
              <w:pStyle w:stlname="Normal" w:val="Normal"/>
              <w:jc w:val="left"/>
            </w:pPr>
            <w:r>
              <w:t>V546</w:t>
            </w:r>
          </w:p>
        </w:tc>
        <w:tc>
          <w:p>
            <w:pPr>
              <w:pStyle w:stlname="Normal" w:val="Normal"/>
              <w:jc w:val="right"/>
            </w:pPr>
            <w:r>
              <w:t>600</w:t>
            </w:r>
          </w:p>
        </w:tc>
        <w:tc>
          <w:p>
            <w:pPr>
              <w:pStyle w:stlname="Normal" w:val="Normal"/>
              <w:jc w:val="right"/>
            </w:pPr>
            <w:r>
              <w:t>300</w:t>
            </w:r>
          </w:p>
        </w:tc>
      </w:tr>
    </w:tbl>
    <w:p>
      <w:pPr>
        <w:pStyle w:val="Normal"/>
      </w:pPr>
      <w:r>
        <w:t xml:space="preserve">Query executed in 34.86 secs</w:t>
      </w:r>
    </w:p>
    <w:p>
      <w:pPr>
        <w:pStyle w:val="Normal"/>
      </w:pPr>
      <w:r>
        <w:t xml:space="preserve">Table 9 omitted because no unmapped measurements were found.</w:t>
      </w:r>
    </w:p>
    <w:p>
      <w:pPr>
        <w:pStyle w:val="Normal"/>
      </w:pPr>
      <w:r>
        <w:t xml:space="preserve">Query executed in 0.08 secs</w:t>
      </w:r>
    </w:p>
    <w:p>
      <w:pPr>
        <w:pStyle w:val="Normal"/>
      </w:pPr>
      <w:r>
        <w:t xml:space="preserve">Table 10. All 1 unmapped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NA</w:t>
            </w:r>
          </w:p>
        </w:tc>
        <w:tc>
          <w:p>
            <w:pPr>
              <w:pStyle w:stlname="Normal" w:val="Normal"/>
              <w:jc w:val="right"/>
            </w:pPr>
            <w:r>
              <w:t>20,596,000</w:t>
            </w:r>
          </w:p>
        </w:tc>
        <w:tc>
          <w:p>
            <w:pPr>
              <w:pStyle w:stlname="Normal" w:val="Normal"/>
              <w:jc w:val="right"/>
            </w:pPr>
            <w:r>
              <w:t>6,863,000</w:t>
            </w:r>
          </w:p>
        </w:tc>
      </w:tr>
    </w:tbl>
    <w:p>
      <w:pPr>
        <w:pStyle w:val="Normal"/>
      </w:pPr>
      <w:r>
        <w:t xml:space="preserve">Query executed in 27.94 secs</w:t>
      </w:r>
    </w:p>
    <w:p>
      <w:pPr>
        <w:pStyle w:val="Normal"/>
      </w:pPr>
      <w:r>
        <w:t xml:space="preserve">Table 11 omitted because no unmapped procedures were found.</w:t>
      </w:r>
    </w:p>
    <w:p>
      <w:pPr>
        <w:pStyle w:val="Normal"/>
      </w:pPr>
      <w:r>
        <w:t xml:space="preserve">Query executed in 0.12 secs</w:t>
      </w:r>
    </w:p>
    <w:p>
      <w:pPr>
        <w:pStyle w:val="Normal"/>
      </w:pPr>
      <w:r>
        <w:t xml:space="preserve">Table 12 omitted because no unmapped devices were found.</w:t>
      </w:r>
    </w:p>
    <w:p>
      <w:pPr>
        <w:pStyle w:val="Normal"/>
      </w:pPr>
      <w:r>
        <w:t xml:space="preserve">Query executed in 0.08 secs</w:t>
      </w:r>
    </w:p>
    <w:p>
      <w:pPr>
        <w:pStyle w:val="Normal"/>
      </w:pPr>
      <w:r>
        <w:t xml:space="preserve">Table 13. All 1 unmapped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0</w:t>
            </w:r>
          </w:p>
        </w:tc>
        <w:tc>
          <w:p>
            <w:pPr>
              <w:pStyle w:stlname="Normal" w:val="Normal"/>
              <w:jc w:val="right"/>
            </w:pPr>
            <w:r>
              <w:t>3,432,000</w:t>
            </w:r>
          </w:p>
        </w:tc>
        <w:tc>
          <w:p>
            <w:pPr>
              <w:pStyle w:stlname="Normal" w:val="Normal"/>
              <w:jc w:val="right"/>
            </w:pPr>
            <w:r>
              <w:t>3,431,500</w:t>
            </w:r>
          </w:p>
        </w:tc>
      </w:tr>
    </w:tbl>
    <w:p>
      <w:pPr>
        <w:pStyle w:val="Normal"/>
      </w:pPr>
      <w:r>
        <w:t xml:space="preserve">Query executed in 5.96 secs</w:t>
      </w:r>
    </w:p>
    <w:p>
      <w:pPr>
        <w:pStyle w:val="Heading2"/>
      </w:pPr>
      <w:r>
        <w:t xml:space="preserve">Mapped Codes</w:t>
      </w:r>
    </w:p>
    <w:p>
      <w:pPr>
        <w:pStyle w:val="Normal"/>
      </w:pPr>
      <w:r>
        <w:t xml:space="preserve">Table 14 omitted because no mapped drugs were found.</w:t>
      </w:r>
    </w:p>
    <w:p>
      <w:pPr>
        <w:pStyle w:val="Normal"/>
      </w:pPr>
      <w:r>
        <w:t xml:space="preserve">Query executed in 0.82 secs</w:t>
      </w:r>
    </w:p>
    <w:p>
      <w:pPr>
        <w:pStyle w:val="Normal"/>
      </w:pPr>
      <w:r>
        <w:t xml:space="preserve">Table 15. Top 25 of 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Finding related to pregnancy</w:t>
            </w:r>
          </w:p>
        </w:tc>
        <w:tc>
          <w:p>
            <w:pPr>
              <w:pStyle w:stlname="Normal" w:val="Normal"/>
              <w:jc w:val="right"/>
            </w:pPr>
            <w:r>
              <w:t>45,200</w:t>
            </w:r>
          </w:p>
        </w:tc>
        <w:tc>
          <w:p>
            <w:pPr>
              <w:pStyle w:stlname="Normal" w:val="Normal"/>
              <w:jc w:val="right"/>
            </w:pPr>
            <w:r>
              <w:t>25,000</w:t>
            </w:r>
          </w:p>
        </w:tc>
      </w:tr>
      <w:tr>
        <w:tc>
          <w:p>
            <w:pPr>
              <w:pStyle w:stlname="Normal" w:val="Normal"/>
              <w:jc w:val="right"/>
            </w:pPr>
            <w:r>
              <w:t> 2</w:t>
            </w:r>
          </w:p>
        </w:tc>
        <w:tc>
          <w:p>
            <w:pPr>
              <w:pStyle w:stlname="Normal" w:val="Normal"/>
              <w:jc w:val="left"/>
            </w:pPr>
            <w:r>
              <w:t>Disorder of upper arm</w:t>
            </w:r>
          </w:p>
        </w:tc>
        <w:tc>
          <w:p>
            <w:pPr>
              <w:pStyle w:stlname="Normal" w:val="Normal"/>
              <w:jc w:val="right"/>
            </w:pPr>
            <w:r>
              <w:t> 8,300</w:t>
            </w:r>
          </w:p>
        </w:tc>
        <w:tc>
          <w:p>
            <w:pPr>
              <w:pStyle w:stlname="Normal" w:val="Normal"/>
              <w:jc w:val="right"/>
            </w:pPr>
            <w:r>
              <w:t> 4,500</w:t>
            </w:r>
          </w:p>
        </w:tc>
      </w:tr>
      <w:tr>
        <w:tc>
          <w:p>
            <w:pPr>
              <w:pStyle w:stlname="Normal" w:val="Normal"/>
              <w:jc w:val="right"/>
            </w:pPr>
            <w:r>
              <w:t> 3</w:t>
            </w:r>
          </w:p>
        </w:tc>
        <w:tc>
          <w:p>
            <w:pPr>
              <w:pStyle w:stlname="Normal" w:val="Normal"/>
              <w:jc w:val="left"/>
            </w:pPr>
            <w:r>
              <w:t>Poisoning by drug AND/OR medicinal substance</w:t>
            </w:r>
          </w:p>
        </w:tc>
        <w:tc>
          <w:p>
            <w:pPr>
              <w:pStyle w:stlname="Normal" w:val="Normal"/>
              <w:jc w:val="right"/>
            </w:pPr>
            <w:r>
              <w:t> 6,500</w:t>
            </w:r>
          </w:p>
        </w:tc>
        <w:tc>
          <w:p>
            <w:pPr>
              <w:pStyle w:stlname="Normal" w:val="Normal"/>
              <w:jc w:val="right"/>
            </w:pPr>
            <w:r>
              <w:t> 3,600</w:t>
            </w:r>
          </w:p>
        </w:tc>
      </w:tr>
      <w:tr>
        <w:tc>
          <w:p>
            <w:pPr>
              <w:pStyle w:stlname="Normal" w:val="Normal"/>
              <w:jc w:val="right"/>
            </w:pPr>
            <w:r>
              <w:t> 4</w:t>
            </w:r>
          </w:p>
        </w:tc>
        <w:tc>
          <w:p>
            <w:pPr>
              <w:pStyle w:stlname="Normal" w:val="Normal"/>
              <w:jc w:val="left"/>
            </w:pPr>
            <w:r>
              <w:t>Infection due to resistant bacteria</w:t>
            </w:r>
          </w:p>
        </w:tc>
        <w:tc>
          <w:p>
            <w:pPr>
              <w:pStyle w:stlname="Normal" w:val="Normal"/>
              <w:jc w:val="right"/>
            </w:pPr>
            <w:r>
              <w:t> 5,800</w:t>
            </w:r>
          </w:p>
        </w:tc>
        <w:tc>
          <w:p>
            <w:pPr>
              <w:pStyle w:stlname="Normal" w:val="Normal"/>
              <w:jc w:val="right"/>
            </w:pPr>
            <w:r>
              <w:t> 3,300</w:t>
            </w:r>
          </w:p>
        </w:tc>
      </w:tr>
      <w:tr>
        <w:tc>
          <w:p>
            <w:pPr>
              <w:pStyle w:stlname="Normal" w:val="Normal"/>
              <w:jc w:val="right"/>
            </w:pPr>
            <w:r>
              <w:t> 5</w:t>
            </w:r>
          </w:p>
        </w:tc>
        <w:tc>
          <w:p>
            <w:pPr>
              <w:pStyle w:stlname="Normal" w:val="Normal"/>
              <w:jc w:val="left"/>
            </w:pPr>
            <w:r>
              <w:t>Abnormal finding on evaluation procedure</w:t>
            </w:r>
          </w:p>
        </w:tc>
        <w:tc>
          <w:p>
            <w:pPr>
              <w:pStyle w:stlname="Normal" w:val="Normal"/>
              <w:jc w:val="right"/>
            </w:pPr>
            <w:r>
              <w:t> 5,400</w:t>
            </w:r>
          </w:p>
        </w:tc>
        <w:tc>
          <w:p>
            <w:pPr>
              <w:pStyle w:stlname="Normal" w:val="Normal"/>
              <w:jc w:val="right"/>
            </w:pPr>
            <w:r>
              <w:t> 3,000</w:t>
            </w:r>
          </w:p>
        </w:tc>
      </w:tr>
      <w:tr>
        <w:tc>
          <w:p>
            <w:pPr>
              <w:pStyle w:stlname="Normal" w:val="Normal"/>
              <w:jc w:val="right"/>
            </w:pPr>
            <w:r>
              <w:t> 6</w:t>
            </w:r>
          </w:p>
        </w:tc>
        <w:tc>
          <w:p>
            <w:pPr>
              <w:pStyle w:stlname="Normal" w:val="Normal"/>
              <w:jc w:val="left"/>
            </w:pPr>
            <w:r>
              <w:t>Dislocations/sprains/strains</w:t>
            </w:r>
          </w:p>
        </w:tc>
        <w:tc>
          <w:p>
            <w:pPr>
              <w:pStyle w:stlname="Normal" w:val="Normal"/>
              <w:jc w:val="right"/>
            </w:pPr>
            <w:r>
              <w:t> 5,200</w:t>
            </w:r>
          </w:p>
        </w:tc>
        <w:tc>
          <w:p>
            <w:pPr>
              <w:pStyle w:stlname="Normal" w:val="Normal"/>
              <w:jc w:val="right"/>
            </w:pPr>
            <w:r>
              <w:t> 2,900</w:t>
            </w:r>
          </w:p>
        </w:tc>
      </w:tr>
      <w:tr>
        <w:tc>
          <w:p>
            <w:pPr>
              <w:pStyle w:stlname="Normal" w:val="Normal"/>
              <w:jc w:val="right"/>
            </w:pPr>
            <w:r>
              <w:t> 7</w:t>
            </w:r>
          </w:p>
        </w:tc>
        <w:tc>
          <w:p>
            <w:pPr>
              <w:pStyle w:stlname="Normal" w:val="Normal"/>
              <w:jc w:val="left"/>
            </w:pPr>
            <w:r>
              <w:t>Fetal condition affecting obstetrical care of mother</w:t>
            </w:r>
          </w:p>
        </w:tc>
        <w:tc>
          <w:p>
            <w:pPr>
              <w:pStyle w:stlname="Normal" w:val="Normal"/>
              <w:jc w:val="right"/>
            </w:pPr>
            <w:r>
              <w:t> 5,200</w:t>
            </w:r>
          </w:p>
        </w:tc>
        <w:tc>
          <w:p>
            <w:pPr>
              <w:pStyle w:stlname="Normal" w:val="Normal"/>
              <w:jc w:val="right"/>
            </w:pPr>
            <w:r>
              <w:t> 2,900</w:t>
            </w:r>
          </w:p>
        </w:tc>
      </w:tr>
      <w:tr>
        <w:tc>
          <w:p>
            <w:pPr>
              <w:pStyle w:stlname="Normal" w:val="Normal"/>
              <w:jc w:val="right"/>
            </w:pPr>
            <w:r>
              <w:t> 8</w:t>
            </w:r>
          </w:p>
        </w:tc>
        <w:tc>
          <w:p>
            <w:pPr>
              <w:pStyle w:stlname="Normal" w:val="Normal"/>
              <w:jc w:val="left"/>
            </w:pPr>
            <w:r>
              <w:t>Cerebrovascular disease</w:t>
            </w:r>
          </w:p>
        </w:tc>
        <w:tc>
          <w:p>
            <w:pPr>
              <w:pStyle w:stlname="Normal" w:val="Normal"/>
              <w:jc w:val="right"/>
            </w:pPr>
            <w:r>
              <w:t> 4,800</w:t>
            </w:r>
          </w:p>
        </w:tc>
        <w:tc>
          <w:p>
            <w:pPr>
              <w:pStyle w:stlname="Normal" w:val="Normal"/>
              <w:jc w:val="right"/>
            </w:pPr>
            <w:r>
              <w:t> 2,600</w:t>
            </w:r>
          </w:p>
        </w:tc>
      </w:tr>
      <w:tr>
        <w:tc>
          <w:p>
            <w:pPr>
              <w:pStyle w:stlname="Normal" w:val="Normal"/>
              <w:jc w:val="right"/>
            </w:pPr>
            <w:r>
              <w:t> 9</w:t>
            </w:r>
          </w:p>
        </w:tc>
        <w:tc>
          <w:p>
            <w:pPr>
              <w:pStyle w:stlname="Normal" w:val="Normal"/>
              <w:jc w:val="left"/>
            </w:pPr>
            <w:r>
              <w:t>Pregnancy with abortive outcome</w:t>
            </w:r>
          </w:p>
        </w:tc>
        <w:tc>
          <w:p>
            <w:pPr>
              <w:pStyle w:stlname="Normal" w:val="Normal"/>
              <w:jc w:val="right"/>
            </w:pPr>
            <w:r>
              <w:t> 4,200</w:t>
            </w:r>
          </w:p>
        </w:tc>
        <w:tc>
          <w:p>
            <w:pPr>
              <w:pStyle w:stlname="Normal" w:val="Normal"/>
              <w:jc w:val="right"/>
            </w:pPr>
            <w:r>
              <w:t> 2,400</w:t>
            </w:r>
          </w:p>
        </w:tc>
      </w:tr>
      <w:tr>
        <w:tc>
          <w:p>
            <w:pPr>
              <w:pStyle w:stlname="Normal" w:val="Normal"/>
              <w:jc w:val="right"/>
            </w:pPr>
            <w:r>
              <w:t>10</w:t>
            </w:r>
          </w:p>
        </w:tc>
        <w:tc>
          <w:p>
            <w:pPr>
              <w:pStyle w:stlname="Normal" w:val="Normal"/>
              <w:jc w:val="left"/>
            </w:pPr>
            <w:r>
              <w:t>Muscle and tendon injury</w:t>
            </w:r>
          </w:p>
        </w:tc>
        <w:tc>
          <w:p>
            <w:pPr>
              <w:pStyle w:stlname="Normal" w:val="Normal"/>
              <w:jc w:val="right"/>
            </w:pPr>
            <w:r>
              <w:t> 4,100</w:t>
            </w:r>
          </w:p>
        </w:tc>
        <w:tc>
          <w:p>
            <w:pPr>
              <w:pStyle w:stlname="Normal" w:val="Normal"/>
              <w:jc w:val="right"/>
            </w:pPr>
            <w:r>
              <w:t> 2,200</w:t>
            </w:r>
          </w:p>
        </w:tc>
      </w:tr>
      <w:tr>
        <w:tc>
          <w:p>
            <w:pPr>
              <w:pStyle w:stlname="Normal" w:val="Normal"/>
              <w:jc w:val="right"/>
            </w:pPr>
            <w:r>
              <w:t>11</w:t>
            </w:r>
          </w:p>
        </w:tc>
        <w:tc>
          <w:p>
            <w:pPr>
              <w:pStyle w:stlname="Normal" w:val="Normal"/>
              <w:jc w:val="left"/>
            </w:pPr>
            <w:r>
              <w:t>Disorder of joint of ankle and/or foot</w:t>
            </w:r>
          </w:p>
        </w:tc>
        <w:tc>
          <w:p>
            <w:pPr>
              <w:pStyle w:stlname="Normal" w:val="Normal"/>
              <w:jc w:val="right"/>
            </w:pPr>
            <w:r>
              <w:t> 3,800</w:t>
            </w:r>
          </w:p>
        </w:tc>
        <w:tc>
          <w:p>
            <w:pPr>
              <w:pStyle w:stlname="Normal" w:val="Normal"/>
              <w:jc w:val="right"/>
            </w:pPr>
            <w:r>
              <w:t> 2,200</w:t>
            </w:r>
          </w:p>
        </w:tc>
      </w:tr>
      <w:tr>
        <w:tc>
          <w:p>
            <w:pPr>
              <w:pStyle w:stlname="Normal" w:val="Normal"/>
              <w:jc w:val="right"/>
            </w:pPr>
            <w:r>
              <w:t>12</w:t>
            </w:r>
          </w:p>
        </w:tc>
        <w:tc>
          <w:p>
            <w:pPr>
              <w:pStyle w:stlname="Normal" w:val="Normal"/>
              <w:jc w:val="left"/>
            </w:pPr>
            <w:r>
              <w:t>Acquired absence of organ</w:t>
            </w:r>
          </w:p>
        </w:tc>
        <w:tc>
          <w:p>
            <w:pPr>
              <w:pStyle w:stlname="Normal" w:val="Normal"/>
              <w:jc w:val="right"/>
            </w:pPr>
            <w:r>
              <w:t> 3,800</w:t>
            </w:r>
          </w:p>
        </w:tc>
        <w:tc>
          <w:p>
            <w:pPr>
              <w:pStyle w:stlname="Normal" w:val="Normal"/>
              <w:jc w:val="right"/>
            </w:pPr>
            <w:r>
              <w:t> 2,200</w:t>
            </w:r>
          </w:p>
        </w:tc>
      </w:tr>
      <w:tr>
        <w:tc>
          <w:p>
            <w:pPr>
              <w:pStyle w:stlname="Normal" w:val="Normal"/>
              <w:jc w:val="right"/>
            </w:pPr>
            <w:r>
              <w:t>13</w:t>
            </w:r>
          </w:p>
        </w:tc>
        <w:tc>
          <w:p>
            <w:pPr>
              <w:pStyle w:stlname="Normal" w:val="Normal"/>
              <w:jc w:val="left"/>
            </w:pPr>
            <w:r>
              <w:t>Arthropathy associated with another disorder</w:t>
            </w:r>
          </w:p>
        </w:tc>
        <w:tc>
          <w:p>
            <w:pPr>
              <w:pStyle w:stlname="Normal" w:val="Normal"/>
              <w:jc w:val="right"/>
            </w:pPr>
            <w:r>
              <w:t> 3,700</w:t>
            </w:r>
          </w:p>
        </w:tc>
        <w:tc>
          <w:p>
            <w:pPr>
              <w:pStyle w:stlname="Normal" w:val="Normal"/>
              <w:jc w:val="right"/>
            </w:pPr>
            <w:r>
              <w:t> 2,100</w:t>
            </w:r>
          </w:p>
        </w:tc>
      </w:tr>
      <w:tr>
        <w:tc>
          <w:p>
            <w:pPr>
              <w:pStyle w:stlname="Normal" w:val="Normal"/>
              <w:jc w:val="right"/>
            </w:pPr>
            <w:r>
              <w:t>14</w:t>
            </w:r>
          </w:p>
        </w:tc>
        <w:tc>
          <w:p>
            <w:pPr>
              <w:pStyle w:stlname="Normal" w:val="Normal"/>
              <w:jc w:val="left"/>
            </w:pPr>
            <w:r>
              <w:t>Disorder of lower leg</w:t>
            </w:r>
          </w:p>
        </w:tc>
        <w:tc>
          <w:p>
            <w:pPr>
              <w:pStyle w:stlname="Normal" w:val="Normal"/>
              <w:jc w:val="right"/>
            </w:pPr>
            <w:r>
              <w:t> 3,700</w:t>
            </w:r>
          </w:p>
        </w:tc>
        <w:tc>
          <w:p>
            <w:pPr>
              <w:pStyle w:stlname="Normal" w:val="Normal"/>
              <w:jc w:val="right"/>
            </w:pPr>
            <w:r>
              <w:t> 2,100</w:t>
            </w:r>
          </w:p>
        </w:tc>
      </w:tr>
      <w:tr>
        <w:tc>
          <w:p>
            <w:pPr>
              <w:pStyle w:stlname="Normal" w:val="Normal"/>
              <w:jc w:val="right"/>
            </w:pPr>
            <w:r>
              <w:t>15</w:t>
            </w:r>
          </w:p>
        </w:tc>
        <w:tc>
          <w:p>
            <w:pPr>
              <w:pStyle w:stlname="Normal" w:val="Normal"/>
              <w:jc w:val="left"/>
            </w:pPr>
            <w:r>
              <w:t>Staphylococcal arthritis</w:t>
            </w:r>
          </w:p>
        </w:tc>
        <w:tc>
          <w:p>
            <w:pPr>
              <w:pStyle w:stlname="Normal" w:val="Normal"/>
              <w:jc w:val="right"/>
            </w:pPr>
            <w:r>
              <w:t> 3,500</w:t>
            </w:r>
          </w:p>
        </w:tc>
        <w:tc>
          <w:p>
            <w:pPr>
              <w:pStyle w:stlname="Normal" w:val="Normal"/>
              <w:jc w:val="right"/>
            </w:pPr>
            <w:r>
              <w:t> 1,900</w:t>
            </w:r>
          </w:p>
        </w:tc>
      </w:tr>
      <w:tr>
        <w:tc>
          <w:p>
            <w:pPr>
              <w:pStyle w:stlname="Normal" w:val="Normal"/>
              <w:jc w:val="right"/>
            </w:pPr>
            <w:r>
              <w:t>16</w:t>
            </w:r>
          </w:p>
        </w:tc>
        <w:tc>
          <w:p>
            <w:pPr>
              <w:pStyle w:stlname="Normal" w:val="Normal"/>
              <w:jc w:val="left"/>
            </w:pPr>
            <w:r>
              <w:t>Disorder of sacrum</w:t>
            </w:r>
          </w:p>
        </w:tc>
        <w:tc>
          <w:p>
            <w:pPr>
              <w:pStyle w:stlname="Normal" w:val="Normal"/>
              <w:jc w:val="right"/>
            </w:pPr>
            <w:r>
              <w:t> 3,500</w:t>
            </w:r>
          </w:p>
        </w:tc>
        <w:tc>
          <w:p>
            <w:pPr>
              <w:pStyle w:stlname="Normal" w:val="Normal"/>
              <w:jc w:val="right"/>
            </w:pPr>
            <w:r>
              <w:t> 2,000</w:t>
            </w:r>
          </w:p>
        </w:tc>
      </w:tr>
      <w:tr>
        <w:tc>
          <w:p>
            <w:pPr>
              <w:pStyle w:stlname="Normal" w:val="Normal"/>
              <w:jc w:val="right"/>
            </w:pPr>
            <w:r>
              <w:t>17</w:t>
            </w:r>
          </w:p>
        </w:tc>
        <w:tc>
          <w:p>
            <w:pPr>
              <w:pStyle w:stlname="Normal" w:val="Normal"/>
              <w:jc w:val="left"/>
            </w:pPr>
            <w:r>
              <w:t>Juvenile osteochondrosis of spine</w:t>
            </w:r>
          </w:p>
        </w:tc>
        <w:tc>
          <w:p>
            <w:pPr>
              <w:pStyle w:stlname="Normal" w:val="Normal"/>
              <w:jc w:val="right"/>
            </w:pPr>
            <w:r>
              <w:t> 3,500</w:t>
            </w:r>
          </w:p>
        </w:tc>
        <w:tc>
          <w:p>
            <w:pPr>
              <w:pStyle w:stlname="Normal" w:val="Normal"/>
              <w:jc w:val="right"/>
            </w:pPr>
            <w:r>
              <w:t> 1,900</w:t>
            </w:r>
          </w:p>
        </w:tc>
      </w:tr>
      <w:tr>
        <w:tc>
          <w:p>
            <w:pPr>
              <w:pStyle w:stlname="Normal" w:val="Normal"/>
              <w:jc w:val="right"/>
            </w:pPr>
            <w:r>
              <w:t>18</w:t>
            </w:r>
          </w:p>
        </w:tc>
        <w:tc>
          <w:p>
            <w:pPr>
              <w:pStyle w:stlname="Normal" w:val="Normal"/>
              <w:jc w:val="left"/>
            </w:pPr>
            <w:r>
              <w:t>Disorder of free lower limb</w:t>
            </w:r>
          </w:p>
        </w:tc>
        <w:tc>
          <w:p>
            <w:pPr>
              <w:pStyle w:stlname="Normal" w:val="Normal"/>
              <w:jc w:val="right"/>
            </w:pPr>
            <w:r>
              <w:t> 3,500</w:t>
            </w:r>
          </w:p>
        </w:tc>
        <w:tc>
          <w:p>
            <w:pPr>
              <w:pStyle w:stlname="Normal" w:val="Normal"/>
              <w:jc w:val="right"/>
            </w:pPr>
            <w:r>
              <w:t> 1,900</w:t>
            </w:r>
          </w:p>
        </w:tc>
      </w:tr>
      <w:tr>
        <w:tc>
          <w:p>
            <w:pPr>
              <w:pStyle w:stlname="Normal" w:val="Normal"/>
              <w:jc w:val="right"/>
            </w:pPr>
            <w:r>
              <w:t>19</w:t>
            </w:r>
          </w:p>
        </w:tc>
        <w:tc>
          <w:p>
            <w:pPr>
              <w:pStyle w:stlname="Normal" w:val="Normal"/>
              <w:jc w:val="left"/>
            </w:pPr>
            <w:r>
              <w:t>Gouty arthropathy</w:t>
            </w:r>
          </w:p>
        </w:tc>
        <w:tc>
          <w:p>
            <w:pPr>
              <w:pStyle w:stlname="Normal" w:val="Normal"/>
              <w:jc w:val="right"/>
            </w:pPr>
            <w:r>
              <w:t> 3,400</w:t>
            </w:r>
          </w:p>
        </w:tc>
        <w:tc>
          <w:p>
            <w:pPr>
              <w:pStyle w:stlname="Normal" w:val="Normal"/>
              <w:jc w:val="right"/>
            </w:pPr>
            <w:r>
              <w:t> 1,900</w:t>
            </w:r>
          </w:p>
        </w:tc>
      </w:tr>
      <w:tr>
        <w:tc>
          <w:p>
            <w:pPr>
              <w:pStyle w:stlname="Normal" w:val="Normal"/>
              <w:jc w:val="right"/>
            </w:pPr>
            <w:r>
              <w:t>20</w:t>
            </w:r>
          </w:p>
        </w:tc>
        <w:tc>
          <w:p>
            <w:pPr>
              <w:pStyle w:stlname="Normal" w:val="Normal"/>
              <w:jc w:val="left"/>
            </w:pPr>
            <w:r>
              <w:t>Disorder of forearm</w:t>
            </w:r>
          </w:p>
        </w:tc>
        <w:tc>
          <w:p>
            <w:pPr>
              <w:pStyle w:stlname="Normal" w:val="Normal"/>
              <w:jc w:val="right"/>
            </w:pPr>
            <w:r>
              <w:t> 3,400</w:t>
            </w:r>
          </w:p>
        </w:tc>
        <w:tc>
          <w:p>
            <w:pPr>
              <w:pStyle w:stlname="Normal" w:val="Normal"/>
              <w:jc w:val="right"/>
            </w:pPr>
            <w:r>
              <w:t> 1,900</w:t>
            </w:r>
          </w:p>
        </w:tc>
      </w:tr>
      <w:tr>
        <w:tc>
          <w:p>
            <w:pPr>
              <w:pStyle w:stlname="Normal" w:val="Normal"/>
              <w:jc w:val="right"/>
            </w:pPr>
            <w:r>
              <w:t>21</w:t>
            </w:r>
          </w:p>
        </w:tc>
        <w:tc>
          <w:p>
            <w:pPr>
              <w:pStyle w:stlname="Normal" w:val="Normal"/>
              <w:jc w:val="left"/>
            </w:pPr>
            <w:r>
              <w:t>Purulent myositis</w:t>
            </w:r>
          </w:p>
        </w:tc>
        <w:tc>
          <w:p>
            <w:pPr>
              <w:pStyle w:stlname="Normal" w:val="Normal"/>
              <w:jc w:val="right"/>
            </w:pPr>
            <w:r>
              <w:t> 3,300</w:t>
            </w:r>
          </w:p>
        </w:tc>
        <w:tc>
          <w:p>
            <w:pPr>
              <w:pStyle w:stlname="Normal" w:val="Normal"/>
              <w:jc w:val="right"/>
            </w:pPr>
            <w:r>
              <w:t> 1,900</w:t>
            </w:r>
          </w:p>
        </w:tc>
      </w:tr>
      <w:tr>
        <w:tc>
          <w:p>
            <w:pPr>
              <w:pStyle w:stlname="Normal" w:val="Normal"/>
              <w:jc w:val="right"/>
            </w:pPr>
            <w:r>
              <w:t>22</w:t>
            </w:r>
          </w:p>
        </w:tc>
        <w:tc>
          <w:p>
            <w:pPr>
              <w:pStyle w:stlname="Normal" w:val="Normal"/>
              <w:jc w:val="left"/>
            </w:pPr>
            <w:r>
              <w:t>Postmeningococcal arthritis</w:t>
            </w:r>
          </w:p>
        </w:tc>
        <w:tc>
          <w:p>
            <w:pPr>
              <w:pStyle w:stlname="Normal" w:val="Normal"/>
              <w:jc w:val="right"/>
            </w:pPr>
            <w:r>
              <w:t> 3,300</w:t>
            </w:r>
          </w:p>
        </w:tc>
        <w:tc>
          <w:p>
            <w:pPr>
              <w:pStyle w:stlname="Normal" w:val="Normal"/>
              <w:jc w:val="right"/>
            </w:pPr>
            <w:r>
              <w:t> 1,800</w:t>
            </w:r>
          </w:p>
        </w:tc>
      </w:tr>
      <w:tr>
        <w:tc>
          <w:p>
            <w:pPr>
              <w:pStyle w:stlname="Normal" w:val="Normal"/>
              <w:jc w:val="right"/>
            </w:pPr>
            <w:r>
              <w:t>23</w:t>
            </w:r>
          </w:p>
        </w:tc>
        <w:tc>
          <w:p>
            <w:pPr>
              <w:pStyle w:stlname="Normal" w:val="Normal"/>
              <w:jc w:val="left"/>
            </w:pPr>
            <w:r>
              <w:t>Arthropathy</w:t>
            </w:r>
          </w:p>
        </w:tc>
        <w:tc>
          <w:p>
            <w:pPr>
              <w:pStyle w:stlname="Normal" w:val="Normal"/>
              <w:jc w:val="right"/>
            </w:pPr>
            <w:r>
              <w:t> 3,300</w:t>
            </w:r>
          </w:p>
        </w:tc>
        <w:tc>
          <w:p>
            <w:pPr>
              <w:pStyle w:stlname="Normal" w:val="Normal"/>
              <w:jc w:val="right"/>
            </w:pPr>
            <w:r>
              <w:t> 1,900</w:t>
            </w:r>
          </w:p>
        </w:tc>
      </w:tr>
      <w:tr>
        <w:tc>
          <w:p>
            <w:pPr>
              <w:pStyle w:stlname="Normal" w:val="Normal"/>
              <w:jc w:val="right"/>
            </w:pPr>
            <w:r>
              <w:t>24</w:t>
            </w:r>
          </w:p>
        </w:tc>
        <w:tc>
          <w:p>
            <w:pPr>
              <w:pStyle w:stlname="Normal" w:val="Normal"/>
              <w:jc w:val="left"/>
            </w:pPr>
            <w:r>
              <w:t>Gonococcal bursitis</w:t>
            </w:r>
          </w:p>
        </w:tc>
        <w:tc>
          <w:p>
            <w:pPr>
              <w:pStyle w:stlname="Normal" w:val="Normal"/>
              <w:jc w:val="right"/>
            </w:pPr>
            <w:r>
              <w:t> 3,300</w:t>
            </w:r>
          </w:p>
        </w:tc>
        <w:tc>
          <w:p>
            <w:pPr>
              <w:pStyle w:stlname="Normal" w:val="Normal"/>
              <w:jc w:val="right"/>
            </w:pPr>
            <w:r>
              <w:t> 1,800</w:t>
            </w:r>
          </w:p>
        </w:tc>
      </w:tr>
      <w:tr>
        <w:tc>
          <w:p>
            <w:pPr>
              <w:pStyle w:stlname="Normal" w:val="Normal"/>
              <w:jc w:val="right"/>
            </w:pPr>
            <w:r>
              <w:t>25</w:t>
            </w:r>
          </w:p>
        </w:tc>
        <w:tc>
          <w:p>
            <w:pPr>
              <w:pStyle w:stlname="Normal" w:val="Normal"/>
              <w:jc w:val="left"/>
            </w:pPr>
            <w:r>
              <w:t>Disorder of lumbar spine</w:t>
            </w:r>
          </w:p>
        </w:tc>
        <w:tc>
          <w:p>
            <w:pPr>
              <w:pStyle w:stlname="Normal" w:val="Normal"/>
              <w:jc w:val="right"/>
            </w:pPr>
            <w:r>
              <w:t> 3,300</w:t>
            </w:r>
          </w:p>
        </w:tc>
        <w:tc>
          <w:p>
            <w:pPr>
              <w:pStyle w:stlname="Normal" w:val="Normal"/>
              <w:jc w:val="right"/>
            </w:pPr>
            <w:r>
              <w:t> 1,800</w:t>
            </w:r>
          </w:p>
        </w:tc>
      </w:tr>
    </w:tbl>
    <w:p>
      <w:pPr>
        <w:pStyle w:val="Normal"/>
      </w:pPr>
      <w:r>
        <w:t xml:space="preserve">Query executed in 10.44 secs</w:t>
      </w:r>
    </w:p>
    <w:p>
      <w:pPr>
        <w:pStyle w:val="Normal"/>
      </w:pPr>
      <w:r>
        <w:t xml:space="preserve">Table 16. Top 25 of mapped measurements.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Screening for disorder</w:t>
            </w:r>
          </w:p>
        </w:tc>
        <w:tc>
          <w:p>
            <w:pPr>
              <w:pStyle w:stlname="Normal" w:val="Normal"/>
              <w:jc w:val="right"/>
            </w:pPr>
            <w:r>
              <w:t>1,300</w:t>
            </w:r>
          </w:p>
        </w:tc>
        <w:tc>
          <w:p>
            <w:pPr>
              <w:pStyle w:stlname="Normal" w:val="Normal"/>
              <w:jc w:val="right"/>
            </w:pPr>
            <w:r>
              <w:t>800</w:t>
            </w:r>
          </w:p>
        </w:tc>
      </w:tr>
      <w:tr>
        <w:tc>
          <w:p>
            <w:pPr>
              <w:pStyle w:stlname="Normal" w:val="Normal"/>
              <w:jc w:val="right"/>
            </w:pPr>
            <w:r>
              <w:t> 2</w:t>
            </w:r>
          </w:p>
        </w:tc>
        <w:tc>
          <w:p>
            <w:pPr>
              <w:pStyle w:stlname="Normal" w:val="Normal"/>
              <w:jc w:val="left"/>
            </w:pPr>
            <w:r>
              <w:t>HIV CDC stage finding</w:t>
            </w:r>
          </w:p>
        </w:tc>
        <w:tc>
          <w:p>
            <w:pPr>
              <w:pStyle w:stlname="Normal" w:val="Normal"/>
              <w:jc w:val="right"/>
            </w:pPr>
            <w:r>
              <w:t>1,300</w:t>
            </w:r>
          </w:p>
        </w:tc>
        <w:tc>
          <w:p>
            <w:pPr>
              <w:pStyle w:stlname="Normal" w:val="Normal"/>
              <w:jc w:val="right"/>
            </w:pPr>
            <w:r>
              <w:t>800</w:t>
            </w:r>
          </w:p>
        </w:tc>
      </w:tr>
      <w:tr>
        <w:tc>
          <w:p>
            <w:pPr>
              <w:pStyle w:stlname="Normal" w:val="Normal"/>
              <w:jc w:val="right"/>
            </w:pPr>
            <w:r>
              <w:t> 3</w:t>
            </w:r>
          </w:p>
        </w:tc>
        <w:tc>
          <w:p>
            <w:pPr>
              <w:pStyle w:stlname="Normal" w:val="Normal"/>
              <w:jc w:val="left"/>
            </w:pPr>
            <w:r>
              <w:t>Barthel index</w:t>
            </w:r>
          </w:p>
        </w:tc>
        <w:tc>
          <w:p>
            <w:pPr>
              <w:pStyle w:stlname="Normal" w:val="Normal"/>
              <w:jc w:val="right"/>
            </w:pPr>
            <w:r>
              <w:t>1,000</w:t>
            </w:r>
          </w:p>
        </w:tc>
        <w:tc>
          <w:p>
            <w:pPr>
              <w:pStyle w:stlname="Normal" w:val="Normal"/>
              <w:jc w:val="right"/>
            </w:pPr>
            <w:r>
              <w:t>600</w:t>
            </w:r>
          </w:p>
        </w:tc>
      </w:tr>
      <w:tr>
        <w:tc>
          <w:p>
            <w:pPr>
              <w:pStyle w:stlname="Normal" w:val="Normal"/>
              <w:jc w:val="right"/>
            </w:pPr>
            <w:r>
              <w:t> 4</w:t>
            </w:r>
          </w:p>
        </w:tc>
        <w:tc>
          <w:p>
            <w:pPr>
              <w:pStyle w:stlname="Normal" w:val="Normal"/>
              <w:jc w:val="left"/>
            </w:pPr>
            <w:r>
              <w:t>Antenatal screening</w:t>
            </w:r>
          </w:p>
        </w:tc>
        <w:tc>
          <w:p>
            <w:pPr>
              <w:pStyle w:stlname="Normal" w:val="Normal"/>
              <w:jc w:val="right"/>
            </w:pPr>
            <w:r>
              <w:t>1,000</w:t>
            </w:r>
          </w:p>
        </w:tc>
        <w:tc>
          <w:p>
            <w:pPr>
              <w:pStyle w:stlname="Normal" w:val="Normal"/>
              <w:jc w:val="right"/>
            </w:pPr>
            <w:r>
              <w:t>600</w:t>
            </w:r>
          </w:p>
        </w:tc>
      </w:tr>
      <w:tr>
        <w:tc>
          <w:p>
            <w:pPr>
              <w:pStyle w:stlname="Normal" w:val="Normal"/>
              <w:jc w:val="right"/>
            </w:pPr>
            <w:r>
              <w:t> 5</w:t>
            </w:r>
          </w:p>
        </w:tc>
        <w:tc>
          <w:p>
            <w:pPr>
              <w:pStyle w:stlname="Normal" w:val="Normal"/>
              <w:jc w:val="left"/>
            </w:pPr>
            <w:r>
              <w:t>Measurement of Severe acute respiratory syndrome coronavirus 2 (SARS-CoV-2)</w:t>
            </w:r>
          </w:p>
        </w:tc>
        <w:tc>
          <w:p>
            <w:pPr>
              <w:pStyle w:stlname="Normal" w:val="Normal"/>
              <w:jc w:val="right"/>
            </w:pPr>
            <w:r>
              <w:t>  600</w:t>
            </w:r>
          </w:p>
        </w:tc>
        <w:tc>
          <w:p>
            <w:pPr>
              <w:pStyle w:stlname="Normal" w:val="Normal"/>
              <w:jc w:val="right"/>
            </w:pPr>
            <w:r>
              <w:t>300</w:t>
            </w:r>
          </w:p>
        </w:tc>
      </w:tr>
      <w:tr>
        <w:tc>
          <w:p>
            <w:pPr>
              <w:pStyle w:stlname="Normal" w:val="Normal"/>
              <w:jc w:val="right"/>
            </w:pPr>
            <w:r>
              <w:t> 6</w:t>
            </w:r>
          </w:p>
        </w:tc>
        <w:tc>
          <w:p>
            <w:pPr>
              <w:pStyle w:stlname="Normal" w:val="Normal"/>
              <w:jc w:val="left"/>
            </w:pPr>
            <w:r>
              <w:t>Screening for cancer</w:t>
            </w:r>
          </w:p>
        </w:tc>
        <w:tc>
          <w:p>
            <w:pPr>
              <w:pStyle w:stlname="Normal" w:val="Normal"/>
              <w:jc w:val="right"/>
            </w:pPr>
            <w:r>
              <w:t>  500</w:t>
            </w:r>
          </w:p>
        </w:tc>
        <w:tc>
          <w:p>
            <w:pPr>
              <w:pStyle w:stlname="Normal" w:val="Normal"/>
              <w:jc w:val="right"/>
            </w:pPr>
            <w:r>
              <w:t>300</w:t>
            </w:r>
          </w:p>
        </w:tc>
      </w:tr>
      <w:tr>
        <w:tc>
          <w:p>
            <w:pPr>
              <w:pStyle w:stlname="Normal" w:val="Normal"/>
              <w:jc w:val="right"/>
            </w:pPr>
            <w:r>
              <w:t> 7</w:t>
            </w:r>
          </w:p>
        </w:tc>
        <w:tc>
          <w:p>
            <w:pPr>
              <w:pStyle w:stlname="Normal" w:val="Normal"/>
              <w:jc w:val="left"/>
            </w:pPr>
            <w:r>
              <w:t>Albumin measurement</w:t>
            </w:r>
          </w:p>
        </w:tc>
        <w:tc>
          <w:p>
            <w:pPr>
              <w:pStyle w:stlname="Normal" w:val="Normal"/>
              <w:jc w:val="right"/>
            </w:pPr>
            <w:r>
              <w:t>  500</w:t>
            </w:r>
          </w:p>
        </w:tc>
        <w:tc>
          <w:p>
            <w:pPr>
              <w:pStyle w:stlname="Normal" w:val="Normal"/>
              <w:jc w:val="right"/>
            </w:pPr>
            <w:r>
              <w:t>300</w:t>
            </w:r>
          </w:p>
        </w:tc>
      </w:tr>
      <w:tr>
        <w:tc>
          <w:p>
            <w:pPr>
              <w:pStyle w:stlname="Normal" w:val="Normal"/>
              <w:jc w:val="right"/>
            </w:pPr>
            <w:r>
              <w:t> 8</w:t>
            </w:r>
          </w:p>
        </w:tc>
        <w:tc>
          <w:p>
            <w:pPr>
              <w:pStyle w:stlname="Normal" w:val="Normal"/>
              <w:jc w:val="left"/>
            </w:pPr>
            <w:r>
              <w:t>Hematology screening test</w:t>
            </w:r>
          </w:p>
        </w:tc>
        <w:tc>
          <w:p>
            <w:pPr>
              <w:pStyle w:stlname="Normal" w:val="Normal"/>
              <w:jc w:val="right"/>
            </w:pPr>
            <w:r>
              <w:t>  500</w:t>
            </w:r>
          </w:p>
        </w:tc>
        <w:tc>
          <w:p>
            <w:pPr>
              <w:pStyle w:stlname="Normal" w:val="Normal"/>
              <w:jc w:val="right"/>
            </w:pPr>
            <w:r>
              <w:t>300</w:t>
            </w:r>
          </w:p>
        </w:tc>
      </w:tr>
      <w:tr>
        <w:tc>
          <w:p>
            <w:pPr>
              <w:pStyle w:stlname="Normal" w:val="Normal"/>
              <w:jc w:val="right"/>
            </w:pPr>
            <w:r>
              <w:t> 9</w:t>
            </w:r>
          </w:p>
        </w:tc>
        <w:tc>
          <w:p>
            <w:pPr>
              <w:pStyle w:stlname="Normal" w:val="Normal"/>
              <w:jc w:val="left"/>
            </w:pPr>
            <w:r>
              <w:t>Screening for malignant neoplasm of prostate</w:t>
            </w:r>
          </w:p>
        </w:tc>
        <w:tc>
          <w:p>
            <w:pPr>
              <w:pStyle w:stlname="Normal" w:val="Normal"/>
              <w:jc w:val="right"/>
            </w:pPr>
            <w:r>
              <w:t>  500</w:t>
            </w:r>
          </w:p>
        </w:tc>
        <w:tc>
          <w:p>
            <w:pPr>
              <w:pStyle w:stlname="Normal" w:val="Normal"/>
              <w:jc w:val="right"/>
            </w:pPr>
            <w:r>
              <w:t>300</w:t>
            </w:r>
          </w:p>
        </w:tc>
      </w:tr>
      <w:tr>
        <w:tc>
          <w:p>
            <w:pPr>
              <w:pStyle w:stlname="Normal" w:val="Normal"/>
              <w:jc w:val="right"/>
            </w:pPr>
            <w:r>
              <w:t>10</w:t>
            </w:r>
          </w:p>
        </w:tc>
        <w:tc>
          <w:p>
            <w:pPr>
              <w:pStyle w:stlname="Normal" w:val="Normal"/>
              <w:jc w:val="left"/>
            </w:pPr>
            <w:r>
              <w:t>Alpha-1-Fetoprotein measurement, amniotic fluid</w:t>
            </w:r>
          </w:p>
        </w:tc>
        <w:tc>
          <w:p>
            <w:pPr>
              <w:pStyle w:stlname="Normal" w:val="Normal"/>
              <w:jc w:val="right"/>
            </w:pPr>
            <w:r>
              <w:t>  500</w:t>
            </w:r>
          </w:p>
        </w:tc>
        <w:tc>
          <w:p>
            <w:pPr>
              <w:pStyle w:stlname="Normal" w:val="Normal"/>
              <w:jc w:val="right"/>
            </w:pPr>
            <w:r>
              <w:t>300</w:t>
            </w:r>
          </w:p>
        </w:tc>
      </w:tr>
      <w:tr>
        <w:tc>
          <w:p>
            <w:pPr>
              <w:pStyle w:stlname="Normal" w:val="Normal"/>
              <w:jc w:val="right"/>
            </w:pPr>
            <w:r>
              <w:t>11</w:t>
            </w:r>
          </w:p>
        </w:tc>
        <w:tc>
          <w:p>
            <w:pPr>
              <w:pStyle w:stlname="Normal" w:val="Normal"/>
              <w:jc w:val="left"/>
            </w:pPr>
            <w:r>
              <w:t>Antenatal screening for isoimmunization</w:t>
            </w:r>
          </w:p>
        </w:tc>
        <w:tc>
          <w:p>
            <w:pPr>
              <w:pStyle w:stlname="Normal" w:val="Normal"/>
              <w:jc w:val="right"/>
            </w:pPr>
            <w:r>
              <w:t>  500</w:t>
            </w:r>
          </w:p>
        </w:tc>
        <w:tc>
          <w:p>
            <w:pPr>
              <w:pStyle w:stlname="Normal" w:val="Normal"/>
              <w:jc w:val="right"/>
            </w:pPr>
            <w:r>
              <w:t>300</w:t>
            </w:r>
          </w:p>
        </w:tc>
      </w:tr>
      <w:tr>
        <w:tc>
          <w:p>
            <w:pPr>
              <w:pStyle w:stlname="Normal" w:val="Normal"/>
              <w:jc w:val="right"/>
            </w:pPr>
            <w:r>
              <w:t>12</w:t>
            </w:r>
          </w:p>
        </w:tc>
        <w:tc>
          <w:p>
            <w:pPr>
              <w:pStyle w:stlname="Normal" w:val="Normal"/>
              <w:jc w:val="left"/>
            </w:pPr>
            <w:r>
              <w:t>In vivo test of hypersensitivity</w:t>
            </w:r>
          </w:p>
        </w:tc>
        <w:tc>
          <w:p>
            <w:pPr>
              <w:pStyle w:stlname="Normal" w:val="Normal"/>
              <w:jc w:val="right"/>
            </w:pPr>
            <w:r>
              <w:t>  500</w:t>
            </w:r>
          </w:p>
        </w:tc>
        <w:tc>
          <w:p>
            <w:pPr>
              <w:pStyle w:stlname="Normal" w:val="Normal"/>
              <w:jc w:val="right"/>
            </w:pPr>
            <w:r>
              <w:t>300</w:t>
            </w:r>
          </w:p>
        </w:tc>
      </w:tr>
      <w:tr>
        <w:tc>
          <w:p>
            <w:pPr>
              <w:pStyle w:stlname="Normal" w:val="Normal"/>
              <w:jc w:val="right"/>
            </w:pPr>
            <w:r>
              <w:t>13</w:t>
            </w:r>
          </w:p>
        </w:tc>
        <w:tc>
          <w:p>
            <w:pPr>
              <w:pStyle w:stlname="Normal" w:val="Normal"/>
              <w:jc w:val="left"/>
            </w:pPr>
            <w:r>
              <w:t>Screening for malignant neoplasm of breast</w:t>
            </w:r>
          </w:p>
        </w:tc>
        <w:tc>
          <w:p>
            <w:pPr>
              <w:pStyle w:stlname="Normal" w:val="Normal"/>
              <w:jc w:val="right"/>
            </w:pPr>
            <w:r>
              <w:t>  500</w:t>
            </w:r>
          </w:p>
        </w:tc>
        <w:tc>
          <w:p>
            <w:pPr>
              <w:pStyle w:stlname="Normal" w:val="Normal"/>
              <w:jc w:val="right"/>
            </w:pPr>
            <w:r>
              <w:t>300</w:t>
            </w:r>
          </w:p>
        </w:tc>
      </w:tr>
      <w:tr>
        <w:tc>
          <w:p>
            <w:pPr>
              <w:pStyle w:stlname="Normal" w:val="Normal"/>
              <w:jc w:val="right"/>
            </w:pPr>
            <w:r>
              <w:t>14</w:t>
            </w:r>
          </w:p>
        </w:tc>
        <w:tc>
          <w:p>
            <w:pPr>
              <w:pStyle w:stlname="Normal" w:val="Normal"/>
              <w:jc w:val="left"/>
            </w:pPr>
            <w:r>
              <w:t>Screening for malignant neoplasm of stomach</w:t>
            </w:r>
          </w:p>
        </w:tc>
        <w:tc>
          <w:p>
            <w:pPr>
              <w:pStyle w:stlname="Normal" w:val="Normal"/>
              <w:jc w:val="right"/>
            </w:pPr>
            <w:r>
              <w:t>  500</w:t>
            </w:r>
          </w:p>
        </w:tc>
        <w:tc>
          <w:p>
            <w:pPr>
              <w:pStyle w:stlname="Normal" w:val="Normal"/>
              <w:jc w:val="right"/>
            </w:pPr>
            <w:r>
              <w:t>300</w:t>
            </w:r>
          </w:p>
        </w:tc>
      </w:tr>
      <w:tr>
        <w:tc>
          <w:p>
            <w:pPr>
              <w:pStyle w:stlname="Normal" w:val="Normal"/>
              <w:jc w:val="right"/>
            </w:pPr>
            <w:r>
              <w:t>15</w:t>
            </w:r>
          </w:p>
        </w:tc>
        <w:tc>
          <w:p>
            <w:pPr>
              <w:pStyle w:stlname="Normal" w:val="Normal"/>
              <w:jc w:val="left"/>
            </w:pPr>
            <w:r>
              <w:t>Fetal chromosomal abnormality screening</w:t>
            </w:r>
          </w:p>
        </w:tc>
        <w:tc>
          <w:p>
            <w:pPr>
              <w:pStyle w:stlname="Normal" w:val="Normal"/>
              <w:jc w:val="right"/>
            </w:pPr>
            <w:r>
              <w:t>  500</w:t>
            </w:r>
          </w:p>
        </w:tc>
        <w:tc>
          <w:p>
            <w:pPr>
              <w:pStyle w:stlname="Normal" w:val="Normal"/>
              <w:jc w:val="right"/>
            </w:pPr>
            <w:r>
              <w:t>300</w:t>
            </w:r>
          </w:p>
        </w:tc>
      </w:tr>
      <w:tr>
        <w:tc>
          <w:p>
            <w:pPr>
              <w:pStyle w:stlname="Normal" w:val="Normal"/>
              <w:jc w:val="right"/>
            </w:pPr>
            <w:r>
              <w:t>16</w:t>
            </w:r>
          </w:p>
        </w:tc>
        <w:tc>
          <w:p>
            <w:pPr>
              <w:pStyle w:stlname="Normal" w:val="Normal"/>
              <w:jc w:val="left"/>
            </w:pPr>
            <w:r>
              <w:t>Antibody titer measurement</w:t>
            </w:r>
          </w:p>
        </w:tc>
        <w:tc>
          <w:p>
            <w:pPr>
              <w:pStyle w:stlname="Normal" w:val="Normal"/>
              <w:jc w:val="right"/>
            </w:pPr>
            <w:r>
              <w:t>  400</w:t>
            </w:r>
          </w:p>
        </w:tc>
        <w:tc>
          <w:p>
            <w:pPr>
              <w:pStyle w:stlname="Normal" w:val="Normal"/>
              <w:jc w:val="right"/>
            </w:pPr>
            <w:r>
              <w:t>300</w:t>
            </w:r>
          </w:p>
        </w:tc>
      </w:tr>
      <w:tr>
        <w:tc>
          <w:p>
            <w:pPr>
              <w:pStyle w:stlname="Normal" w:val="Normal"/>
              <w:jc w:val="right"/>
            </w:pPr>
            <w:r>
              <w:t>17</w:t>
            </w:r>
          </w:p>
        </w:tc>
        <w:tc>
          <w:p>
            <w:pPr>
              <w:pStyle w:stlname="Normal" w:val="Normal"/>
              <w:jc w:val="left"/>
            </w:pPr>
            <w:r>
              <w:t>Blood pressure taking</w:t>
            </w:r>
          </w:p>
        </w:tc>
        <w:tc>
          <w:p>
            <w:pPr>
              <w:pStyle w:stlname="Normal" w:val="Normal"/>
              <w:jc w:val="right"/>
            </w:pPr>
            <w:r>
              <w:t>  400</w:t>
            </w:r>
          </w:p>
        </w:tc>
        <w:tc>
          <w:p>
            <w:pPr>
              <w:pStyle w:stlname="Normal" w:val="Normal"/>
              <w:jc w:val="right"/>
            </w:pPr>
            <w:r>
              <w:t>200</w:t>
            </w:r>
          </w:p>
        </w:tc>
      </w:tr>
      <w:tr>
        <w:tc>
          <w:p>
            <w:pPr>
              <w:pStyle w:stlname="Normal" w:val="Normal"/>
              <w:jc w:val="right"/>
            </w:pPr>
            <w:r>
              <w:t>18</w:t>
            </w:r>
          </w:p>
        </w:tc>
        <w:tc>
          <w:p>
            <w:pPr>
              <w:pStyle w:stlname="Normal" w:val="Normal"/>
              <w:jc w:val="left"/>
            </w:pPr>
            <w:r>
              <w:t>Immunology laboratory test</w:t>
            </w:r>
          </w:p>
        </w:tc>
        <w:tc>
          <w:p>
            <w:pPr>
              <w:pStyle w:stlname="Normal" w:val="Normal"/>
              <w:jc w:val="right"/>
            </w:pPr>
            <w:r>
              <w:t>  400</w:t>
            </w:r>
          </w:p>
        </w:tc>
        <w:tc>
          <w:p>
            <w:pPr>
              <w:pStyle w:stlname="Normal" w:val="Normal"/>
              <w:jc w:val="right"/>
            </w:pPr>
            <w:r>
              <w:t>200</w:t>
            </w:r>
          </w:p>
        </w:tc>
      </w:tr>
      <w:tr>
        <w:tc>
          <w:p>
            <w:pPr>
              <w:pStyle w:stlname="Normal" w:val="Normal"/>
              <w:jc w:val="right"/>
            </w:pPr>
            <w:r>
              <w:t>19</w:t>
            </w:r>
          </w:p>
        </w:tc>
        <w:tc>
          <w:p>
            <w:pPr>
              <w:pStyle w:stlname="Normal" w:val="Normal"/>
              <w:jc w:val="left"/>
            </w:pPr>
            <w:r>
              <w:t>Serum/plasma protein test</w:t>
            </w:r>
          </w:p>
        </w:tc>
        <w:tc>
          <w:p>
            <w:pPr>
              <w:pStyle w:stlname="Normal" w:val="Normal"/>
              <w:jc w:val="right"/>
            </w:pPr>
            <w:r>
              <w:t>  400</w:t>
            </w:r>
          </w:p>
        </w:tc>
        <w:tc>
          <w:p>
            <w:pPr>
              <w:pStyle w:stlname="Normal" w:val="Normal"/>
              <w:jc w:val="right"/>
            </w:pPr>
            <w:r>
              <w:t>200</w:t>
            </w:r>
          </w:p>
        </w:tc>
      </w:tr>
      <w:tr>
        <w:tc>
          <w:p>
            <w:pPr>
              <w:pStyle w:stlname="Normal" w:val="Normal"/>
              <w:jc w:val="right"/>
            </w:pPr>
            <w:r>
              <w:t>20</w:t>
            </w:r>
          </w:p>
        </w:tc>
        <w:tc>
          <w:p>
            <w:pPr>
              <w:pStyle w:stlname="Normal" w:val="Normal"/>
              <w:jc w:val="left"/>
            </w:pPr>
            <w:r>
              <w:t>Blood test</w:t>
            </w:r>
          </w:p>
        </w:tc>
        <w:tc>
          <w:p>
            <w:pPr>
              <w:pStyle w:stlname="Normal" w:val="Normal"/>
              <w:jc w:val="right"/>
            </w:pPr>
            <w:r>
              <w:t>  400</w:t>
            </w:r>
          </w:p>
        </w:tc>
        <w:tc>
          <w:p>
            <w:pPr>
              <w:pStyle w:stlname="Normal" w:val="Normal"/>
              <w:jc w:val="right"/>
            </w:pPr>
            <w:r>
              <w:t>200</w:t>
            </w:r>
          </w:p>
        </w:tc>
      </w:tr>
      <w:tr>
        <w:tc>
          <w:p>
            <w:pPr>
              <w:pStyle w:stlname="Normal" w:val="Normal"/>
              <w:jc w:val="right"/>
            </w:pPr>
            <w:r>
              <w:t>21</w:t>
            </w:r>
          </w:p>
        </w:tc>
        <w:tc>
          <w:p>
            <w:pPr>
              <w:pStyle w:stlname="Normal" w:val="Normal"/>
              <w:jc w:val="left"/>
            </w:pPr>
            <w:r>
              <w:t>Enzyme measurement</w:t>
            </w:r>
          </w:p>
        </w:tc>
        <w:tc>
          <w:p>
            <w:pPr>
              <w:pStyle w:stlname="Normal" w:val="Normal"/>
              <w:jc w:val="right"/>
            </w:pPr>
            <w:r>
              <w:t>  400</w:t>
            </w:r>
          </w:p>
        </w:tc>
        <w:tc>
          <w:p>
            <w:pPr>
              <w:pStyle w:stlname="Normal" w:val="Normal"/>
              <w:jc w:val="right"/>
            </w:pPr>
            <w:r>
              <w:t>200</w:t>
            </w:r>
          </w:p>
        </w:tc>
      </w:tr>
      <w:tr>
        <w:tc>
          <w:p>
            <w:pPr>
              <w:pStyle w:stlname="Normal" w:val="Normal"/>
              <w:jc w:val="right"/>
            </w:pPr>
            <w:r>
              <w:t>22</w:t>
            </w:r>
          </w:p>
        </w:tc>
        <w:tc>
          <w:p>
            <w:pPr>
              <w:pStyle w:stlname="Normal" w:val="Normal"/>
              <w:jc w:val="left"/>
            </w:pPr>
            <w:r>
              <w:t>Antenatal screening for malformation</w:t>
            </w:r>
          </w:p>
        </w:tc>
        <w:tc>
          <w:p>
            <w:pPr>
              <w:pStyle w:stlname="Normal" w:val="Normal"/>
              <w:jc w:val="right"/>
            </w:pPr>
            <w:r>
              <w:t>  400</w:t>
            </w:r>
          </w:p>
        </w:tc>
        <w:tc>
          <w:p>
            <w:pPr>
              <w:pStyle w:stlname="Normal" w:val="Normal"/>
              <w:jc w:val="right"/>
            </w:pPr>
            <w:r>
              <w:t>200</w:t>
            </w:r>
          </w:p>
        </w:tc>
      </w:tr>
      <w:tr>
        <w:tc>
          <w:p>
            <w:pPr>
              <w:pStyle w:stlname="Normal" w:val="Normal"/>
              <w:jc w:val="right"/>
            </w:pPr>
            <w:r>
              <w:t>23</w:t>
            </w:r>
          </w:p>
        </w:tc>
        <w:tc>
          <w:p>
            <w:pPr>
              <w:pStyle w:stlname="Normal" w:val="Normal"/>
              <w:jc w:val="left"/>
            </w:pPr>
            <w:r>
              <w:t>Screening for malignant neoplasm of intestinal tract</w:t>
            </w:r>
          </w:p>
        </w:tc>
        <w:tc>
          <w:p>
            <w:pPr>
              <w:pStyle w:stlname="Normal" w:val="Normal"/>
              <w:jc w:val="right"/>
            </w:pPr>
            <w:r>
              <w:t>  200</w:t>
            </w:r>
          </w:p>
        </w:tc>
        <w:tc>
          <w:p>
            <w:pPr>
              <w:pStyle w:stlname="Normal" w:val="Normal"/>
              <w:jc w:val="right"/>
            </w:pPr>
            <w:r>
              <w:t>100</w:t>
            </w:r>
          </w:p>
        </w:tc>
      </w:tr>
      <w:tr>
        <w:tc>
          <w:p>
            <w:pPr>
              <w:pStyle w:stlname="Normal" w:val="Normal"/>
              <w:jc w:val="right"/>
            </w:pPr>
            <w:r>
              <w:t>24</w:t>
            </w:r>
          </w:p>
        </w:tc>
        <w:tc>
          <w:p>
            <w:pPr>
              <w:pStyle w:stlname="Normal" w:val="Normal"/>
              <w:jc w:val="left"/>
            </w:pPr>
            <w:r>
              <w:t>Screening for cardiovascular system disease</w:t>
            </w:r>
          </w:p>
        </w:tc>
        <w:tc>
          <w:p>
            <w:pPr>
              <w:pStyle w:stlname="Normal" w:val="Normal"/>
              <w:jc w:val="right"/>
            </w:pPr>
            <w:r>
              <w:t>  200</w:t>
            </w:r>
          </w:p>
        </w:tc>
        <w:tc>
          <w:p>
            <w:pPr>
              <w:pStyle w:stlname="Normal" w:val="Normal"/>
              <w:jc w:val="right"/>
            </w:pPr>
            <w:r>
              <w:t>100</w:t>
            </w:r>
          </w:p>
        </w:tc>
      </w:tr>
      <w:tr>
        <w:tc>
          <w:p>
            <w:pPr>
              <w:pStyle w:stlname="Normal" w:val="Normal"/>
              <w:jc w:val="right"/>
            </w:pPr>
            <w:r>
              <w:t>25</w:t>
            </w:r>
          </w:p>
        </w:tc>
        <w:tc>
          <w:p>
            <w:pPr>
              <w:pStyle w:stlname="Normal" w:val="Normal"/>
              <w:jc w:val="left"/>
            </w:pPr>
            <w:r>
              <w:t>Globulin measurement</w:t>
            </w:r>
          </w:p>
        </w:tc>
        <w:tc>
          <w:p>
            <w:pPr>
              <w:pStyle w:stlname="Normal" w:val="Normal"/>
              <w:jc w:val="right"/>
            </w:pPr>
            <w:r>
              <w:t>  200</w:t>
            </w:r>
          </w:p>
        </w:tc>
        <w:tc>
          <w:p>
            <w:pPr>
              <w:pStyle w:stlname="Normal" w:val="Normal"/>
              <w:jc w:val="right"/>
            </w:pPr>
            <w:r>
              <w:t>100</w:t>
            </w:r>
          </w:p>
        </w:tc>
      </w:tr>
    </w:tbl>
    <w:p>
      <w:pPr>
        <w:pStyle w:val="Normal"/>
      </w:pPr>
      <w:r>
        <w:t xml:space="preserve">Query executed in 0.12 secs</w:t>
      </w:r>
    </w:p>
    <w:p>
      <w:pPr>
        <w:pStyle w:val="Normal"/>
      </w:pPr>
      <w:r>
        <w:t xml:space="preserve">Table 17. Top 25 of 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History of event</w:t>
            </w:r>
          </w:p>
        </w:tc>
        <w:tc>
          <w:p>
            <w:pPr>
              <w:pStyle w:stlname="Normal" w:val="Normal"/>
              <w:jc w:val="right"/>
            </w:pPr>
            <w:r>
              <w:t>11,400</w:t>
            </w:r>
          </w:p>
        </w:tc>
        <w:tc>
          <w:p>
            <w:pPr>
              <w:pStyle w:stlname="Normal" w:val="Normal"/>
              <w:jc w:val="right"/>
            </w:pPr>
            <w:r>
              <w:t>6,500</w:t>
            </w:r>
          </w:p>
        </w:tc>
      </w:tr>
      <w:tr>
        <w:tc>
          <w:p>
            <w:pPr>
              <w:pStyle w:stlname="Normal" w:val="Normal"/>
              <w:jc w:val="right"/>
            </w:pPr>
            <w:r>
              <w:t> 2</w:t>
            </w:r>
          </w:p>
        </w:tc>
        <w:tc>
          <w:p>
            <w:pPr>
              <w:pStyle w:stlname="Normal" w:val="Normal"/>
              <w:jc w:val="left"/>
            </w:pPr>
            <w:r>
              <w:t>Follow-up encounter</w:t>
            </w:r>
          </w:p>
        </w:tc>
        <w:tc>
          <w:p>
            <w:pPr>
              <w:pStyle w:stlname="Normal" w:val="Normal"/>
              <w:jc w:val="right"/>
            </w:pPr>
            <w:r>
              <w:t> 3,200</w:t>
            </w:r>
          </w:p>
        </w:tc>
        <w:tc>
          <w:p>
            <w:pPr>
              <w:pStyle w:stlname="Normal" w:val="Normal"/>
              <w:jc w:val="right"/>
            </w:pPr>
            <w:r>
              <w:t>1,800</w:t>
            </w:r>
          </w:p>
        </w:tc>
      </w:tr>
      <w:tr>
        <w:tc>
          <w:p>
            <w:pPr>
              <w:pStyle w:stlname="Normal" w:val="Normal"/>
              <w:jc w:val="right"/>
            </w:pPr>
            <w:r>
              <w:t> 3</w:t>
            </w:r>
          </w:p>
        </w:tc>
        <w:tc>
          <w:p>
            <w:pPr>
              <w:pStyle w:stlname="Normal" w:val="Normal"/>
              <w:jc w:val="left"/>
            </w:pPr>
            <w:r>
              <w:t>Family history of clinical finding</w:t>
            </w:r>
          </w:p>
        </w:tc>
        <w:tc>
          <w:p>
            <w:pPr>
              <w:pStyle w:stlname="Normal" w:val="Normal"/>
              <w:jc w:val="right"/>
            </w:pPr>
            <w:r>
              <w:t> 2,100</w:t>
            </w:r>
          </w:p>
        </w:tc>
        <w:tc>
          <w:p>
            <w:pPr>
              <w:pStyle w:stlname="Normal" w:val="Normal"/>
              <w:jc w:val="right"/>
            </w:pPr>
            <w:r>
              <w:t>1,200</w:t>
            </w:r>
          </w:p>
        </w:tc>
      </w:tr>
      <w:tr>
        <w:tc>
          <w:p>
            <w:pPr>
              <w:pStyle w:stlname="Normal" w:val="Normal"/>
              <w:jc w:val="right"/>
            </w:pPr>
            <w:r>
              <w:t> 4</w:t>
            </w:r>
          </w:p>
        </w:tc>
        <w:tc>
          <w:p>
            <w:pPr>
              <w:pStyle w:stlname="Normal" w:val="Normal"/>
              <w:jc w:val="left"/>
            </w:pPr>
            <w:r>
              <w:t>Allergy to substance</w:t>
            </w:r>
          </w:p>
        </w:tc>
        <w:tc>
          <w:p>
            <w:pPr>
              <w:pStyle w:stlname="Normal" w:val="Normal"/>
              <w:jc w:val="right"/>
            </w:pPr>
            <w:r>
              <w:t> 1,800</w:t>
            </w:r>
          </w:p>
        </w:tc>
        <w:tc>
          <w:p>
            <w:pPr>
              <w:pStyle w:stlname="Normal" w:val="Normal"/>
              <w:jc w:val="right"/>
            </w:pPr>
            <w:r>
              <w:t>1,000</w:t>
            </w:r>
          </w:p>
        </w:tc>
      </w:tr>
      <w:tr>
        <w:tc>
          <w:p>
            <w:pPr>
              <w:pStyle w:stlname="Normal" w:val="Normal"/>
              <w:jc w:val="right"/>
            </w:pPr>
            <w:r>
              <w:t> 5</w:t>
            </w:r>
          </w:p>
        </w:tc>
        <w:tc>
          <w:p>
            <w:pPr>
              <w:pStyle w:stlname="Normal" w:val="Normal"/>
              <w:jc w:val="left"/>
            </w:pPr>
            <w:r>
              <w:t>Requires vaccination</w:t>
            </w:r>
          </w:p>
        </w:tc>
        <w:tc>
          <w:p>
            <w:pPr>
              <w:pStyle w:stlname="Normal" w:val="Normal"/>
              <w:jc w:val="right"/>
            </w:pPr>
            <w:r>
              <w:t> 1,800</w:t>
            </w:r>
          </w:p>
        </w:tc>
        <w:tc>
          <w:p>
            <w:pPr>
              <w:pStyle w:stlname="Normal" w:val="Normal"/>
              <w:jc w:val="right"/>
            </w:pPr>
            <w:r>
              <w:t>1,000</w:t>
            </w:r>
          </w:p>
        </w:tc>
      </w:tr>
      <w:tr>
        <w:tc>
          <w:p>
            <w:pPr>
              <w:pStyle w:stlname="Normal" w:val="Normal"/>
              <w:jc w:val="right"/>
            </w:pPr>
            <w:r>
              <w:t> 6</w:t>
            </w:r>
          </w:p>
        </w:tc>
        <w:tc>
          <w:p>
            <w:pPr>
              <w:pStyle w:stlname="Normal" w:val="Normal"/>
              <w:jc w:val="left"/>
            </w:pPr>
            <w:r>
              <w:t>Aftercare</w:t>
            </w:r>
          </w:p>
        </w:tc>
        <w:tc>
          <w:p>
            <w:pPr>
              <w:pStyle w:stlname="Normal" w:val="Normal"/>
              <w:jc w:val="right"/>
            </w:pPr>
            <w:r>
              <w:t> 1,700</w:t>
            </w:r>
          </w:p>
        </w:tc>
        <w:tc>
          <w:p>
            <w:pPr>
              <w:pStyle w:stlname="Normal" w:val="Normal"/>
              <w:jc w:val="right"/>
            </w:pPr>
            <w:r>
              <w:t>1,000</w:t>
            </w:r>
          </w:p>
        </w:tc>
      </w:tr>
      <w:tr>
        <w:tc>
          <w:p>
            <w:pPr>
              <w:pStyle w:stlname="Normal" w:val="Normal"/>
              <w:jc w:val="right"/>
            </w:pPr>
            <w:r>
              <w:t> 7</w:t>
            </w:r>
          </w:p>
        </w:tc>
        <w:tc>
          <w:p>
            <w:pPr>
              <w:pStyle w:stlname="Normal" w:val="Normal"/>
              <w:jc w:val="left"/>
            </w:pPr>
            <w:r>
              <w:t>Patient encounter procedure</w:t>
            </w:r>
          </w:p>
        </w:tc>
        <w:tc>
          <w:p>
            <w:pPr>
              <w:pStyle w:stlname="Normal" w:val="Normal"/>
              <w:jc w:val="right"/>
            </w:pPr>
            <w:r>
              <w:t> 1,300</w:t>
            </w:r>
          </w:p>
        </w:tc>
        <w:tc>
          <w:p>
            <w:pPr>
              <w:pStyle w:stlname="Normal" w:val="Normal"/>
              <w:jc w:val="right"/>
            </w:pPr>
            <w:r>
              <w:t>  800</w:t>
            </w:r>
          </w:p>
        </w:tc>
      </w:tr>
      <w:tr>
        <w:tc>
          <w:p>
            <w:pPr>
              <w:pStyle w:stlname="Normal" w:val="Normal"/>
              <w:jc w:val="right"/>
            </w:pPr>
            <w:r>
              <w:t> 8</w:t>
            </w:r>
          </w:p>
        </w:tc>
        <w:tc>
          <w:p>
            <w:pPr>
              <w:pStyle w:stlname="Normal" w:val="Normal"/>
              <w:jc w:val="left"/>
            </w:pPr>
            <w:r>
              <w:t>On waiting list for organ transplant</w:t>
            </w:r>
          </w:p>
        </w:tc>
        <w:tc>
          <w:p>
            <w:pPr>
              <w:pStyle w:stlname="Normal" w:val="Normal"/>
              <w:jc w:val="right"/>
            </w:pPr>
            <w:r>
              <w:t> 1,000</w:t>
            </w:r>
          </w:p>
        </w:tc>
        <w:tc>
          <w:p>
            <w:pPr>
              <w:pStyle w:stlname="Normal" w:val="Normal"/>
              <w:jc w:val="right"/>
            </w:pPr>
            <w:r>
              <w:t>  600</w:t>
            </w:r>
          </w:p>
        </w:tc>
      </w:tr>
      <w:tr>
        <w:tc>
          <w:p>
            <w:pPr>
              <w:pStyle w:stlname="Normal" w:val="Normal"/>
              <w:jc w:val="right"/>
            </w:pPr>
            <w:r>
              <w:t> 9</w:t>
            </w:r>
          </w:p>
        </w:tc>
        <w:tc>
          <w:p>
            <w:pPr>
              <w:pStyle w:stlname="Normal" w:val="Normal"/>
              <w:jc w:val="left"/>
            </w:pPr>
            <w:r>
              <w:t>Body mass index 40+ - severely obese</w:t>
            </w:r>
          </w:p>
        </w:tc>
        <w:tc>
          <w:p>
            <w:pPr>
              <w:pStyle w:stlname="Normal" w:val="Normal"/>
              <w:jc w:val="right"/>
            </w:pPr>
            <w:r>
              <w:t> 1,000</w:t>
            </w:r>
          </w:p>
        </w:tc>
        <w:tc>
          <w:p>
            <w:pPr>
              <w:pStyle w:stlname="Normal" w:val="Normal"/>
              <w:jc w:val="right"/>
            </w:pPr>
            <w:r>
              <w:t>  600</w:t>
            </w:r>
          </w:p>
        </w:tc>
      </w:tr>
      <w:tr>
        <w:tc>
          <w:p>
            <w:pPr>
              <w:pStyle w:stlname="Normal" w:val="Normal"/>
              <w:jc w:val="right"/>
            </w:pPr>
            <w:r>
              <w:t>10</w:t>
            </w:r>
          </w:p>
        </w:tc>
        <w:tc>
          <w:p>
            <w:pPr>
              <w:pStyle w:stlname="Normal" w:val="Normal"/>
              <w:jc w:val="left"/>
            </w:pPr>
            <w:r>
              <w:t>Need for personal care assistance</w:t>
            </w:r>
          </w:p>
        </w:tc>
        <w:tc>
          <w:p>
            <w:pPr>
              <w:pStyle w:stlname="Normal" w:val="Normal"/>
              <w:jc w:val="right"/>
            </w:pPr>
            <w:r>
              <w:t> 1,000</w:t>
            </w:r>
          </w:p>
        </w:tc>
        <w:tc>
          <w:p>
            <w:pPr>
              <w:pStyle w:stlname="Normal" w:val="Normal"/>
              <w:jc w:val="right"/>
            </w:pPr>
            <w:r>
              <w:t>  600</w:t>
            </w:r>
          </w:p>
        </w:tc>
      </w:tr>
      <w:tr>
        <w:tc>
          <w:p>
            <w:pPr>
              <w:pStyle w:stlname="Normal" w:val="Normal"/>
              <w:jc w:val="right"/>
            </w:pPr>
            <w:r>
              <w:t>11</w:t>
            </w:r>
          </w:p>
        </w:tc>
        <w:tc>
          <w:p>
            <w:pPr>
              <w:pStyle w:stlname="Normal" w:val="Normal"/>
              <w:jc w:val="left"/>
            </w:pPr>
            <w:r>
              <w:t>Requires polio vaccination</w:t>
            </w:r>
          </w:p>
        </w:tc>
        <w:tc>
          <w:p>
            <w:pPr>
              <w:pStyle w:stlname="Normal" w:val="Normal"/>
              <w:jc w:val="right"/>
            </w:pPr>
            <w:r>
              <w:t>   900</w:t>
            </w:r>
          </w:p>
        </w:tc>
        <w:tc>
          <w:p>
            <w:pPr>
              <w:pStyle w:stlname="Normal" w:val="Normal"/>
              <w:jc w:val="right"/>
            </w:pPr>
            <w:r>
              <w:t>  500</w:t>
            </w:r>
          </w:p>
        </w:tc>
      </w:tr>
      <w:tr>
        <w:tc>
          <w:p>
            <w:pPr>
              <w:pStyle w:stlname="Normal" w:val="Normal"/>
              <w:jc w:val="right"/>
            </w:pPr>
            <w:r>
              <w:t>12</w:t>
            </w:r>
          </w:p>
        </w:tc>
        <w:tc>
          <w:p>
            <w:pPr>
              <w:pStyle w:stlname="Normal" w:val="Normal"/>
              <w:jc w:val="left"/>
            </w:pPr>
            <w:r>
              <w:t>Tobacco user</w:t>
            </w:r>
          </w:p>
        </w:tc>
        <w:tc>
          <w:p>
            <w:pPr>
              <w:pStyle w:stlname="Normal" w:val="Normal"/>
              <w:jc w:val="right"/>
            </w:pPr>
            <w:r>
              <w:t>   900</w:t>
            </w:r>
          </w:p>
        </w:tc>
        <w:tc>
          <w:p>
            <w:pPr>
              <w:pStyle w:stlname="Normal" w:val="Normal"/>
              <w:jc w:val="right"/>
            </w:pPr>
            <w:r>
              <w:t>  500</w:t>
            </w:r>
          </w:p>
        </w:tc>
      </w:tr>
      <w:tr>
        <w:tc>
          <w:p>
            <w:pPr>
              <w:pStyle w:stlname="Normal" w:val="Normal"/>
              <w:jc w:val="right"/>
            </w:pPr>
            <w:r>
              <w:t>13</w:t>
            </w:r>
          </w:p>
        </w:tc>
        <w:tc>
          <w:p>
            <w:pPr>
              <w:pStyle w:stlname="Normal" w:val="Normal"/>
              <w:jc w:val="left"/>
            </w:pPr>
            <w:r>
              <w:t>Exposure to communicable disease</w:t>
            </w:r>
          </w:p>
        </w:tc>
        <w:tc>
          <w:p>
            <w:pPr>
              <w:pStyle w:stlname="Normal" w:val="Normal"/>
              <w:jc w:val="right"/>
            </w:pPr>
            <w:r>
              <w:t>   800</w:t>
            </w:r>
          </w:p>
        </w:tc>
        <w:tc>
          <w:p>
            <w:pPr>
              <w:pStyle w:stlname="Normal" w:val="Normal"/>
              <w:jc w:val="right"/>
            </w:pPr>
            <w:r>
              <w:t>  500</w:t>
            </w:r>
          </w:p>
        </w:tc>
      </w:tr>
      <w:tr>
        <w:tc>
          <w:p>
            <w:pPr>
              <w:pStyle w:stlname="Normal" w:val="Normal"/>
              <w:jc w:val="right"/>
            </w:pPr>
            <w:r>
              <w:t>14</w:t>
            </w:r>
          </w:p>
        </w:tc>
        <w:tc>
          <w:p>
            <w:pPr>
              <w:pStyle w:stlname="Normal" w:val="Normal"/>
              <w:jc w:val="left"/>
            </w:pPr>
            <w:r>
              <w:t>Family history of cancer</w:t>
            </w:r>
          </w:p>
        </w:tc>
        <w:tc>
          <w:p>
            <w:pPr>
              <w:pStyle w:stlname="Normal" w:val="Normal"/>
              <w:jc w:val="right"/>
            </w:pPr>
            <w:r>
              <w:t>   800</w:t>
            </w:r>
          </w:p>
        </w:tc>
        <w:tc>
          <w:p>
            <w:pPr>
              <w:pStyle w:stlname="Normal" w:val="Normal"/>
              <w:jc w:val="right"/>
            </w:pPr>
            <w:r>
              <w:t>  500</w:t>
            </w:r>
          </w:p>
        </w:tc>
      </w:tr>
      <w:tr>
        <w:tc>
          <w:p>
            <w:pPr>
              <w:pStyle w:stlname="Normal" w:val="Normal"/>
              <w:jc w:val="right"/>
            </w:pPr>
            <w:r>
              <w:t>15</w:t>
            </w:r>
          </w:p>
        </w:tc>
        <w:tc>
          <w:p>
            <w:pPr>
              <w:pStyle w:stlname="Normal" w:val="Normal"/>
              <w:jc w:val="left"/>
            </w:pPr>
            <w:r>
              <w:t>Donor for medical or surgical procedure</w:t>
            </w:r>
          </w:p>
        </w:tc>
        <w:tc>
          <w:p>
            <w:pPr>
              <w:pStyle w:stlname="Normal" w:val="Normal"/>
              <w:jc w:val="right"/>
            </w:pPr>
            <w:r>
              <w:t>   800</w:t>
            </w:r>
          </w:p>
        </w:tc>
        <w:tc>
          <w:p>
            <w:pPr>
              <w:pStyle w:stlname="Normal" w:val="Normal"/>
              <w:jc w:val="right"/>
            </w:pPr>
            <w:r>
              <w:t>  500</w:t>
            </w:r>
          </w:p>
        </w:tc>
      </w:tr>
      <w:tr>
        <w:tc>
          <w:p>
            <w:pPr>
              <w:pStyle w:stlname="Normal" w:val="Normal"/>
              <w:jc w:val="right"/>
            </w:pPr>
            <w:r>
              <w:t>16</w:t>
            </w:r>
          </w:p>
        </w:tc>
        <w:tc>
          <w:p>
            <w:pPr>
              <w:pStyle w:stlname="Normal" w:val="Normal"/>
              <w:jc w:val="left"/>
            </w:pPr>
            <w:r>
              <w:t>Blood donor</w:t>
            </w:r>
          </w:p>
        </w:tc>
        <w:tc>
          <w:p>
            <w:pPr>
              <w:pStyle w:stlname="Normal" w:val="Normal"/>
              <w:jc w:val="right"/>
            </w:pPr>
            <w:r>
              <w:t>   600</w:t>
            </w:r>
          </w:p>
        </w:tc>
        <w:tc>
          <w:p>
            <w:pPr>
              <w:pStyle w:stlname="Normal" w:val="Normal"/>
              <w:jc w:val="right"/>
            </w:pPr>
            <w:r>
              <w:t>  400</w:t>
            </w:r>
          </w:p>
        </w:tc>
      </w:tr>
      <w:tr>
        <w:tc>
          <w:p>
            <w:pPr>
              <w:pStyle w:stlname="Normal" w:val="Normal"/>
              <w:jc w:val="right"/>
            </w:pPr>
            <w:r>
              <w:t>17</w:t>
            </w:r>
          </w:p>
        </w:tc>
        <w:tc>
          <w:p>
            <w:pPr>
              <w:pStyle w:stlname="Normal" w:val="Normal"/>
              <w:jc w:val="left"/>
            </w:pPr>
            <w:r>
              <w:t>Mandibular implant in situ</w:t>
            </w:r>
          </w:p>
        </w:tc>
        <w:tc>
          <w:p>
            <w:pPr>
              <w:pStyle w:stlname="Normal" w:val="Normal"/>
              <w:jc w:val="right"/>
            </w:pPr>
            <w:r>
              <w:t>   600</w:t>
            </w:r>
          </w:p>
        </w:tc>
        <w:tc>
          <w:p>
            <w:pPr>
              <w:pStyle w:stlname="Normal" w:val="Normal"/>
              <w:jc w:val="right"/>
            </w:pPr>
            <w:r>
              <w:t>  300</w:t>
            </w:r>
          </w:p>
        </w:tc>
      </w:tr>
      <w:tr>
        <w:tc>
          <w:p>
            <w:pPr>
              <w:pStyle w:stlname="Normal" w:val="Normal"/>
              <w:jc w:val="right"/>
            </w:pPr>
            <w:r>
              <w:t>18</w:t>
            </w:r>
          </w:p>
        </w:tc>
        <w:tc>
          <w:p>
            <w:pPr>
              <w:pStyle w:stlname="Normal" w:val="Normal"/>
              <w:jc w:val="left"/>
            </w:pPr>
            <w:r>
              <w:t>Eye donor for corneal transplant</w:t>
            </w:r>
          </w:p>
        </w:tc>
        <w:tc>
          <w:p>
            <w:pPr>
              <w:pStyle w:stlname="Normal" w:val="Normal"/>
              <w:jc w:val="right"/>
            </w:pPr>
            <w:r>
              <w:t>   600</w:t>
            </w:r>
          </w:p>
        </w:tc>
        <w:tc>
          <w:p>
            <w:pPr>
              <w:pStyle w:stlname="Normal" w:val="Normal"/>
              <w:jc w:val="right"/>
            </w:pPr>
            <w:r>
              <w:t>  300</w:t>
            </w:r>
          </w:p>
        </w:tc>
      </w:tr>
      <w:tr>
        <w:tc>
          <w:p>
            <w:pPr>
              <w:pStyle w:stlname="Normal" w:val="Normal"/>
              <w:jc w:val="right"/>
            </w:pPr>
            <w:r>
              <w:t>19</w:t>
            </w:r>
          </w:p>
        </w:tc>
        <w:tc>
          <w:p>
            <w:pPr>
              <w:pStyle w:stlname="Normal" w:val="Normal"/>
              <w:jc w:val="left"/>
            </w:pPr>
            <w:r>
              <w:t>Accident due to cold of man-made origin</w:t>
            </w:r>
          </w:p>
        </w:tc>
        <w:tc>
          <w:p>
            <w:pPr>
              <w:pStyle w:stlname="Normal" w:val="Normal"/>
              <w:jc w:val="right"/>
            </w:pPr>
            <w:r>
              <w:t>   600</w:t>
            </w:r>
          </w:p>
        </w:tc>
        <w:tc>
          <w:p>
            <w:pPr>
              <w:pStyle w:stlname="Normal" w:val="Normal"/>
              <w:jc w:val="right"/>
            </w:pPr>
            <w:r>
              <w:t>  300</w:t>
            </w:r>
          </w:p>
        </w:tc>
      </w:tr>
      <w:tr>
        <w:tc>
          <w:p>
            <w:pPr>
              <w:pStyle w:stlname="Normal" w:val="Normal"/>
              <w:jc w:val="right"/>
            </w:pPr>
            <w:r>
              <w:t>20</w:t>
            </w:r>
          </w:p>
        </w:tc>
        <w:tc>
          <w:p>
            <w:pPr>
              <w:pStyle w:stlname="Normal" w:val="Normal"/>
              <w:jc w:val="left"/>
            </w:pPr>
            <w:r>
              <w:t>Allergy to drug</w:t>
            </w:r>
          </w:p>
        </w:tc>
        <w:tc>
          <w:p>
            <w:pPr>
              <w:pStyle w:stlname="Normal" w:val="Normal"/>
              <w:jc w:val="right"/>
            </w:pPr>
            <w:r>
              <w:t>   600</w:t>
            </w:r>
          </w:p>
        </w:tc>
        <w:tc>
          <w:p>
            <w:pPr>
              <w:pStyle w:stlname="Normal" w:val="Normal"/>
              <w:jc w:val="right"/>
            </w:pPr>
            <w:r>
              <w:t>  300</w:t>
            </w:r>
          </w:p>
        </w:tc>
      </w:tr>
      <w:tr>
        <w:tc>
          <w:p>
            <w:pPr>
              <w:pStyle w:stlname="Normal" w:val="Normal"/>
              <w:jc w:val="right"/>
            </w:pPr>
            <w:r>
              <w:t>21</w:t>
            </w:r>
          </w:p>
        </w:tc>
        <w:tc>
          <w:p>
            <w:pPr>
              <w:pStyle w:stlname="Normal" w:val="Normal"/>
              <w:jc w:val="left"/>
            </w:pPr>
            <w:r>
              <w:t>Antenatal care of elderly primigravida</w:t>
            </w:r>
          </w:p>
        </w:tc>
        <w:tc>
          <w:p>
            <w:pPr>
              <w:pStyle w:stlname="Normal" w:val="Normal"/>
              <w:jc w:val="right"/>
            </w:pPr>
            <w:r>
              <w:t>   600</w:t>
            </w:r>
          </w:p>
        </w:tc>
        <w:tc>
          <w:p>
            <w:pPr>
              <w:pStyle w:stlname="Normal" w:val="Normal"/>
              <w:jc w:val="right"/>
            </w:pPr>
            <w:r>
              <w:t>  300</w:t>
            </w:r>
          </w:p>
        </w:tc>
      </w:tr>
      <w:tr>
        <w:tc>
          <w:p>
            <w:pPr>
              <w:pStyle w:stlname="Normal" w:val="Normal"/>
              <w:jc w:val="right"/>
            </w:pPr>
            <w:r>
              <w:t>22</w:t>
            </w:r>
          </w:p>
        </w:tc>
        <w:tc>
          <w:p>
            <w:pPr>
              <w:pStyle w:stlname="Normal" w:val="Normal"/>
              <w:jc w:val="left"/>
            </w:pPr>
            <w:r>
              <w:t>Cardiac rehabilitation</w:t>
            </w:r>
          </w:p>
        </w:tc>
        <w:tc>
          <w:p>
            <w:pPr>
              <w:pStyle w:stlname="Normal" w:val="Normal"/>
              <w:jc w:val="right"/>
            </w:pPr>
            <w:r>
              <w:t>   600</w:t>
            </w:r>
          </w:p>
        </w:tc>
        <w:tc>
          <w:p>
            <w:pPr>
              <w:pStyle w:stlname="Normal" w:val="Normal"/>
              <w:jc w:val="right"/>
            </w:pPr>
            <w:r>
              <w:t>  300</w:t>
            </w:r>
          </w:p>
        </w:tc>
      </w:tr>
      <w:tr>
        <w:tc>
          <w:p>
            <w:pPr>
              <w:pStyle w:stlname="Normal" w:val="Normal"/>
              <w:jc w:val="right"/>
            </w:pPr>
            <w:r>
              <w:t>23</w:t>
            </w:r>
          </w:p>
        </w:tc>
        <w:tc>
          <w:p>
            <w:pPr>
              <w:pStyle w:stlname="Normal" w:val="Normal"/>
              <w:jc w:val="left"/>
            </w:pPr>
            <w:r>
              <w:t>Death from direct obstetric cause occurring more than 42 days but less than one year after delivery</w:t>
            </w:r>
          </w:p>
        </w:tc>
        <w:tc>
          <w:p>
            <w:pPr>
              <w:pStyle w:stlname="Normal" w:val="Normal"/>
              <w:jc w:val="right"/>
            </w:pPr>
            <w:r>
              <w:t>   600</w:t>
            </w:r>
          </w:p>
        </w:tc>
        <w:tc>
          <w:p>
            <w:pPr>
              <w:pStyle w:stlname="Normal" w:val="Normal"/>
              <w:jc w:val="right"/>
            </w:pPr>
            <w:r>
              <w:t>  300</w:t>
            </w:r>
          </w:p>
        </w:tc>
      </w:tr>
      <w:tr>
        <w:tc>
          <w:p>
            <w:pPr>
              <w:pStyle w:stlname="Normal" w:val="Normal"/>
              <w:jc w:val="right"/>
            </w:pPr>
            <w:r>
              <w:t>24</w:t>
            </w:r>
          </w:p>
        </w:tc>
        <w:tc>
          <w:p>
            <w:pPr>
              <w:pStyle w:stlname="Normal" w:val="Normal"/>
              <w:jc w:val="left"/>
            </w:pPr>
            <w:r>
              <w:t>Surveillance of intrauterine device contraception</w:t>
            </w:r>
          </w:p>
        </w:tc>
        <w:tc>
          <w:p>
            <w:pPr>
              <w:pStyle w:stlname="Normal" w:val="Normal"/>
              <w:jc w:val="right"/>
            </w:pPr>
            <w:r>
              <w:t>   600</w:t>
            </w:r>
          </w:p>
        </w:tc>
        <w:tc>
          <w:p>
            <w:pPr>
              <w:pStyle w:stlname="Normal" w:val="Normal"/>
              <w:jc w:val="right"/>
            </w:pPr>
            <w:r>
              <w:t>  300</w:t>
            </w:r>
          </w:p>
        </w:tc>
      </w:tr>
      <w:tr>
        <w:tc>
          <w:p>
            <w:pPr>
              <w:pStyle w:stlname="Normal" w:val="Normal"/>
              <w:jc w:val="right"/>
            </w:pPr>
            <w:r>
              <w:t>25</w:t>
            </w:r>
          </w:p>
        </w:tc>
        <w:tc>
          <w:p>
            <w:pPr>
              <w:pStyle w:stlname="Normal" w:val="Normal"/>
              <w:jc w:val="left"/>
            </w:pPr>
            <w:r>
              <w:t>Dialysis care</w:t>
            </w:r>
          </w:p>
        </w:tc>
        <w:tc>
          <w:p>
            <w:pPr>
              <w:pStyle w:stlname="Normal" w:val="Normal"/>
              <w:jc w:val="right"/>
            </w:pPr>
            <w:r>
              <w:t>   600</w:t>
            </w:r>
          </w:p>
        </w:tc>
        <w:tc>
          <w:p>
            <w:pPr>
              <w:pStyle w:stlname="Normal" w:val="Normal"/>
              <w:jc w:val="right"/>
            </w:pPr>
            <w:r>
              <w:t>  300</w:t>
            </w:r>
          </w:p>
        </w:tc>
      </w:tr>
    </w:tbl>
    <w:p>
      <w:pPr>
        <w:pStyle w:val="Normal"/>
      </w:pPr>
      <w:r>
        <w:t xml:space="preserve">Query executed in 3.25 secs</w:t>
      </w:r>
    </w:p>
    <w:p>
      <w:pPr>
        <w:pStyle w:val="Normal"/>
      </w:pPr>
      <w:r>
        <w:t xml:space="preserve">Table 18. Top 25 of mapped procedures.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Dialysis procedure</w:t>
            </w:r>
          </w:p>
        </w:tc>
        <w:tc>
          <w:p>
            <w:pPr>
              <w:pStyle w:stlname="Normal" w:val="Normal"/>
              <w:jc w:val="right"/>
            </w:pPr>
            <w:r>
              <w:t>3,432,200</w:t>
            </w:r>
          </w:p>
        </w:tc>
        <w:tc>
          <w:p>
            <w:pPr>
              <w:pStyle w:stlname="Normal" w:val="Normal"/>
              <w:jc w:val="right"/>
            </w:pPr>
            <w:r>
              <w:t>3,431,600</w:t>
            </w:r>
          </w:p>
        </w:tc>
      </w:tr>
      <w:tr>
        <w:tc>
          <w:p>
            <w:pPr>
              <w:pStyle w:stlname="Normal" w:val="Normal"/>
              <w:jc w:val="right"/>
            </w:pPr>
            <w:r>
              <w:t> 2</w:t>
            </w:r>
          </w:p>
        </w:tc>
        <w:tc>
          <w:p>
            <w:pPr>
              <w:pStyle w:stlname="Normal" w:val="Normal"/>
              <w:jc w:val="left"/>
            </w:pPr>
            <w:r>
              <w:t>Fitting procedure</w:t>
            </w:r>
          </w:p>
        </w:tc>
        <w:tc>
          <w:p>
            <w:pPr>
              <w:pStyle w:stlname="Normal" w:val="Normal"/>
              <w:jc w:val="right"/>
            </w:pPr>
            <w:r>
              <w:t>    1,900</w:t>
            </w:r>
          </w:p>
        </w:tc>
        <w:tc>
          <w:p>
            <w:pPr>
              <w:pStyle w:stlname="Normal" w:val="Normal"/>
              <w:jc w:val="right"/>
            </w:pPr>
            <w:r>
              <w:t>    1,000</w:t>
            </w:r>
          </w:p>
        </w:tc>
      </w:tr>
      <w:tr>
        <w:tc>
          <w:p>
            <w:pPr>
              <w:pStyle w:stlname="Normal" w:val="Normal"/>
              <w:jc w:val="right"/>
            </w:pPr>
            <w:r>
              <w:t> 3</w:t>
            </w:r>
          </w:p>
        </w:tc>
        <w:tc>
          <w:p>
            <w:pPr>
              <w:pStyle w:stlname="Normal" w:val="Normal"/>
              <w:jc w:val="left"/>
            </w:pPr>
            <w:r>
              <w:t>Preventive procedure</w:t>
            </w:r>
          </w:p>
        </w:tc>
        <w:tc>
          <w:p>
            <w:pPr>
              <w:pStyle w:stlname="Normal" w:val="Normal"/>
              <w:jc w:val="right"/>
            </w:pPr>
            <w:r>
              <w:t>    1,800</w:t>
            </w:r>
          </w:p>
        </w:tc>
        <w:tc>
          <w:p>
            <w:pPr>
              <w:pStyle w:stlname="Normal" w:val="Normal"/>
              <w:jc w:val="right"/>
            </w:pPr>
            <w:r>
              <w:t>    1,000</w:t>
            </w:r>
          </w:p>
        </w:tc>
      </w:tr>
      <w:tr>
        <w:tc>
          <w:p>
            <w:pPr>
              <w:pStyle w:stlname="Normal" w:val="Normal"/>
              <w:jc w:val="right"/>
            </w:pPr>
            <w:r>
              <w:t> 4</w:t>
            </w:r>
          </w:p>
        </w:tc>
        <w:tc>
          <w:p>
            <w:pPr>
              <w:pStyle w:stlname="Normal" w:val="Normal"/>
              <w:jc w:val="left"/>
            </w:pPr>
            <w:r>
              <w:t>Adjustment of implant</w:t>
            </w:r>
          </w:p>
        </w:tc>
        <w:tc>
          <w:p>
            <w:pPr>
              <w:pStyle w:stlname="Normal" w:val="Normal"/>
              <w:jc w:val="right"/>
            </w:pPr>
            <w:r>
              <w:t>    1,700</w:t>
            </w:r>
          </w:p>
        </w:tc>
        <w:tc>
          <w:p>
            <w:pPr>
              <w:pStyle w:stlname="Normal" w:val="Normal"/>
              <w:jc w:val="right"/>
            </w:pPr>
            <w:r>
              <w:t>      900</w:t>
            </w:r>
          </w:p>
        </w:tc>
      </w:tr>
      <w:tr>
        <w:tc>
          <w:p>
            <w:pPr>
              <w:pStyle w:stlname="Normal" w:val="Normal"/>
              <w:jc w:val="right"/>
            </w:pPr>
            <w:r>
              <w:t> 5</w:t>
            </w:r>
          </w:p>
        </w:tc>
        <w:tc>
          <w:p>
            <w:pPr>
              <w:pStyle w:stlname="Normal" w:val="Normal"/>
              <w:jc w:val="left"/>
            </w:pPr>
            <w:r>
              <w:t>Attention to device, anastomosis AND/OR stoma</w:t>
            </w:r>
          </w:p>
        </w:tc>
        <w:tc>
          <w:p>
            <w:pPr>
              <w:pStyle w:stlname="Normal" w:val="Normal"/>
              <w:jc w:val="right"/>
            </w:pPr>
            <w:r>
              <w:t>    1,600</w:t>
            </w:r>
          </w:p>
        </w:tc>
        <w:tc>
          <w:p>
            <w:pPr>
              <w:pStyle w:stlname="Normal" w:val="Normal"/>
              <w:jc w:val="right"/>
            </w:pPr>
            <w:r>
              <w:t>      900</w:t>
            </w:r>
          </w:p>
        </w:tc>
      </w:tr>
      <w:tr>
        <w:tc>
          <w:p>
            <w:pPr>
              <w:pStyle w:stlname="Normal" w:val="Normal"/>
              <w:jc w:val="right"/>
            </w:pPr>
            <w:r>
              <w:t> 6</w:t>
            </w:r>
          </w:p>
        </w:tc>
        <w:tc>
          <w:p>
            <w:pPr>
              <w:pStyle w:stlname="Normal" w:val="Normal"/>
              <w:jc w:val="left"/>
            </w:pPr>
            <w:r>
              <w:t>Surgical procedure</w:t>
            </w:r>
          </w:p>
        </w:tc>
        <w:tc>
          <w:p>
            <w:pPr>
              <w:pStyle w:stlname="Normal" w:val="Normal"/>
              <w:jc w:val="right"/>
            </w:pPr>
            <w:r>
              <w:t>    1,300</w:t>
            </w:r>
          </w:p>
        </w:tc>
        <w:tc>
          <w:p>
            <w:pPr>
              <w:pStyle w:stlname="Normal" w:val="Normal"/>
              <w:jc w:val="right"/>
            </w:pPr>
            <w:r>
              <w:t>      800</w:t>
            </w:r>
          </w:p>
        </w:tc>
      </w:tr>
      <w:tr>
        <w:tc>
          <w:p>
            <w:pPr>
              <w:pStyle w:stlname="Normal" w:val="Normal"/>
              <w:jc w:val="right"/>
            </w:pPr>
            <w:r>
              <w:t> 7</w:t>
            </w:r>
          </w:p>
        </w:tc>
        <w:tc>
          <w:p>
            <w:pPr>
              <w:pStyle w:stlname="Normal" w:val="Normal"/>
              <w:jc w:val="left"/>
            </w:pPr>
            <w:r>
              <w:t>Medical examination for suspected condition</w:t>
            </w:r>
          </w:p>
        </w:tc>
        <w:tc>
          <w:p>
            <w:pPr>
              <w:pStyle w:stlname="Normal" w:val="Normal"/>
              <w:jc w:val="right"/>
            </w:pPr>
            <w:r>
              <w:t>    1,300</w:t>
            </w:r>
          </w:p>
        </w:tc>
        <w:tc>
          <w:p>
            <w:pPr>
              <w:pStyle w:stlname="Normal" w:val="Normal"/>
              <w:jc w:val="right"/>
            </w:pPr>
            <w:r>
              <w:t>      800</w:t>
            </w:r>
          </w:p>
        </w:tc>
      </w:tr>
      <w:tr>
        <w:tc>
          <w:p>
            <w:pPr>
              <w:pStyle w:stlname="Normal" w:val="Normal"/>
              <w:jc w:val="right"/>
            </w:pPr>
            <w:r>
              <w:t> 8</w:t>
            </w:r>
          </w:p>
        </w:tc>
        <w:tc>
          <w:p>
            <w:pPr>
              <w:pStyle w:stlname="Normal" w:val="Normal"/>
              <w:jc w:val="left"/>
            </w:pPr>
            <w:r>
              <w:t>Analysis of electronic device used in cardiovascular system</w:t>
            </w:r>
          </w:p>
        </w:tc>
        <w:tc>
          <w:p>
            <w:pPr>
              <w:pStyle w:stlname="Normal" w:val="Normal"/>
              <w:jc w:val="right"/>
            </w:pPr>
            <w:r>
              <w:t>    1,000</w:t>
            </w:r>
          </w:p>
        </w:tc>
        <w:tc>
          <w:p>
            <w:pPr>
              <w:pStyle w:stlname="Normal" w:val="Normal"/>
              <w:jc w:val="right"/>
            </w:pPr>
            <w:r>
              <w:t>      600</w:t>
            </w:r>
          </w:p>
        </w:tc>
      </w:tr>
      <w:tr>
        <w:tc>
          <w:p>
            <w:pPr>
              <w:pStyle w:stlname="Normal" w:val="Normal"/>
              <w:jc w:val="right"/>
            </w:pPr>
            <w:r>
              <w:t> 9</w:t>
            </w:r>
          </w:p>
        </w:tc>
        <w:tc>
          <w:p>
            <w:pPr>
              <w:pStyle w:stlname="Normal" w:val="Normal"/>
              <w:jc w:val="left"/>
            </w:pPr>
            <w:r>
              <w:t>Reproductive care management</w:t>
            </w:r>
          </w:p>
        </w:tc>
        <w:tc>
          <w:p>
            <w:pPr>
              <w:pStyle w:stlname="Normal" w:val="Normal"/>
              <w:jc w:val="right"/>
            </w:pPr>
            <w:r>
              <w:t>      900</w:t>
            </w:r>
          </w:p>
        </w:tc>
        <w:tc>
          <w:p>
            <w:pPr>
              <w:pStyle w:stlname="Normal" w:val="Normal"/>
              <w:jc w:val="right"/>
            </w:pPr>
            <w:r>
              <w:t>      600</w:t>
            </w:r>
          </w:p>
        </w:tc>
      </w:tr>
      <w:tr>
        <w:tc>
          <w:p>
            <w:pPr>
              <w:pStyle w:stlname="Normal" w:val="Normal"/>
              <w:jc w:val="right"/>
            </w:pPr>
            <w:r>
              <w:t>10</w:t>
            </w:r>
          </w:p>
        </w:tc>
        <w:tc>
          <w:p>
            <w:pPr>
              <w:pStyle w:stlname="Normal" w:val="Normal"/>
              <w:jc w:val="left"/>
            </w:pPr>
            <w:r>
              <w:t>General examination of patient</w:t>
            </w:r>
          </w:p>
        </w:tc>
        <w:tc>
          <w:p>
            <w:pPr>
              <w:pStyle w:stlname="Normal" w:val="Normal"/>
              <w:jc w:val="right"/>
            </w:pPr>
            <w:r>
              <w:t>      900</w:t>
            </w:r>
          </w:p>
        </w:tc>
        <w:tc>
          <w:p>
            <w:pPr>
              <w:pStyle w:stlname="Normal" w:val="Normal"/>
              <w:jc w:val="right"/>
            </w:pPr>
            <w:r>
              <w:t>      500</w:t>
            </w:r>
          </w:p>
        </w:tc>
      </w:tr>
      <w:tr>
        <w:tc>
          <w:p>
            <w:pPr>
              <w:pStyle w:stlname="Normal" w:val="Normal"/>
              <w:jc w:val="right"/>
            </w:pPr>
            <w:r>
              <w:t>11</w:t>
            </w:r>
          </w:p>
        </w:tc>
        <w:tc>
          <w:p>
            <w:pPr>
              <w:pStyle w:stlname="Normal" w:val="Normal"/>
              <w:jc w:val="left"/>
            </w:pPr>
            <w:r>
              <w:t>Specialized medical examination</w:t>
            </w:r>
          </w:p>
        </w:tc>
        <w:tc>
          <w:p>
            <w:pPr>
              <w:pStyle w:stlname="Normal" w:val="Normal"/>
              <w:jc w:val="right"/>
            </w:pPr>
            <w:r>
              <w:t>      800</w:t>
            </w:r>
          </w:p>
        </w:tc>
        <w:tc>
          <w:p>
            <w:pPr>
              <w:pStyle w:stlname="Normal" w:val="Normal"/>
              <w:jc w:val="right"/>
            </w:pPr>
            <w:r>
              <w:t>      500</w:t>
            </w:r>
          </w:p>
        </w:tc>
      </w:tr>
      <w:tr>
        <w:tc>
          <w:p>
            <w:pPr>
              <w:pStyle w:stlname="Normal" w:val="Normal"/>
              <w:jc w:val="right"/>
            </w:pPr>
            <w:r>
              <w:t>12</w:t>
            </w:r>
          </w:p>
        </w:tc>
        <w:tc>
          <w:p>
            <w:pPr>
              <w:pStyle w:stlname="Normal" w:val="Normal"/>
              <w:jc w:val="left"/>
            </w:pPr>
            <w:r>
              <w:t>Contraception care management</w:t>
            </w:r>
          </w:p>
        </w:tc>
        <w:tc>
          <w:p>
            <w:pPr>
              <w:pStyle w:stlname="Normal" w:val="Normal"/>
              <w:jc w:val="right"/>
            </w:pPr>
            <w:r>
              <w:t>      800</w:t>
            </w:r>
          </w:p>
        </w:tc>
        <w:tc>
          <w:p>
            <w:pPr>
              <w:pStyle w:stlname="Normal" w:val="Normal"/>
              <w:jc w:val="right"/>
            </w:pPr>
            <w:r>
              <w:t>      500</w:t>
            </w:r>
          </w:p>
        </w:tc>
      </w:tr>
      <w:tr>
        <w:tc>
          <w:p>
            <w:pPr>
              <w:pStyle w:stlname="Normal" w:val="Normal"/>
              <w:jc w:val="right"/>
            </w:pPr>
            <w:r>
              <w:t>13</w:t>
            </w:r>
          </w:p>
        </w:tc>
        <w:tc>
          <w:p>
            <w:pPr>
              <w:pStyle w:stlname="Normal" w:val="Normal"/>
              <w:jc w:val="left"/>
            </w:pPr>
            <w:r>
              <w:t>Fitting of prosthesis</w:t>
            </w:r>
          </w:p>
        </w:tc>
        <w:tc>
          <w:p>
            <w:pPr>
              <w:pStyle w:stlname="Normal" w:val="Normal"/>
              <w:jc w:val="right"/>
            </w:pPr>
            <w:r>
              <w:t>      700</w:t>
            </w:r>
          </w:p>
        </w:tc>
        <w:tc>
          <w:p>
            <w:pPr>
              <w:pStyle w:stlname="Normal" w:val="Normal"/>
              <w:jc w:val="right"/>
            </w:pPr>
            <w:r>
              <w:t>      400</w:t>
            </w:r>
          </w:p>
        </w:tc>
      </w:tr>
      <w:tr>
        <w:tc>
          <w:p>
            <w:pPr>
              <w:pStyle w:stlname="Normal" w:val="Normal"/>
              <w:jc w:val="right"/>
            </w:pPr>
            <w:r>
              <w:t>14</w:t>
            </w:r>
          </w:p>
        </w:tc>
        <w:tc>
          <w:p>
            <w:pPr>
              <w:pStyle w:stlname="Normal" w:val="Normal"/>
              <w:jc w:val="left"/>
            </w:pPr>
            <w:r>
              <w:t>Postnatal maternal examination</w:t>
            </w:r>
          </w:p>
        </w:tc>
        <w:tc>
          <w:p>
            <w:pPr>
              <w:pStyle w:stlname="Normal" w:val="Normal"/>
              <w:jc w:val="right"/>
            </w:pPr>
            <w:r>
              <w:t>      700</w:t>
            </w:r>
          </w:p>
        </w:tc>
        <w:tc>
          <w:p>
            <w:pPr>
              <w:pStyle w:stlname="Normal" w:val="Normal"/>
              <w:jc w:val="right"/>
            </w:pPr>
            <w:r>
              <w:t>      400</w:t>
            </w:r>
          </w:p>
        </w:tc>
      </w:tr>
      <w:tr>
        <w:tc>
          <w:p>
            <w:pPr>
              <w:pStyle w:stlname="Normal" w:val="Normal"/>
              <w:jc w:val="right"/>
            </w:pPr>
            <w:r>
              <w:t>15</w:t>
            </w:r>
          </w:p>
        </w:tc>
        <w:tc>
          <w:p>
            <w:pPr>
              <w:pStyle w:stlname="Normal" w:val="Normal"/>
              <w:jc w:val="left"/>
            </w:pPr>
            <w:r>
              <w:t>Child examination</w:t>
            </w:r>
          </w:p>
        </w:tc>
        <w:tc>
          <w:p>
            <w:pPr>
              <w:pStyle w:stlname="Normal" w:val="Normal"/>
              <w:jc w:val="right"/>
            </w:pPr>
            <w:r>
              <w:t>      600</w:t>
            </w:r>
          </w:p>
        </w:tc>
        <w:tc>
          <w:p>
            <w:pPr>
              <w:pStyle w:stlname="Normal" w:val="Normal"/>
              <w:jc w:val="right"/>
            </w:pPr>
            <w:r>
              <w:t>      300</w:t>
            </w:r>
          </w:p>
        </w:tc>
      </w:tr>
      <w:tr>
        <w:tc>
          <w:p>
            <w:pPr>
              <w:pStyle w:stlname="Normal" w:val="Normal"/>
              <w:jc w:val="right"/>
            </w:pPr>
            <w:r>
              <w:t>16</w:t>
            </w:r>
          </w:p>
        </w:tc>
        <w:tc>
          <w:p>
            <w:pPr>
              <w:pStyle w:stlname="Normal" w:val="Normal"/>
              <w:jc w:val="left"/>
            </w:pPr>
            <w:r>
              <w:t>Ophthalmic examination and evaluation</w:t>
            </w:r>
          </w:p>
        </w:tc>
        <w:tc>
          <w:p>
            <w:pPr>
              <w:pStyle w:stlname="Normal" w:val="Normal"/>
              <w:jc w:val="right"/>
            </w:pPr>
            <w:r>
              <w:t>      600</w:t>
            </w:r>
          </w:p>
        </w:tc>
        <w:tc>
          <w:p>
            <w:pPr>
              <w:pStyle w:stlname="Normal" w:val="Normal"/>
              <w:jc w:val="right"/>
            </w:pPr>
            <w:r>
              <w:t>      300</w:t>
            </w:r>
          </w:p>
        </w:tc>
      </w:tr>
      <w:tr>
        <w:tc>
          <w:p>
            <w:pPr>
              <w:pStyle w:stlname="Normal" w:val="Normal"/>
              <w:jc w:val="right"/>
            </w:pPr>
            <w:r>
              <w:t>17</w:t>
            </w:r>
          </w:p>
        </w:tc>
        <w:tc>
          <w:p>
            <w:pPr>
              <w:pStyle w:stlname="Normal" w:val="Normal"/>
              <w:jc w:val="left"/>
            </w:pPr>
            <w:r>
              <w:t>Genetic counseling</w:t>
            </w:r>
          </w:p>
        </w:tc>
        <w:tc>
          <w:p>
            <w:pPr>
              <w:pStyle w:stlname="Normal" w:val="Normal"/>
              <w:jc w:val="right"/>
            </w:pPr>
            <w:r>
              <w:t>      600</w:t>
            </w:r>
          </w:p>
        </w:tc>
        <w:tc>
          <w:p>
            <w:pPr>
              <w:pStyle w:stlname="Normal" w:val="Normal"/>
              <w:jc w:val="right"/>
            </w:pPr>
            <w:r>
              <w:t>      300</w:t>
            </w:r>
          </w:p>
        </w:tc>
      </w:tr>
      <w:tr>
        <w:tc>
          <w:p>
            <w:pPr>
              <w:pStyle w:stlname="Normal" w:val="Normal"/>
              <w:jc w:val="right"/>
            </w:pPr>
            <w:r>
              <w:t>18</w:t>
            </w:r>
          </w:p>
        </w:tc>
        <w:tc>
          <w:p>
            <w:pPr>
              <w:pStyle w:stlname="Normal" w:val="Normal"/>
              <w:jc w:val="left"/>
            </w:pPr>
            <w:r>
              <w:t>Hearing examination</w:t>
            </w:r>
          </w:p>
        </w:tc>
        <w:tc>
          <w:p>
            <w:pPr>
              <w:pStyle w:stlname="Normal" w:val="Normal"/>
              <w:jc w:val="right"/>
            </w:pPr>
            <w:r>
              <w:t>      600</w:t>
            </w:r>
          </w:p>
        </w:tc>
        <w:tc>
          <w:p>
            <w:pPr>
              <w:pStyle w:stlname="Normal" w:val="Normal"/>
              <w:jc w:val="right"/>
            </w:pPr>
            <w:r>
              <w:t>      300</w:t>
            </w:r>
          </w:p>
        </w:tc>
      </w:tr>
      <w:tr>
        <w:tc>
          <w:p>
            <w:pPr>
              <w:pStyle w:stlname="Normal" w:val="Normal"/>
              <w:jc w:val="right"/>
            </w:pPr>
            <w:r>
              <w:t>19</w:t>
            </w:r>
          </w:p>
        </w:tc>
        <w:tc>
          <w:p>
            <w:pPr>
              <w:pStyle w:stlname="Normal" w:val="Normal"/>
              <w:jc w:val="left"/>
            </w:pPr>
            <w:r>
              <w:t>Reversal of sterilization</w:t>
            </w:r>
          </w:p>
        </w:tc>
        <w:tc>
          <w:p>
            <w:pPr>
              <w:pStyle w:stlname="Normal" w:val="Normal"/>
              <w:jc w:val="right"/>
            </w:pPr>
            <w:r>
              <w:t>      600</w:t>
            </w:r>
          </w:p>
        </w:tc>
        <w:tc>
          <w:p>
            <w:pPr>
              <w:pStyle w:stlname="Normal" w:val="Normal"/>
              <w:jc w:val="right"/>
            </w:pPr>
            <w:r>
              <w:t>      300</w:t>
            </w:r>
          </w:p>
        </w:tc>
      </w:tr>
      <w:tr>
        <w:tc>
          <w:p>
            <w:pPr>
              <w:pStyle w:stlname="Normal" w:val="Normal"/>
              <w:jc w:val="right"/>
            </w:pPr>
            <w:r>
              <w:t>20</w:t>
            </w:r>
          </w:p>
        </w:tc>
        <w:tc>
          <w:p>
            <w:pPr>
              <w:pStyle w:stlname="Normal" w:val="Normal"/>
              <w:jc w:val="left"/>
            </w:pPr>
            <w:r>
              <w:t>Examination for suspected mental disorder</w:t>
            </w:r>
          </w:p>
        </w:tc>
        <w:tc>
          <w:p>
            <w:pPr>
              <w:pStyle w:stlname="Normal" w:val="Normal"/>
              <w:jc w:val="right"/>
            </w:pPr>
            <w:r>
              <w:t>      600</w:t>
            </w:r>
          </w:p>
        </w:tc>
        <w:tc>
          <w:p>
            <w:pPr>
              <w:pStyle w:stlname="Normal" w:val="Normal"/>
              <w:jc w:val="right"/>
            </w:pPr>
            <w:r>
              <w:t>      300</w:t>
            </w:r>
          </w:p>
        </w:tc>
      </w:tr>
      <w:tr>
        <w:tc>
          <w:p>
            <w:pPr>
              <w:pStyle w:stlname="Normal" w:val="Normal"/>
              <w:jc w:val="right"/>
            </w:pPr>
            <w:r>
              <w:t>21</w:t>
            </w:r>
          </w:p>
        </w:tc>
        <w:tc>
          <w:p>
            <w:pPr>
              <w:pStyle w:stlname="Normal" w:val="Normal"/>
              <w:jc w:val="left"/>
            </w:pPr>
            <w:r>
              <w:t>Examination for suspected tuberculosis</w:t>
            </w:r>
          </w:p>
        </w:tc>
        <w:tc>
          <w:p>
            <w:pPr>
              <w:pStyle w:stlname="Normal" w:val="Normal"/>
              <w:jc w:val="right"/>
            </w:pPr>
            <w:r>
              <w:t>      600</w:t>
            </w:r>
          </w:p>
        </w:tc>
        <w:tc>
          <w:p>
            <w:pPr>
              <w:pStyle w:stlname="Normal" w:val="Normal"/>
              <w:jc w:val="right"/>
            </w:pPr>
            <w:r>
              <w:t>      300</w:t>
            </w:r>
          </w:p>
        </w:tc>
      </w:tr>
      <w:tr>
        <w:tc>
          <w:p>
            <w:pPr>
              <w:pStyle w:stlname="Normal" w:val="Normal"/>
              <w:jc w:val="right"/>
            </w:pPr>
            <w:r>
              <w:t>22</w:t>
            </w:r>
          </w:p>
        </w:tc>
        <w:tc>
          <w:p>
            <w:pPr>
              <w:pStyle w:stlname="Normal" w:val="Normal"/>
              <w:jc w:val="left"/>
            </w:pPr>
            <w:r>
              <w:t>Pretransplant evaluation of donor</w:t>
            </w:r>
          </w:p>
        </w:tc>
        <w:tc>
          <w:p>
            <w:pPr>
              <w:pStyle w:stlname="Normal" w:val="Normal"/>
              <w:jc w:val="right"/>
            </w:pPr>
            <w:r>
              <w:t>      500</w:t>
            </w:r>
          </w:p>
        </w:tc>
        <w:tc>
          <w:p>
            <w:pPr>
              <w:pStyle w:stlname="Normal" w:val="Normal"/>
              <w:jc w:val="right"/>
            </w:pPr>
            <w:r>
              <w:t>      300</w:t>
            </w:r>
          </w:p>
        </w:tc>
      </w:tr>
      <w:tr>
        <w:tc>
          <w:p>
            <w:pPr>
              <w:pStyle w:stlname="Normal" w:val="Normal"/>
              <w:jc w:val="right"/>
            </w:pPr>
            <w:r>
              <w:t>23</w:t>
            </w:r>
          </w:p>
        </w:tc>
        <w:tc>
          <w:p>
            <w:pPr>
              <w:pStyle w:stlname="Normal" w:val="Normal"/>
              <w:jc w:val="left"/>
            </w:pPr>
            <w:r>
              <w:t>Examination for suspected cardiovascular disease</w:t>
            </w:r>
          </w:p>
        </w:tc>
        <w:tc>
          <w:p>
            <w:pPr>
              <w:pStyle w:stlname="Normal" w:val="Normal"/>
              <w:jc w:val="right"/>
            </w:pPr>
            <w:r>
              <w:t>      500</w:t>
            </w:r>
          </w:p>
        </w:tc>
        <w:tc>
          <w:p>
            <w:pPr>
              <w:pStyle w:stlname="Normal" w:val="Normal"/>
              <w:jc w:val="right"/>
            </w:pPr>
            <w:r>
              <w:t>      300</w:t>
            </w:r>
          </w:p>
        </w:tc>
      </w:tr>
      <w:tr>
        <w:tc>
          <w:p>
            <w:pPr>
              <w:pStyle w:stlname="Normal" w:val="Normal"/>
              <w:jc w:val="right"/>
            </w:pPr>
            <w:r>
              <w:t>24</w:t>
            </w:r>
          </w:p>
        </w:tc>
        <w:tc>
          <w:p>
            <w:pPr>
              <w:pStyle w:stlname="Normal" w:val="Normal"/>
              <w:jc w:val="left"/>
            </w:pPr>
            <w:r>
              <w:t>Examination for injuries</w:t>
            </w:r>
          </w:p>
        </w:tc>
        <w:tc>
          <w:p>
            <w:pPr>
              <w:pStyle w:stlname="Normal" w:val="Normal"/>
              <w:jc w:val="right"/>
            </w:pPr>
            <w:r>
              <w:t>      500</w:t>
            </w:r>
          </w:p>
        </w:tc>
        <w:tc>
          <w:p>
            <w:pPr>
              <w:pStyle w:stlname="Normal" w:val="Normal"/>
              <w:jc w:val="right"/>
            </w:pPr>
            <w:r>
              <w:t>      300</w:t>
            </w:r>
          </w:p>
        </w:tc>
      </w:tr>
      <w:tr>
        <w:tc>
          <w:p>
            <w:pPr>
              <w:pStyle w:stlname="Normal" w:val="Normal"/>
              <w:jc w:val="right"/>
            </w:pPr>
            <w:r>
              <w:t>25</w:t>
            </w:r>
          </w:p>
        </w:tc>
        <w:tc>
          <w:p>
            <w:pPr>
              <w:pStyle w:stlname="Normal" w:val="Normal"/>
              <w:jc w:val="left"/>
            </w:pPr>
            <w:r>
              <w:t>Prophylactic immunotherapy</w:t>
            </w:r>
          </w:p>
        </w:tc>
        <w:tc>
          <w:p>
            <w:pPr>
              <w:pStyle w:stlname="Normal" w:val="Normal"/>
              <w:jc w:val="right"/>
            </w:pPr>
            <w:r>
              <w:t>      500</w:t>
            </w:r>
          </w:p>
        </w:tc>
        <w:tc>
          <w:p>
            <w:pPr>
              <w:pStyle w:stlname="Normal" w:val="Normal"/>
              <w:jc w:val="right"/>
            </w:pPr>
            <w:r>
              <w:t>      300</w:t>
            </w:r>
          </w:p>
        </w:tc>
      </w:tr>
    </w:tbl>
    <w:p>
      <w:pPr>
        <w:pStyle w:val="Normal"/>
      </w:pPr>
      <w:r>
        <w:t xml:space="preserve">Query executed in 6.63 secs</w:t>
      </w:r>
    </w:p>
    <w:p>
      <w:pPr>
        <w:pStyle w:val="Normal"/>
      </w:pPr>
      <w:r>
        <w:t xml:space="preserve">Table 19 omitted because no mapped devices were found.</w:t>
      </w:r>
    </w:p>
    <w:p>
      <w:pPr>
        <w:pStyle w:val="Normal"/>
      </w:pPr>
      <w:r>
        <w:t xml:space="preserve">Query executed in 0.09 secs</w:t>
      </w:r>
    </w:p>
    <w:p>
      <w:pPr>
        <w:pStyle w:val="Normal"/>
      </w:pPr>
      <w:r>
        <w:t xml:space="preserve">Table 20. All 2 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Outpatient Hospital</w:t>
            </w:r>
          </w:p>
        </w:tc>
        <w:tc>
          <w:p>
            <w:pPr>
              <w:pStyle w:stlname="Normal" w:val="Normal"/>
              <w:jc w:val="right"/>
            </w:pPr>
            <w:r>
              <w:t>6,864,000</w:t>
            </w:r>
          </w:p>
        </w:tc>
        <w:tc>
          <w:p>
            <w:pPr>
              <w:pStyle w:stlname="Normal" w:val="Normal"/>
              <w:jc w:val="right"/>
            </w:pPr>
            <w:r>
              <w:t>6,863,000</w:t>
            </w:r>
          </w:p>
        </w:tc>
      </w:tr>
      <w:tr>
        <w:tc>
          <w:p>
            <w:pPr>
              <w:pStyle w:stlname="Normal" w:val="Normal"/>
              <w:jc w:val="right"/>
            </w:pPr>
            <w:r>
              <w:t>2</w:t>
            </w:r>
          </w:p>
        </w:tc>
        <w:tc>
          <w:p>
            <w:pPr>
              <w:pStyle w:stlname="Normal" w:val="Normal"/>
              <w:jc w:val="left"/>
            </w:pPr>
            <w:r>
              <w:t>Outpatient Visit</w:t>
            </w:r>
          </w:p>
        </w:tc>
        <w:tc>
          <w:p>
            <w:pPr>
              <w:pStyle w:stlname="Normal" w:val="Normal"/>
              <w:jc w:val="right"/>
            </w:pPr>
            <w:r>
              <w:t>3,432,000</w:t>
            </w:r>
          </w:p>
        </w:tc>
        <w:tc>
          <w:p>
            <w:pPr>
              <w:pStyle w:stlname="Normal" w:val="Normal"/>
              <w:jc w:val="right"/>
            </w:pPr>
            <w:r>
              <w:t>3,431,500</w:t>
            </w:r>
          </w:p>
        </w:tc>
      </w:tr>
    </w:tbl>
    <w:p>
      <w:pPr>
        <w:pStyle w:val="Normal"/>
      </w:pPr>
      <w:r>
        <w:t xml:space="preserve">Query executed in 21.54 secs</w:t>
      </w:r>
    </w:p>
    <w:p>
      <w:pPr>
        <w:pStyle w:val="Heading2"/>
      </w:pPr>
      <w:r>
        <w:t xml:space="preserve">Source to concept map</w:t>
      </w:r>
    </w:p>
    <w:p>
      <w:pPr>
        <w:pStyle w:val="Highlight"/>
      </w:pPr>
      <w:r>
        <w:t xml:space="preserve">If you did not use the source_to_concept_map table in the ETL the table below will be empty. In that case provide your custom mappings in an Excel file.</w:t>
      </w:r>
    </w:p>
    <w:p>
      <w:pPr>
        <w:pStyle w:val="Normal"/>
      </w:pPr>
      <w:r>
        <w:t xml:space="preserve">Table 21. Source to concept map breakdown</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SOURCE_VOCABULARY_ID</w:t>
            </w:r>
          </w:p>
        </w:tc>
        <w:tc>
          <w:p>
            <w:pPr>
              <w:pStyle w:stlname="Normal" w:val="Normal"/>
              <w:jc w:val="left"/>
            </w:pPr>
            <w:r>
              <w:t>TARGET_VOCABULARY_ID</w:t>
            </w:r>
          </w:p>
        </w:tc>
        <w:tc>
          <w:p>
            <w:pPr>
              <w:pStyle w:stlname="Normal" w:val="Normal"/>
              <w:jc w:val="right"/>
            </w:pPr>
            <w:r>
              <w:t>COUNT</w:t>
            </w:r>
          </w:p>
        </w:tc>
      </w:tr>
      <w:tr>
        <w:tc>
          <w:p>
            <w:pPr>
              <w:pStyle w:stlname="Normal" w:val="Normal"/>
              <w:jc w:val="left"/>
            </w:pPr>
            <w:r>
              <w:t/>
            </w:r>
          </w:p>
        </w:tc>
        <w:tc>
          <w:p>
            <w:pPr>
              <w:pStyle w:stlname="Normal" w:val="Normal"/>
              <w:jc w:val="left"/>
            </w:pPr>
            <w:r>
              <w:t/>
            </w:r>
          </w:p>
        </w:tc>
        <w:tc>
          <w:p>
            <w:pPr>
              <w:pStyle w:stlname="Normal" w:val="Normal"/>
              <w:jc w:val="right"/>
            </w:pPr>
            <w:r>
              <w:t/>
            </w:r>
          </w:p>
        </w:tc>
      </w:tr>
    </w:tbl>
    <w:p>
      <w:pPr>
        <w:pStyle w:val="Normal"/>
      </w:pPr>
      <w:r>
        <w:t xml:space="preserve"> </w:t>
      </w:r>
    </w:p>
    <w:p>
      <w:pPr>
        <w:pStyle w:val="Normal"/>
      </w:pPr>
      <w:r>
        <w:t xml:space="preserve">Query executed in  0.17 secs</w:t>
      </w:r>
    </w:p>
    <w:p>
      <w:pPr>
        <w:pStyle w:val="Highlight"/>
      </w:pPr>
      <w:r>
        <w:t xml:space="preserve">Note that the full source_to_concept_map table is added in the results.zip</w:t>
      </w:r>
    </w:p>
    <w:p>
      <w:pPr>
        <w:pStyle w:val="Heading1"/>
      </w:pPr>
      <w:r>
        <w:t xml:space="preserve">Technical Infrastructure</w:t>
      </w:r>
    </w:p>
    <w:p>
      <w:pPr>
        <w:pStyle w:val="Highlight"/>
      </w:pPr>
      <w:r>
        <w:t xml:space="preserve">Check that the following tools are available and functional: ATLAS, ACHILLES report. Functionality needs to be tested by design of cohort in Atlas, generation of cohort counts in ATLAS, execution of a simple cohort characterisation in ATLAS.</w:t>
      </w:r>
    </w:p>
    <w:p>
      <w:pPr>
        <w:pStyle w:val="Highlight"/>
      </w:pPr>
      <w:r>
        <w:t xml:space="preserve">Is the data source added in the EHDEN Database Catalogue and has the CatalogUeExport results been uploaded for the visualizations? Also describe if a process has been agreed for updating this information regularly.</w:t>
      </w:r>
    </w:p>
    <w:p>
      <w:pPr>
        <w:pStyle w:val="Highlight"/>
      </w:pPr>
      <w:r>
        <w:t xml:space="preserve">Add additional relevant information about the local infrastructure here, such as backup facilities, specifications webserver hosting ATLAS, testing environment if available etc.</w:t>
      </w:r>
    </w:p>
    <w:p>
      <w:pPr>
        <w:pStyle w:val="Heading2"/>
      </w:pPr>
      <w:r>
        <w:t xml:space="preserve">CDM Source Table</w:t>
      </w:r>
    </w:p>
    <w:p>
      <w:pPr>
        <w:pStyle w:val="Normal"/>
      </w:pPr>
      <w:r>
        <w:t xml:space="preserve">Table 22. cdm_source table content</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field</w:t>
            </w:r>
          </w:p>
        </w:tc>
        <w:tc>
          <w:p>
            <w:pPr>
              <w:pStyle w:stlname="Normal" w:val="Normal"/>
              <w:jc w:val="left"/>
            </w:pPr>
            <w:r>
              <w:t>1</w:t>
            </w:r>
          </w:p>
        </w:tc>
        <w:tc>
          <w:p>
            <w:pPr>
              <w:pStyle w:stlname="Normal" w:val="Normal"/>
              <w:jc w:val="left"/>
            </w:pPr>
            <w:r>
              <w:t>2</w:t>
            </w:r>
          </w:p>
        </w:tc>
        <w:tc>
          <w:p>
            <w:pPr>
              <w:pStyle w:stlname="Normal" w:val="Normal"/>
              <w:jc w:val="left"/>
            </w:pPr>
            <w:r>
              <w:t>3</w:t>
            </w:r>
          </w:p>
        </w:tc>
        <w:tc>
          <w:p>
            <w:pPr>
              <w:pStyle w:stlname="Normal" w:val="Normal"/>
              <w:jc w:val="left"/>
            </w:pPr>
            <w:r>
              <w:t>4</w:t>
            </w:r>
          </w:p>
        </w:tc>
        <w:tc>
          <w:p>
            <w:pPr>
              <w:pStyle w:stlname="Normal" w:val="Normal"/>
              <w:jc w:val="left"/>
            </w:pPr>
            <w:r>
              <w:t>5</w:t>
            </w:r>
          </w:p>
        </w:tc>
        <w:tc>
          <w:p>
            <w:pPr>
              <w:pStyle w:stlname="Normal" w:val="Normal"/>
              <w:jc w:val="left"/>
            </w:pPr>
            <w:r>
              <w:t>6</w:t>
            </w:r>
          </w:p>
        </w:tc>
        <w:tc>
          <w:p>
            <w:pPr>
              <w:pStyle w:stlname="Normal" w:val="Normal"/>
              <w:jc w:val="left"/>
            </w:pPr>
            <w:r>
              <w:t>7</w:t>
            </w:r>
          </w:p>
        </w:tc>
        <w:tc>
          <w:p>
            <w:pPr>
              <w:pStyle w:stlname="Normal" w:val="Normal"/>
              <w:jc w:val="left"/>
            </w:pPr>
            <w:r>
              <w:t>8</w:t>
            </w:r>
          </w:p>
        </w:tc>
        <w:tc>
          <w:p>
            <w:pPr>
              <w:pStyle w:stlname="Normal" w:val="Normal"/>
              <w:jc w:val="left"/>
            </w:pPr>
            <w:r>
              <w:t>9</w:t>
            </w:r>
          </w:p>
        </w:tc>
        <w:tc>
          <w:p>
            <w:pPr>
              <w:pStyle w:stlname="Normal" w:val="Normal"/>
              <w:jc w:val="left"/>
            </w:pPr>
            <w:r>
              <w:t>10</w:t>
            </w:r>
          </w:p>
        </w:tc>
        <w:tc>
          <w:p>
            <w:pPr>
              <w:pStyle w:stlname="Normal" w:val="Normal"/>
              <w:jc w:val="left"/>
            </w:pPr>
            <w:r>
              <w:t>11</w:t>
            </w:r>
          </w:p>
        </w:tc>
        <w:tc>
          <w:p>
            <w:pPr>
              <w:pStyle w:stlname="Normal" w:val="Normal"/>
              <w:jc w:val="left"/>
            </w:pPr>
            <w:r>
              <w:t>12</w:t>
            </w:r>
          </w:p>
        </w:tc>
        <w:tc>
          <w:p>
            <w:pPr>
              <w:pStyle w:stlname="Normal" w:val="Normal"/>
              <w:jc w:val="left"/>
            </w:pPr>
            <w:r>
              <w:t>13</w:t>
            </w:r>
          </w:p>
        </w:tc>
        <w:tc>
          <w:p>
            <w:pPr>
              <w:pStyle w:stlname="Normal" w:val="Normal"/>
              <w:jc w:val="left"/>
            </w:pPr>
            <w:r>
              <w:t>14</w:t>
            </w:r>
          </w:p>
        </w:tc>
        <w:tc>
          <w:p>
            <w:pPr>
              <w:pStyle w:stlname="Normal" w:val="Normal"/>
              <w:jc w:val="left"/>
            </w:pPr>
            <w:r>
              <w:t>15</w:t>
            </w:r>
          </w:p>
        </w:tc>
        <w:tc>
          <w:p>
            <w:pPr>
              <w:pStyle w:stlname="Normal" w:val="Normal"/>
              <w:jc w:val="left"/>
            </w:pPr>
            <w:r>
              <w:t>16</w:t>
            </w:r>
          </w:p>
        </w:tc>
      </w:tr>
      <w:tr>
        <w:tc>
          <w:p>
            <w:pPr>
              <w:pStyle w:stlname="Normal" w:val="Normal"/>
              <w:jc w:val="left"/>
            </w:pPr>
            <w:r>
              <w:t>CDM_SOURCE_NAME</w:t>
            </w:r>
          </w:p>
        </w:tc>
        <w:tc>
          <w:p>
            <w:pPr>
              <w:pStyle w:stlname="Normal" w:val="Normal"/>
              <w:jc w:val="left"/>
            </w:pPr>
            <w:r>
              <w:t>FDZ_format 1</w:t>
            </w:r>
          </w:p>
        </w:tc>
        <w:tc>
          <w:p>
            <w:pPr>
              <w:pStyle w:stlname="Normal" w:val="Normal"/>
              <w:jc w:val="left"/>
            </w:pPr>
            <w:r>
              <w:t>format1</w:t>
            </w:r>
          </w:p>
        </w:tc>
        <w:tc>
          <w:p>
            <w:pPr>
              <w:pStyle w:stlname="Normal" w:val="Normal"/>
              <w:jc w:val="left"/>
            </w:pPr>
            <w:r>
              <w:t>format1</w:t>
            </w:r>
          </w:p>
        </w:tc>
        <w:tc>
          <w:p>
            <w:pPr>
              <w:pStyle w:stlname="Normal" w:val="Normal"/>
              <w:jc w:val="left"/>
            </w:pPr>
            <w:r>
              <w:t>FDZ_format 1</w:t>
            </w:r>
          </w:p>
        </w:tc>
        <w:tc>
          <w:p>
            <w:pPr>
              <w:pStyle w:stlname="Normal" w:val="Normal"/>
              <w:jc w:val="left"/>
            </w:pPr>
            <w:r>
              <w:t>FDZ_format1_test</w:t>
            </w:r>
          </w:p>
        </w:tc>
        <w:tc>
          <w:p>
            <w:pPr>
              <w:pStyle w:stlname="Normal" w:val="Normal"/>
              <w:jc w:val="left"/>
            </w:pPr>
            <w:r>
              <w:t>FDZ_format 1</w:t>
            </w:r>
          </w:p>
        </w:tc>
        <w:tc>
          <w:p>
            <w:pPr>
              <w:pStyle w:stlname="Normal" w:val="Normal"/>
              <w:jc w:val="left"/>
            </w:pPr>
            <w:r>
              <w:t>FDZ_format1_test</w:t>
            </w:r>
          </w:p>
        </w:tc>
        <w:tc>
          <w:p>
            <w:pPr>
              <w:pStyle w:stlname="Normal" w:val="Normal"/>
              <w:jc w:val="left"/>
            </w:pPr>
            <w:r>
              <w:t>FDZ_format 1</w:t>
            </w:r>
          </w:p>
        </w:tc>
        <w:tc>
          <w:p>
            <w:pPr>
              <w:pStyle w:stlname="Normal" w:val="Normal"/>
              <w:jc w:val="left"/>
            </w:pPr>
            <w:r>
              <w:t>FDZ_format 1</w:t>
            </w:r>
          </w:p>
        </w:tc>
        <w:tc>
          <w:p>
            <w:pPr>
              <w:pStyle w:stlname="Normal" w:val="Normal"/>
              <w:jc w:val="left"/>
            </w:pPr>
            <w:r>
              <w:t>FDZ_format1_test</w:t>
            </w:r>
          </w:p>
        </w:tc>
        <w:tc>
          <w:p>
            <w:pPr>
              <w:pStyle w:stlname="Normal" w:val="Normal"/>
              <w:jc w:val="left"/>
            </w:pPr>
            <w:r>
              <w:t>FDZ_format 1</w:t>
            </w:r>
          </w:p>
        </w:tc>
        <w:tc>
          <w:p>
            <w:pPr>
              <w:pStyle w:stlname="Normal" w:val="Normal"/>
              <w:jc w:val="left"/>
            </w:pPr>
            <w:r>
              <w:t>FDZ_format 1</w:t>
            </w:r>
          </w:p>
        </w:tc>
        <w:tc>
          <w:p>
            <w:pPr>
              <w:pStyle w:stlname="Normal" w:val="Normal"/>
              <w:jc w:val="left"/>
            </w:pPr>
            <w:r>
              <w:t>FDZ_format 1</w:t>
            </w:r>
          </w:p>
        </w:tc>
        <w:tc>
          <w:p>
            <w:pPr>
              <w:pStyle w:stlname="Normal" w:val="Normal"/>
              <w:jc w:val="left"/>
            </w:pPr>
            <w:r>
              <w:t>FDZ_format1_test</w:t>
            </w:r>
          </w:p>
        </w:tc>
        <w:tc>
          <w:p>
            <w:pPr>
              <w:pStyle w:stlname="Normal" w:val="Normal"/>
              <w:jc w:val="left"/>
            </w:pPr>
            <w:r>
              <w:t>FDZ_format 1</w:t>
            </w:r>
          </w:p>
        </w:tc>
        <w:tc>
          <w:p>
            <w:pPr>
              <w:pStyle w:stlname="Normal" w:val="Normal"/>
              <w:jc w:val="left"/>
            </w:pPr>
            <w:r>
              <w:t>FDZ_format1_test</w:t>
            </w:r>
          </w:p>
        </w:tc>
      </w:tr>
      <w:tr>
        <w:tc>
          <w:p>
            <w:pPr>
              <w:pStyle w:stlname="Normal" w:val="Normal"/>
              <w:jc w:val="left"/>
            </w:pPr>
            <w:r>
              <w:t>CDM_SOURCE_ABBREVIATION</w:t>
            </w:r>
          </w:p>
        </w:tc>
        <w:tc>
          <w:p>
            <w:pPr>
              <w:pStyle w:stlname="Normal" w:val="Normal"/>
              <w:jc w:val="left"/>
            </w:pPr>
            <w:r>
              <w:t>format1</w:t>
            </w:r>
          </w:p>
        </w:tc>
        <w:tc>
          <w:p>
            <w:pPr>
              <w:pStyle w:stlname="Normal" w:val="Normal"/>
              <w:jc w:val="left"/>
            </w:pPr>
            <w:r>
              <w:t>MEVIS_format1</w:t>
            </w:r>
          </w:p>
        </w:tc>
        <w:tc>
          <w:p>
            <w:pPr>
              <w:pStyle w:stlname="Normal" w:val="Normal"/>
              <w:jc w:val="left"/>
            </w:pPr>
            <w:r>
              <w:t>MEVIS_format1</w:t>
            </w:r>
          </w:p>
        </w:tc>
        <w:tc>
          <w:p>
            <w:pPr>
              <w:pStyle w:stlname="Normal" w:val="Normal"/>
              <w:jc w:val="left"/>
            </w:pPr>
            <w:r>
              <w:t>FDZ_format1_test</w:t>
            </w:r>
          </w:p>
        </w:tc>
        <w:tc>
          <w:p>
            <w:pPr>
              <w:pStyle w:stlname="Normal" w:val="Normal"/>
              <w:jc w:val="left"/>
            </w:pPr>
            <w:r>
              <w:t>MEVIS_format1</w:t>
            </w:r>
          </w:p>
        </w:tc>
        <w:tc>
          <w:p>
            <w:pPr>
              <w:pStyle w:stlname="Normal" w:val="Normal"/>
              <w:jc w:val="left"/>
            </w:pPr>
            <w:r>
              <w:t>FDZ_format1_test</w:t>
            </w:r>
          </w:p>
        </w:tc>
        <w:tc>
          <w:p>
            <w:pPr>
              <w:pStyle w:stlname="Normal" w:val="Normal"/>
              <w:jc w:val="left"/>
            </w:pPr>
            <w:r>
              <w:t>MEVIS_format1</w:t>
            </w:r>
          </w:p>
        </w:tc>
        <w:tc>
          <w:p>
            <w:pPr>
              <w:pStyle w:stlname="Normal" w:val="Normal"/>
              <w:jc w:val="left"/>
            </w:pPr>
            <w:r>
              <w:t>FDZ_format1_test</w:t>
            </w:r>
          </w:p>
        </w:tc>
        <w:tc>
          <w:p>
            <w:pPr>
              <w:pStyle w:stlname="Normal" w:val="Normal"/>
              <w:jc w:val="left"/>
            </w:pPr>
            <w:r>
              <w:t>FDZ_format1_test</w:t>
            </w:r>
          </w:p>
        </w:tc>
        <w:tc>
          <w:p>
            <w:pPr>
              <w:pStyle w:stlname="Normal" w:val="Normal"/>
              <w:jc w:val="left"/>
            </w:pPr>
            <w:r>
              <w:t>MEVIS_format1</w:t>
            </w:r>
          </w:p>
        </w:tc>
        <w:tc>
          <w:p>
            <w:pPr>
              <w:pStyle w:stlname="Normal" w:val="Normal"/>
              <w:jc w:val="left"/>
            </w:pPr>
            <w:r>
              <w:t>FDZ_format1_test</w:t>
            </w:r>
          </w:p>
        </w:tc>
        <w:tc>
          <w:p>
            <w:pPr>
              <w:pStyle w:stlname="Normal" w:val="Normal"/>
              <w:jc w:val="left"/>
            </w:pPr>
            <w:r>
              <w:t>FDZ_format1_test</w:t>
            </w:r>
          </w:p>
        </w:tc>
        <w:tc>
          <w:p>
            <w:pPr>
              <w:pStyle w:stlname="Normal" w:val="Normal"/>
              <w:jc w:val="left"/>
            </w:pPr>
            <w:r>
              <w:t>FDZ_format1_test</w:t>
            </w:r>
          </w:p>
        </w:tc>
        <w:tc>
          <w:p>
            <w:pPr>
              <w:pStyle w:stlname="Normal" w:val="Normal"/>
              <w:jc w:val="left"/>
            </w:pPr>
            <w:r>
              <w:t>MEVIS_format1</w:t>
            </w:r>
          </w:p>
        </w:tc>
        <w:tc>
          <w:p>
            <w:pPr>
              <w:pStyle w:stlname="Normal" w:val="Normal"/>
              <w:jc w:val="left"/>
            </w:pPr>
            <w:r>
              <w:t>FDZ_format1_test</w:t>
            </w:r>
          </w:p>
        </w:tc>
        <w:tc>
          <w:p>
            <w:pPr>
              <w:pStyle w:stlname="Normal" w:val="Normal"/>
              <w:jc w:val="left"/>
            </w:pPr>
            <w:r>
              <w:t>MEVIS_format1</w:t>
            </w:r>
          </w:p>
        </w:tc>
      </w:tr>
      <w:tr>
        <w:tc>
          <w:p>
            <w:pPr>
              <w:pStyle w:stlname="Normal" w:val="Normal"/>
              <w:jc w:val="left"/>
            </w:pPr>
            <w:r>
              <w:t>CDM_HOLDER</w:t>
            </w:r>
          </w:p>
        </w:tc>
        <w:tc>
          <w:p>
            <w:pPr>
              <w:pStyle w:stlname="Normal" w:val="Normal"/>
              <w:jc w:val="left"/>
            </w:pPr>
            <w:r>
              <w:t>MEVIS_mfinster</w:t>
            </w:r>
          </w:p>
        </w:tc>
        <w:tc>
          <w:p>
            <w:pPr>
              <w:pStyle w:stlname="Normal" w:val="Normal"/>
              <w:jc w:val="left"/>
            </w:pPr>
            <w:r>
              <w:t>MEVIS</w:t>
            </w:r>
          </w:p>
        </w:tc>
        <w:tc>
          <w:p>
            <w:pPr>
              <w:pStyle w:stlname="Normal" w:val="Normal"/>
              <w:jc w:val="left"/>
            </w:pPr>
            <w:r>
              <w:t>MEVIS</w:t>
            </w:r>
          </w:p>
        </w:tc>
        <w:tc>
          <w:p>
            <w:pPr>
              <w:pStyle w:stlname="Normal" w:val="Normal"/>
              <w:jc w:val="left"/>
            </w:pPr>
            <w:r>
              <w:t>MEVIS_mfinster</w:t>
            </w:r>
          </w:p>
        </w:tc>
        <w:tc>
          <w:p>
            <w:pPr>
              <w:pStyle w:stlname="Normal" w:val="Normal"/>
              <w:jc w:val="left"/>
            </w:pPr>
            <w:r>
              <w:t>MEVIS</w:t>
            </w:r>
          </w:p>
        </w:tc>
        <w:tc>
          <w:p>
            <w:pPr>
              <w:pStyle w:stlname="Normal" w:val="Normal"/>
              <w:jc w:val="left"/>
            </w:pPr>
            <w:r>
              <w:t>MEVIS_mfinster</w:t>
            </w:r>
          </w:p>
        </w:tc>
        <w:tc>
          <w:p>
            <w:pPr>
              <w:pStyle w:stlname="Normal" w:val="Normal"/>
              <w:jc w:val="left"/>
            </w:pPr>
            <w:r>
              <w:t>MEVIS</w:t>
            </w:r>
          </w:p>
        </w:tc>
        <w:tc>
          <w:p>
            <w:pPr>
              <w:pStyle w:stlname="Normal" w:val="Normal"/>
              <w:jc w:val="left"/>
            </w:pPr>
            <w:r>
              <w:t>MEVIS_mfinster</w:t>
            </w:r>
          </w:p>
        </w:tc>
        <w:tc>
          <w:p>
            <w:pPr>
              <w:pStyle w:stlname="Normal" w:val="Normal"/>
              <w:jc w:val="left"/>
            </w:pPr>
            <w:r>
              <w:t>MEVIS_mfinster</w:t>
            </w:r>
          </w:p>
        </w:tc>
        <w:tc>
          <w:p>
            <w:pPr>
              <w:pStyle w:stlname="Normal" w:val="Normal"/>
              <w:jc w:val="left"/>
            </w:pPr>
            <w:r>
              <w:t>MEVIS</w:t>
            </w:r>
          </w:p>
        </w:tc>
        <w:tc>
          <w:p>
            <w:pPr>
              <w:pStyle w:stlname="Normal" w:val="Normal"/>
              <w:jc w:val="left"/>
            </w:pPr>
            <w:r>
              <w:t>MEVIS_mfinster</w:t>
            </w:r>
          </w:p>
        </w:tc>
        <w:tc>
          <w:p>
            <w:pPr>
              <w:pStyle w:stlname="Normal" w:val="Normal"/>
              <w:jc w:val="left"/>
            </w:pPr>
            <w:r>
              <w:t>MEVIS_mfinster</w:t>
            </w:r>
          </w:p>
        </w:tc>
        <w:tc>
          <w:p>
            <w:pPr>
              <w:pStyle w:stlname="Normal" w:val="Normal"/>
              <w:jc w:val="left"/>
            </w:pPr>
            <w:r>
              <w:t>MEVIS_mfinster</w:t>
            </w:r>
          </w:p>
        </w:tc>
        <w:tc>
          <w:p>
            <w:pPr>
              <w:pStyle w:stlname="Normal" w:val="Normal"/>
              <w:jc w:val="left"/>
            </w:pPr>
            <w:r>
              <w:t>MEVIS</w:t>
            </w:r>
          </w:p>
        </w:tc>
        <w:tc>
          <w:p>
            <w:pPr>
              <w:pStyle w:stlname="Normal" w:val="Normal"/>
              <w:jc w:val="left"/>
            </w:pPr>
            <w:r>
              <w:t>MEVIS_mfinster</w:t>
            </w:r>
          </w:p>
        </w:tc>
        <w:tc>
          <w:p>
            <w:pPr>
              <w:pStyle w:stlname="Normal" w:val="Normal"/>
              <w:jc w:val="left"/>
            </w:pPr>
            <w:r>
              <w:t>MEVIS</w:t>
            </w:r>
          </w:p>
        </w:tc>
      </w:tr>
      <w:tr>
        <w:tc>
          <w:p>
            <w:pPr>
              <w:pStyle w:stlname="Normal" w:val="Normal"/>
              <w:jc w:val="left"/>
            </w:pPr>
            <w:r>
              <w:t>SOURCE_DESCRIPTION</w:t>
            </w:r>
          </w:p>
        </w:tc>
        <w:tc>
          <w:p>
            <w:pPr>
              <w:pStyle w:stlname="Normal" w:val="Normal"/>
              <w:jc w:val="left"/>
            </w:pPr>
            <w:r>
              <w:t/>
            </w:r>
          </w:p>
        </w:tc>
        <w:tc>
          <w:p>
            <w:pPr>
              <w:pStyle w:stlname="Normal" w:val="Normal"/>
              <w:jc w:val="left"/>
            </w:pPr>
            <w:r>
              <w:t>FDZ_format1</w:t>
            </w:r>
          </w:p>
        </w:tc>
        <w:tc>
          <w:p>
            <w:pPr>
              <w:pStyle w:stlname="Normal" w:val="Normal"/>
              <w:jc w:val="left"/>
            </w:pPr>
            <w:r>
              <w:t>FDZ_format1</w:t>
            </w:r>
          </w:p>
        </w:tc>
        <w:tc>
          <w:p>
            <w:pPr>
              <w:pStyle w:stlname="Normal" w:val="Normal"/>
              <w:jc w:val="left"/>
            </w:pPr>
            <w:r>
              <w:t/>
            </w:r>
          </w:p>
        </w:tc>
        <w:tc>
          <w:p>
            <w:pPr>
              <w:pStyle w:stlname="Normal" w:val="Normal"/>
              <w:jc w:val="left"/>
            </w:pPr>
            <w:r>
              <w:t>FDZ_format1</w:t>
            </w:r>
          </w:p>
        </w:tc>
        <w:tc>
          <w:p>
            <w:pPr>
              <w:pStyle w:stlname="Normal" w:val="Normal"/>
              <w:jc w:val="left"/>
            </w:pPr>
            <w:r>
              <w:t/>
            </w:r>
          </w:p>
        </w:tc>
        <w:tc>
          <w:p>
            <w:pPr>
              <w:pStyle w:stlname="Normal" w:val="Normal"/>
              <w:jc w:val="left"/>
            </w:pPr>
            <w:r>
              <w:t>FDZ_format1</w:t>
            </w:r>
          </w:p>
        </w:tc>
        <w:tc>
          <w:p>
            <w:pPr>
              <w:pStyle w:stlname="Normal" w:val="Normal"/>
              <w:jc w:val="left"/>
            </w:pPr>
            <w:r>
              <w:t/>
            </w:r>
          </w:p>
        </w:tc>
        <w:tc>
          <w:p>
            <w:pPr>
              <w:pStyle w:stlname="Normal" w:val="Normal"/>
              <w:jc w:val="left"/>
            </w:pPr>
            <w:r>
              <w:t/>
            </w:r>
          </w:p>
        </w:tc>
        <w:tc>
          <w:p>
            <w:pPr>
              <w:pStyle w:stlname="Normal" w:val="Normal"/>
              <w:jc w:val="left"/>
            </w:pPr>
            <w:r>
              <w:t>FDZ_format1</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FDZ_format1</w:t>
            </w:r>
          </w:p>
        </w:tc>
        <w:tc>
          <w:p>
            <w:pPr>
              <w:pStyle w:stlname="Normal" w:val="Normal"/>
              <w:jc w:val="left"/>
            </w:pPr>
            <w:r>
              <w:t/>
            </w:r>
          </w:p>
        </w:tc>
        <w:tc>
          <w:p>
            <w:pPr>
              <w:pStyle w:stlname="Normal" w:val="Normal"/>
              <w:jc w:val="left"/>
            </w:pPr>
            <w:r>
              <w:t>FDZ_format1</w:t>
            </w:r>
          </w:p>
        </w:tc>
      </w:tr>
      <w:tr>
        <w:tc>
          <w:p>
            <w:pPr>
              <w:pStyle w:stlname="Normal" w:val="Normal"/>
              <w:jc w:val="left"/>
            </w:pPr>
            <w:r>
              <w:t>SOURCE_DOCUMENTATION_REFERENCE</w:t>
            </w:r>
          </w:p>
        </w:tc>
        <w:tc>
          <w:p>
            <w:pPr>
              <w:pStyle w:stlname="Normal" w:val="Normal"/>
              <w:jc w:val="left"/>
            </w:pPr>
            <w:r>
              <w:t/>
            </w:r>
          </w:p>
        </w:tc>
        <w:tc>
          <w:p>
            <w:pPr>
              <w:pStyle w:stlname="Normal" w:val="Normal"/>
              <w:jc w:val="left"/>
            </w:pPr>
            <w:r>
              <w:t>Datensatzb.</w:t>
            </w:r>
          </w:p>
        </w:tc>
        <w:tc>
          <w:p>
            <w:pPr>
              <w:pStyle w:stlname="Normal" w:val="Normal"/>
              <w:jc w:val="left"/>
            </w:pPr>
            <w:r>
              <w:t>Datensatzb.</w:t>
            </w:r>
          </w:p>
        </w:tc>
        <w:tc>
          <w:p>
            <w:pPr>
              <w:pStyle w:stlname="Normal" w:val="Normal"/>
              <w:jc w:val="left"/>
            </w:pPr>
            <w:r>
              <w:t/>
            </w:r>
          </w:p>
        </w:tc>
        <w:tc>
          <w:p>
            <w:pPr>
              <w:pStyle w:stlname="Normal" w:val="Normal"/>
              <w:jc w:val="left"/>
            </w:pPr>
            <w:r>
              <w:t>Datensatzb.</w:t>
            </w:r>
          </w:p>
        </w:tc>
        <w:tc>
          <w:p>
            <w:pPr>
              <w:pStyle w:stlname="Normal" w:val="Normal"/>
              <w:jc w:val="left"/>
            </w:pPr>
            <w:r>
              <w:t/>
            </w:r>
          </w:p>
        </w:tc>
        <w:tc>
          <w:p>
            <w:pPr>
              <w:pStyle w:stlname="Normal" w:val="Normal"/>
              <w:jc w:val="left"/>
            </w:pPr>
            <w:r>
              <w:t>Datensatzb.</w:t>
            </w:r>
          </w:p>
        </w:tc>
        <w:tc>
          <w:p>
            <w:pPr>
              <w:pStyle w:stlname="Normal" w:val="Normal"/>
              <w:jc w:val="left"/>
            </w:pPr>
            <w:r>
              <w:t/>
            </w:r>
          </w:p>
        </w:tc>
        <w:tc>
          <w:p>
            <w:pPr>
              <w:pStyle w:stlname="Normal" w:val="Normal"/>
              <w:jc w:val="left"/>
            </w:pPr>
            <w:r>
              <w:t/>
            </w:r>
          </w:p>
        </w:tc>
        <w:tc>
          <w:p>
            <w:pPr>
              <w:pStyle w:stlname="Normal" w:val="Normal"/>
              <w:jc w:val="left"/>
            </w:pPr>
            <w:r>
              <w:t>Datensatzb.</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Datensatzb.</w:t>
            </w:r>
          </w:p>
        </w:tc>
        <w:tc>
          <w:p>
            <w:pPr>
              <w:pStyle w:stlname="Normal" w:val="Normal"/>
              <w:jc w:val="left"/>
            </w:pPr>
            <w:r>
              <w:t/>
            </w:r>
          </w:p>
        </w:tc>
        <w:tc>
          <w:p>
            <w:pPr>
              <w:pStyle w:stlname="Normal" w:val="Normal"/>
              <w:jc w:val="left"/>
            </w:pPr>
            <w:r>
              <w:t>Datensatzb.</w:t>
            </w:r>
          </w:p>
        </w:tc>
      </w:tr>
      <w:tr>
        <w:tc>
          <w:p>
            <w:pPr>
              <w:pStyle w:stlname="Normal" w:val="Normal"/>
              <w:jc w:val="left"/>
            </w:pPr>
            <w:r>
              <w:t>CDM_ETL_REFERENCE</w:t>
            </w:r>
          </w:p>
        </w:tc>
        <w:tc>
          <w:p>
            <w:pPr>
              <w:pStyle w:stlname="Normal" w:val="Normal"/>
              <w:jc w:val="left"/>
            </w:pPr>
            <w:r>
              <w:t/>
            </w:r>
          </w:p>
        </w:tc>
        <w:tc>
          <w:p>
            <w:pPr>
              <w:pStyle w:stlname="Normal" w:val="Normal"/>
              <w:jc w:val="left"/>
            </w:pPr>
            <w:r>
              <w:t>https://github.com/mfinster1/FDZFormat_to_OMOP</w:t>
            </w:r>
          </w:p>
        </w:tc>
        <w:tc>
          <w:p>
            <w:pPr>
              <w:pStyle w:stlname="Normal" w:val="Normal"/>
              <w:jc w:val="left"/>
            </w:pPr>
            <w:r>
              <w:t>https://github.com/mfinster1/FDZFormat_to_OMOP</w:t>
            </w:r>
          </w:p>
        </w:tc>
        <w:tc>
          <w:p>
            <w:pPr>
              <w:pStyle w:stlname="Normal" w:val="Normal"/>
              <w:jc w:val="left"/>
            </w:pPr>
            <w:r>
              <w:t/>
            </w:r>
          </w:p>
        </w:tc>
        <w:tc>
          <w:p>
            <w:pPr>
              <w:pStyle w:stlname="Normal" w:val="Normal"/>
              <w:jc w:val="left"/>
            </w:pPr>
            <w:r>
              <w:t>https://github.com/mfinster1/FDZFormat_to_OMOP</w:t>
            </w:r>
          </w:p>
        </w:tc>
        <w:tc>
          <w:p>
            <w:pPr>
              <w:pStyle w:stlname="Normal" w:val="Normal"/>
              <w:jc w:val="left"/>
            </w:pPr>
            <w:r>
              <w:t/>
            </w:r>
          </w:p>
        </w:tc>
        <w:tc>
          <w:p>
            <w:pPr>
              <w:pStyle w:stlname="Normal" w:val="Normal"/>
              <w:jc w:val="left"/>
            </w:pPr>
            <w:r>
              <w:t>https://github.com/mfinster1/FDZFormat_to_OMOP</w:t>
            </w:r>
          </w:p>
        </w:tc>
        <w:tc>
          <w:p>
            <w:pPr>
              <w:pStyle w:stlname="Normal" w:val="Normal"/>
              <w:jc w:val="left"/>
            </w:pPr>
            <w:r>
              <w:t/>
            </w:r>
          </w:p>
        </w:tc>
        <w:tc>
          <w:p>
            <w:pPr>
              <w:pStyle w:stlname="Normal" w:val="Normal"/>
              <w:jc w:val="left"/>
            </w:pPr>
            <w:r>
              <w:t/>
            </w:r>
          </w:p>
        </w:tc>
        <w:tc>
          <w:p>
            <w:pPr>
              <w:pStyle w:stlname="Normal" w:val="Normal"/>
              <w:jc w:val="left"/>
            </w:pPr>
            <w:r>
              <w:t>https://github.com/mfinster1/FDZFormat_to_OMOP</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https://github.com/mfinster1/FDZFormat_to_OMOP</w:t>
            </w:r>
          </w:p>
        </w:tc>
        <w:tc>
          <w:p>
            <w:pPr>
              <w:pStyle w:stlname="Normal" w:val="Normal"/>
              <w:jc w:val="left"/>
            </w:pPr>
            <w:r>
              <w:t/>
            </w:r>
          </w:p>
        </w:tc>
        <w:tc>
          <w:p>
            <w:pPr>
              <w:pStyle w:stlname="Normal" w:val="Normal"/>
              <w:jc w:val="left"/>
            </w:pPr>
            <w:r>
              <w:t>https://github.com/mfinster1/FDZFormat_to_OMOP</w:t>
            </w:r>
          </w:p>
        </w:tc>
      </w:tr>
      <w:tr>
        <w:tc>
          <w:p>
            <w:pPr>
              <w:pStyle w:stlname="Normal" w:val="Normal"/>
              <w:jc w:val="left"/>
            </w:pPr>
            <w:r>
              <w:t>SOURCE_RELEASE_DATE</w:t>
            </w:r>
          </w:p>
        </w:tc>
        <w:tc>
          <w:p>
            <w:pPr>
              <w:pStyle w:stlname="Normal" w:val="Normal"/>
              <w:jc w:val="left"/>
            </w:pPr>
            <w:r>
              <w:t>2023-03-23</w:t>
            </w:r>
          </w:p>
        </w:tc>
        <w:tc>
          <w:p>
            <w:pPr>
              <w:pStyle w:stlname="Normal" w:val="Normal"/>
              <w:jc w:val="left"/>
            </w:pPr>
            <w:r>
              <w:t>2010-12-31</w:t>
            </w:r>
          </w:p>
        </w:tc>
        <w:tc>
          <w:p>
            <w:pPr>
              <w:pStyle w:stlname="Normal" w:val="Normal"/>
              <w:jc w:val="left"/>
            </w:pPr>
            <w:r>
              <w:t>2010-12-31</w:t>
            </w:r>
          </w:p>
        </w:tc>
        <w:tc>
          <w:p>
            <w:pPr>
              <w:pStyle w:stlname="Normal" w:val="Normal"/>
              <w:jc w:val="left"/>
            </w:pPr>
            <w:r>
              <w:t>2023-03-23</w:t>
            </w:r>
          </w:p>
        </w:tc>
        <w:tc>
          <w:p>
            <w:pPr>
              <w:pStyle w:stlname="Normal" w:val="Normal"/>
              <w:jc w:val="left"/>
            </w:pPr>
            <w:r>
              <w:t>2010-12-31</w:t>
            </w:r>
          </w:p>
        </w:tc>
        <w:tc>
          <w:p>
            <w:pPr>
              <w:pStyle w:stlname="Normal" w:val="Normal"/>
              <w:jc w:val="left"/>
            </w:pPr>
            <w:r>
              <w:t>2023-03-23</w:t>
            </w:r>
          </w:p>
        </w:tc>
        <w:tc>
          <w:p>
            <w:pPr>
              <w:pStyle w:stlname="Normal" w:val="Normal"/>
              <w:jc w:val="left"/>
            </w:pPr>
            <w:r>
              <w:t>2010-12-31</w:t>
            </w:r>
          </w:p>
        </w:tc>
        <w:tc>
          <w:p>
            <w:pPr>
              <w:pStyle w:stlname="Normal" w:val="Normal"/>
              <w:jc w:val="left"/>
            </w:pPr>
            <w:r>
              <w:t>2023-03-23</w:t>
            </w:r>
          </w:p>
        </w:tc>
        <w:tc>
          <w:p>
            <w:pPr>
              <w:pStyle w:stlname="Normal" w:val="Normal"/>
              <w:jc w:val="left"/>
            </w:pPr>
            <w:r>
              <w:t>2023-03-23</w:t>
            </w:r>
          </w:p>
        </w:tc>
        <w:tc>
          <w:p>
            <w:pPr>
              <w:pStyle w:stlname="Normal" w:val="Normal"/>
              <w:jc w:val="left"/>
            </w:pPr>
            <w:r>
              <w:t>2010-12-31</w:t>
            </w:r>
          </w:p>
        </w:tc>
        <w:tc>
          <w:p>
            <w:pPr>
              <w:pStyle w:stlname="Normal" w:val="Normal"/>
              <w:jc w:val="left"/>
            </w:pPr>
            <w:r>
              <w:t>2023-03-23</w:t>
            </w:r>
          </w:p>
        </w:tc>
        <w:tc>
          <w:p>
            <w:pPr>
              <w:pStyle w:stlname="Normal" w:val="Normal"/>
              <w:jc w:val="left"/>
            </w:pPr>
            <w:r>
              <w:t>2023-03-23</w:t>
            </w:r>
          </w:p>
        </w:tc>
        <w:tc>
          <w:p>
            <w:pPr>
              <w:pStyle w:stlname="Normal" w:val="Normal"/>
              <w:jc w:val="left"/>
            </w:pPr>
            <w:r>
              <w:t>2023-03-23</w:t>
            </w:r>
          </w:p>
        </w:tc>
        <w:tc>
          <w:p>
            <w:pPr>
              <w:pStyle w:stlname="Normal" w:val="Normal"/>
              <w:jc w:val="left"/>
            </w:pPr>
            <w:r>
              <w:t>2010-12-31</w:t>
            </w:r>
          </w:p>
        </w:tc>
        <w:tc>
          <w:p>
            <w:pPr>
              <w:pStyle w:stlname="Normal" w:val="Normal"/>
              <w:jc w:val="left"/>
            </w:pPr>
            <w:r>
              <w:t>2023-03-23</w:t>
            </w:r>
          </w:p>
        </w:tc>
        <w:tc>
          <w:p>
            <w:pPr>
              <w:pStyle w:stlname="Normal" w:val="Normal"/>
              <w:jc w:val="left"/>
            </w:pPr>
            <w:r>
              <w:t>2010-12-31</w:t>
            </w:r>
          </w:p>
        </w:tc>
      </w:tr>
      <w:tr>
        <w:tc>
          <w:p>
            <w:pPr>
              <w:pStyle w:stlname="Normal" w:val="Normal"/>
              <w:jc w:val="left"/>
            </w:pPr>
            <w:r>
              <w:t>CDM_RELEASE_DATE</w:t>
            </w:r>
          </w:p>
        </w:tc>
        <w:tc>
          <w:p>
            <w:pPr>
              <w:pStyle w:stlname="Normal" w:val="Normal"/>
              <w:jc w:val="left"/>
            </w:pPr>
            <w:r>
              <w:t>2023-03-23</w:t>
            </w:r>
          </w:p>
        </w:tc>
        <w:tc>
          <w:p>
            <w:pPr>
              <w:pStyle w:stlname="Normal" w:val="Normal"/>
              <w:jc w:val="left"/>
            </w:pPr>
            <w:r>
              <w:t>2024-08-29</w:t>
            </w:r>
          </w:p>
        </w:tc>
        <w:tc>
          <w:p>
            <w:pPr>
              <w:pStyle w:stlname="Normal" w:val="Normal"/>
              <w:jc w:val="left"/>
            </w:pPr>
            <w:r>
              <w:t>2024-08-29</w:t>
            </w:r>
          </w:p>
        </w:tc>
        <w:tc>
          <w:p>
            <w:pPr>
              <w:pStyle w:stlname="Normal" w:val="Normal"/>
              <w:jc w:val="left"/>
            </w:pPr>
            <w:r>
              <w:t>2023-03-23</w:t>
            </w:r>
          </w:p>
        </w:tc>
        <w:tc>
          <w:p>
            <w:pPr>
              <w:pStyle w:stlname="Normal" w:val="Normal"/>
              <w:jc w:val="left"/>
            </w:pPr>
            <w:r>
              <w:t>2024-08-29</w:t>
            </w:r>
          </w:p>
        </w:tc>
        <w:tc>
          <w:p>
            <w:pPr>
              <w:pStyle w:stlname="Normal" w:val="Normal"/>
              <w:jc w:val="left"/>
            </w:pPr>
            <w:r>
              <w:t>2023-03-23</w:t>
            </w:r>
          </w:p>
        </w:tc>
        <w:tc>
          <w:p>
            <w:pPr>
              <w:pStyle w:stlname="Normal" w:val="Normal"/>
              <w:jc w:val="left"/>
            </w:pPr>
            <w:r>
              <w:t>2024-08-30</w:t>
            </w:r>
          </w:p>
        </w:tc>
        <w:tc>
          <w:p>
            <w:pPr>
              <w:pStyle w:stlname="Normal" w:val="Normal"/>
              <w:jc w:val="left"/>
            </w:pPr>
            <w:r>
              <w:t>2023-03-23</w:t>
            </w:r>
          </w:p>
        </w:tc>
        <w:tc>
          <w:p>
            <w:pPr>
              <w:pStyle w:stlname="Normal" w:val="Normal"/>
              <w:jc w:val="left"/>
            </w:pPr>
            <w:r>
              <w:t>2023-03-23</w:t>
            </w:r>
          </w:p>
        </w:tc>
        <w:tc>
          <w:p>
            <w:pPr>
              <w:pStyle w:stlname="Normal" w:val="Normal"/>
              <w:jc w:val="left"/>
            </w:pPr>
            <w:r>
              <w:t>2024-08-30</w:t>
            </w:r>
          </w:p>
        </w:tc>
        <w:tc>
          <w:p>
            <w:pPr>
              <w:pStyle w:stlname="Normal" w:val="Normal"/>
              <w:jc w:val="left"/>
            </w:pPr>
            <w:r>
              <w:t>2023-03-23</w:t>
            </w:r>
          </w:p>
        </w:tc>
        <w:tc>
          <w:p>
            <w:pPr>
              <w:pStyle w:stlname="Normal" w:val="Normal"/>
              <w:jc w:val="left"/>
            </w:pPr>
            <w:r>
              <w:t>2023-03-23</w:t>
            </w:r>
          </w:p>
        </w:tc>
        <w:tc>
          <w:p>
            <w:pPr>
              <w:pStyle w:stlname="Normal" w:val="Normal"/>
              <w:jc w:val="left"/>
            </w:pPr>
            <w:r>
              <w:t>2023-03-23</w:t>
            </w:r>
          </w:p>
        </w:tc>
        <w:tc>
          <w:p>
            <w:pPr>
              <w:pStyle w:stlname="Normal" w:val="Normal"/>
              <w:jc w:val="left"/>
            </w:pPr>
            <w:r>
              <w:t>2024-08-30</w:t>
            </w:r>
          </w:p>
        </w:tc>
        <w:tc>
          <w:p>
            <w:pPr>
              <w:pStyle w:stlname="Normal" w:val="Normal"/>
              <w:jc w:val="left"/>
            </w:pPr>
            <w:r>
              <w:t>2023-03-23</w:t>
            </w:r>
          </w:p>
        </w:tc>
        <w:tc>
          <w:p>
            <w:pPr>
              <w:pStyle w:stlname="Normal" w:val="Normal"/>
              <w:jc w:val="left"/>
            </w:pPr>
            <w:r>
              <w:t>2024-09-02</w:t>
            </w:r>
          </w:p>
        </w:tc>
      </w:tr>
      <w:tr>
        <w:tc>
          <w:p>
            <w:pPr>
              <w:pStyle w:stlname="Normal" w:val="Normal"/>
              <w:jc w:val="left"/>
            </w:pPr>
            <w:r>
              <w:t>CDM_VERSION</w:t>
            </w:r>
          </w:p>
        </w:tc>
        <w:tc>
          <w:p>
            <w:pPr>
              <w:pStyle w:stlname="Normal" w:val="Normal"/>
              <w:jc w:val="left"/>
            </w:pPr>
            <w:r>
              <w:t>5.4</w:t>
            </w:r>
          </w:p>
        </w:tc>
        <w:tc>
          <w:p>
            <w:pPr>
              <w:pStyle w:stlname="Normal" w:val="Normal"/>
              <w:jc w:val="left"/>
            </w:pPr>
            <w:r>
              <w:t>v5.4</w:t>
            </w:r>
          </w:p>
        </w:tc>
        <w:tc>
          <w:p>
            <w:pPr>
              <w:pStyle w:stlname="Normal" w:val="Normal"/>
              <w:jc w:val="left"/>
            </w:pPr>
            <w:r>
              <w:t>v5.4</w:t>
            </w:r>
          </w:p>
        </w:tc>
        <w:tc>
          <w:p>
            <w:pPr>
              <w:pStyle w:stlname="Normal" w:val="Normal"/>
              <w:jc w:val="left"/>
            </w:pPr>
            <w:r>
              <w:t>5.4</w:t>
            </w:r>
          </w:p>
        </w:tc>
        <w:tc>
          <w:p>
            <w:pPr>
              <w:pStyle w:stlname="Normal" w:val="Normal"/>
              <w:jc w:val="left"/>
            </w:pPr>
            <w:r>
              <w:t>v5.4</w:t>
            </w:r>
          </w:p>
        </w:tc>
        <w:tc>
          <w:p>
            <w:pPr>
              <w:pStyle w:stlname="Normal" w:val="Normal"/>
              <w:jc w:val="left"/>
            </w:pPr>
            <w:r>
              <w:t>5.4</w:t>
            </w:r>
          </w:p>
        </w:tc>
        <w:tc>
          <w:p>
            <w:pPr>
              <w:pStyle w:stlname="Normal" w:val="Normal"/>
              <w:jc w:val="left"/>
            </w:pPr>
            <w:r>
              <w:t>v5.4</w:t>
            </w:r>
          </w:p>
        </w:tc>
        <w:tc>
          <w:p>
            <w:pPr>
              <w:pStyle w:stlname="Normal" w:val="Normal"/>
              <w:jc w:val="left"/>
            </w:pPr>
            <w:r>
              <w:t>5.4</w:t>
            </w:r>
          </w:p>
        </w:tc>
        <w:tc>
          <w:p>
            <w:pPr>
              <w:pStyle w:stlname="Normal" w:val="Normal"/>
              <w:jc w:val="left"/>
            </w:pPr>
            <w:r>
              <w:t>5.4</w:t>
            </w:r>
          </w:p>
        </w:tc>
        <w:tc>
          <w:p>
            <w:pPr>
              <w:pStyle w:stlname="Normal" w:val="Normal"/>
              <w:jc w:val="left"/>
            </w:pPr>
            <w:r>
              <w:t>v5.4</w:t>
            </w:r>
          </w:p>
        </w:tc>
        <w:tc>
          <w:p>
            <w:pPr>
              <w:pStyle w:stlname="Normal" w:val="Normal"/>
              <w:jc w:val="left"/>
            </w:pPr>
            <w:r>
              <w:t>5.4</w:t>
            </w:r>
          </w:p>
        </w:tc>
        <w:tc>
          <w:p>
            <w:pPr>
              <w:pStyle w:stlname="Normal" w:val="Normal"/>
              <w:jc w:val="left"/>
            </w:pPr>
            <w:r>
              <w:t>5.4</w:t>
            </w:r>
          </w:p>
        </w:tc>
        <w:tc>
          <w:p>
            <w:pPr>
              <w:pStyle w:stlname="Normal" w:val="Normal"/>
              <w:jc w:val="left"/>
            </w:pPr>
            <w:r>
              <w:t>5.4</w:t>
            </w:r>
          </w:p>
        </w:tc>
        <w:tc>
          <w:p>
            <w:pPr>
              <w:pStyle w:stlname="Normal" w:val="Normal"/>
              <w:jc w:val="left"/>
            </w:pPr>
            <w:r>
              <w:t>v5.4</w:t>
            </w:r>
          </w:p>
        </w:tc>
        <w:tc>
          <w:p>
            <w:pPr>
              <w:pStyle w:stlname="Normal" w:val="Normal"/>
              <w:jc w:val="left"/>
            </w:pPr>
            <w:r>
              <w:t>5.4</w:t>
            </w:r>
          </w:p>
        </w:tc>
        <w:tc>
          <w:p>
            <w:pPr>
              <w:pStyle w:stlname="Normal" w:val="Normal"/>
              <w:jc w:val="left"/>
            </w:pPr>
            <w:r>
              <w:t>v5.4</w:t>
            </w:r>
          </w:p>
        </w:tc>
      </w:tr>
      <w:tr>
        <w:tc>
          <w:p>
            <w:pPr>
              <w:pStyle w:stlname="Normal" w:val="Normal"/>
              <w:jc w:val="left"/>
            </w:pPr>
            <w:r>
              <w:t>CDM_VERSION_CONCEPT_ID</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r>
      <w:tr>
        <w:tc>
          <w:p>
            <w:pPr>
              <w:pStyle w:stlname="Normal" w:val="Normal"/>
              <w:jc w:val="left"/>
            </w:pPr>
            <w:r>
              <w:t>VOCABULARY_VERSION</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r>
    </w:tbl>
    <w:p>
      <w:pPr>
        <w:pStyle w:val="Heading2"/>
      </w:pPr>
      <w:r>
        <w:t xml:space="preserve">HADES packages</w:t>
      </w:r>
    </w:p>
    <w:p>
      <w:pPr>
        <w:pStyle w:val="Normal"/>
      </w:pPr>
      <w:r>
        <w:t xml:space="preserve">Table 23. Versions of all installed HADES R packages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Package</w:t>
            </w:r>
          </w:p>
        </w:tc>
        <w:tc>
          <w:p>
            <w:pPr>
              <w:pStyle w:stlname="Normal" w:val="Normal"/>
              <w:jc w:val="left"/>
            </w:pPr>
            <w:r>
              <w:t>Version</w:t>
            </w:r>
          </w:p>
        </w:tc>
      </w:tr>
      <w:tr>
        <w:tc>
          <w:p>
            <w:pPr>
              <w:pStyle w:stlname="Normal" w:val="Normal"/>
              <w:jc w:val="left"/>
            </w:pPr>
            <w:r>
              <w:t>DatabaseConnector</w:t>
            </w:r>
          </w:p>
        </w:tc>
        <w:tc>
          <w:p>
            <w:pPr>
              <w:pStyle w:stlname="Normal" w:val="Normal"/>
              <w:jc w:val="left"/>
            </w:pPr>
            <w:r>
              <w:t>6.1.0</w:t>
            </w:r>
          </w:p>
        </w:tc>
      </w:tr>
      <w:tr>
        <w:tc>
          <w:p>
            <w:pPr>
              <w:pStyle w:stlname="Normal" w:val="Normal"/>
              <w:jc w:val="left"/>
            </w:pPr>
            <w:r>
              <w:t>ParallelLogger</w:t>
            </w:r>
          </w:p>
        </w:tc>
        <w:tc>
          <w:p>
            <w:pPr>
              <w:pStyle w:stlname="Normal" w:val="Normal"/>
              <w:jc w:val="left"/>
            </w:pPr>
            <w:r>
              <w:t>3.3.0</w:t>
            </w:r>
          </w:p>
        </w:tc>
      </w:tr>
      <w:tr>
        <w:tc>
          <w:p>
            <w:pPr>
              <w:pStyle w:stlname="Normal" w:val="Normal"/>
              <w:jc w:val="left"/>
            </w:pPr>
            <w:r>
              <w:t>ROhdsiWebApi</w:t>
            </w:r>
          </w:p>
        </w:tc>
        <w:tc>
          <w:p>
            <w:pPr>
              <w:pStyle w:stlname="Normal" w:val="Normal"/>
              <w:jc w:val="left"/>
            </w:pPr>
            <w:r>
              <w:t>1.3.3</w:t>
            </w:r>
          </w:p>
        </w:tc>
      </w:tr>
      <w:tr>
        <w:tc>
          <w:p>
            <w:pPr>
              <w:pStyle w:stlname="Normal" w:val="Normal"/>
              <w:jc w:val="left"/>
            </w:pPr>
            <w:r>
              <w:t>SqlRender</w:t>
            </w:r>
          </w:p>
        </w:tc>
        <w:tc>
          <w:p>
            <w:pPr>
              <w:pStyle w:stlname="Normal" w:val="Normal"/>
              <w:jc w:val="left"/>
            </w:pPr>
            <w:r>
              <w:t>1.15.0</w:t>
            </w:r>
          </w:p>
        </w:tc>
      </w:tr>
    </w:tbl>
    <w:p>
      <w:pPr>
        <w:pStyle w:val="Normal"/>
      </w:pPr>
      <w:r>
        <w:t xml:space="preserve">Missing HADES packages: CohortMethod, SelfControlledCaseSeries, SelfControlledCohort, EvidenceSynthesis, PatientLevelPrediction, EnsemblePatientLevelPrediction, Capr, CirceR, CohortGenerator, PhenotypeLibrary, EmpiricalCalibration, MethodEvaluation, CohortDiagnostics, Andromeda, BigKnn, Cyclops, Eunomia, FeatureExtraction, Hydra, OhdsiSharing</w:t>
      </w:r>
    </w:p>
    <w:p>
      <w:pPr>
        <w:pStyle w:val="Heading2"/>
      </w:pPr>
      <w:r>
        <w:t xml:space="preserve">System Information</w:t>
      </w:r>
    </w:p>
    <w:p>
      <w:pPr>
        <w:pStyle w:val="Normal"/>
      </w:pPr>
      <w:r>
        <w:t xml:space="preserve">Installed R version: R version 4.2.3 (2023-03-15 ucrt)</w:t>
      </w:r>
    </w:p>
    <w:p>
      <w:pPr>
        <w:pStyle w:val="Normal"/>
      </w:pPr>
      <w:r>
        <w:t xml:space="preserve">System CPU vendor: GenuineIntel</w:t>
      </w:r>
    </w:p>
    <w:p>
      <w:pPr>
        <w:pStyle w:val="Normal"/>
      </w:pPr>
      <w:r>
        <w:t xml:space="preserve">System CPU model: 11th Gen Intel(R) Core(TM) i7-1165G7 @ 2.80GHz</w:t>
      </w:r>
    </w:p>
    <w:p>
      <w:pPr>
        <w:pStyle w:val="Normal"/>
      </w:pPr>
      <w:r>
        <w:t xml:space="preserve">System CPU number of cores: 8</w:t>
      </w:r>
    </w:p>
    <w:p>
      <w:pPr>
        <w:pStyle w:val="Normal"/>
      </w:pPr>
      <w:r>
        <w:t xml:space="preserve">System RAM: 34.07 GB</w:t>
      </w:r>
    </w:p>
    <w:p>
      <w:pPr>
        <w:pStyle w:val="Normal"/>
      </w:pPr>
      <w:r>
        <w:t xml:space="preserve">DBMS: postgresql</w:t>
      </w:r>
    </w:p>
    <w:p>
      <w:pPr>
        <w:pStyle w:val="Normal"/>
      </w:pPr>
      <w:r>
        <w:t xml:space="preserve">WebAPI version: unknown</w:t>
      </w:r>
    </w:p>
    <w:p>
      <w:pPr>
        <w:pStyle w:val="Normal"/>
      </w:pPr>
      <w:r>
        <w:t xml:space="preserve"> </w:t>
      </w:r>
    </w:p>
    <w:p>
      <w:pPr>
        <w:pStyle w:val="Heading2"/>
      </w:pPr>
      <w:r>
        <w:t xml:space="preserve">Vocabulary Query Performance</w:t>
      </w:r>
    </w:p>
    <w:p>
      <w:pPr>
        <w:pStyle w:val="Normal"/>
      </w:pPr>
      <w:r>
        <w:t xml:space="preserve">The number of 'Maps To' relations is equal to 4372361. This query was executed in 18.80 secs</w:t>
      </w:r>
    </w:p>
    <w:p>
      <w:pPr>
        <w:pStyle w:val="Heading2"/>
      </w:pPr>
      <w:r>
        <w:t xml:space="preserve">Achilles Query Performance</w:t>
      </w:r>
    </w:p>
    <w:p>
      <w:pPr>
        <w:pStyle w:val="Normal"/>
      </w:pPr>
      <w:r>
        <w:t xml:space="preserve">Table 24. Execution time of queries of the Achilles R-Package</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ID</w:t>
            </w:r>
          </w:p>
        </w:tc>
        <w:tc>
          <w:p>
            <w:pPr>
              <w:pStyle w:stlname="Normal" w:val="Normal"/>
              <w:jc w:val="left"/>
            </w:pPr>
            <w:r>
              <w:t>NAME</w:t>
            </w:r>
          </w:p>
        </w:tc>
        <w:tc>
          <w:p>
            <w:pPr>
              <w:pStyle w:stlname="Normal" w:val="Normal"/>
              <w:jc w:val="left"/>
            </w:pPr>
            <w:r>
              <w:t>DURATION</w:t>
            </w:r>
          </w:p>
        </w:tc>
      </w:tr>
      <w:tr>
        <w:tc>
          <w:p>
            <w:pPr>
              <w:pStyle w:stlname="Normal" w:val="Normal"/>
              <w:jc w:val="right"/>
            </w:pPr>
            <w:r>
              <w:t>    0</w:t>
            </w:r>
          </w:p>
        </w:tc>
        <w:tc>
          <w:p>
            <w:pPr>
              <w:pStyle w:stlname="Normal" w:val="Normal"/>
              <w:jc w:val="left"/>
            </w:pPr>
            <w:r>
              <w:t>Source name</w:t>
            </w:r>
          </w:p>
        </w:tc>
        <w:tc>
          <w:p>
            <w:pPr>
              <w:pStyle w:stlname="Normal" w:val="Normal"/>
              <w:jc w:val="left"/>
            </w:pPr>
            <w:r>
              <w:t>9.1</w:t>
            </w:r>
          </w:p>
        </w:tc>
      </w:tr>
      <w:tr>
        <w:tc>
          <w:p>
            <w:pPr>
              <w:pStyle w:stlname="Normal" w:val="Normal"/>
              <w:jc w:val="right"/>
            </w:pPr>
            <w:r>
              <w:t>    1</w:t>
            </w:r>
          </w:p>
        </w:tc>
        <w:tc>
          <w:p>
            <w:pPr>
              <w:pStyle w:stlname="Normal" w:val="Normal"/>
              <w:jc w:val="left"/>
            </w:pPr>
            <w:r>
              <w:t>Number of persons</w:t>
            </w:r>
          </w:p>
        </w:tc>
        <w:tc>
          <w:p>
            <w:pPr>
              <w:pStyle w:stlname="Normal" w:val="Normal"/>
              <w:jc w:val="left"/>
            </w:pPr>
            <w:r>
              <w:t>2.84</w:t>
            </w:r>
          </w:p>
        </w:tc>
      </w:tr>
      <w:tr>
        <w:tc>
          <w:p>
            <w:pPr>
              <w:pStyle w:stlname="Normal" w:val="Normal"/>
              <w:jc w:val="right"/>
            </w:pPr>
            <w:r>
              <w:t>    2</w:t>
            </w:r>
          </w:p>
        </w:tc>
        <w:tc>
          <w:p>
            <w:pPr>
              <w:pStyle w:stlname="Normal" w:val="Normal"/>
              <w:jc w:val="left"/>
            </w:pPr>
            <w:r>
              <w:t>Number of persons by gender</w:t>
            </w:r>
          </w:p>
        </w:tc>
        <w:tc>
          <w:p>
            <w:pPr>
              <w:pStyle w:stlname="Normal" w:val="Normal"/>
              <w:jc w:val="left"/>
            </w:pPr>
            <w:r>
              <w:t>3.97</w:t>
            </w:r>
          </w:p>
        </w:tc>
      </w:tr>
      <w:tr>
        <w:tc>
          <w:p>
            <w:pPr>
              <w:pStyle w:stlname="Normal" w:val="Normal"/>
              <w:jc w:val="right"/>
            </w:pPr>
            <w:r>
              <w:t>    3</w:t>
            </w:r>
          </w:p>
        </w:tc>
        <w:tc>
          <w:p>
            <w:pPr>
              <w:pStyle w:stlname="Normal" w:val="Normal"/>
              <w:jc w:val="left"/>
            </w:pPr>
            <w:r>
              <w:t>Number of persons by year of birth</w:t>
            </w:r>
          </w:p>
        </w:tc>
        <w:tc>
          <w:p>
            <w:pPr>
              <w:pStyle w:stlname="Normal" w:val="Normal"/>
              <w:jc w:val="left"/>
            </w:pPr>
            <w:r>
              <w:t>8.27</w:t>
            </w:r>
          </w:p>
        </w:tc>
      </w:tr>
      <w:tr>
        <w:tc>
          <w:p>
            <w:pPr>
              <w:pStyle w:stlname="Normal" w:val="Normal"/>
              <w:jc w:val="right"/>
            </w:pPr>
            <w:r>
              <w:t>    4</w:t>
            </w:r>
          </w:p>
        </w:tc>
        <w:tc>
          <w:p>
            <w:pPr>
              <w:pStyle w:stlname="Normal" w:val="Normal"/>
              <w:jc w:val="left"/>
            </w:pPr>
            <w:r>
              <w:t>Number of persons by race</w:t>
            </w:r>
          </w:p>
        </w:tc>
        <w:tc>
          <w:p>
            <w:pPr>
              <w:pStyle w:stlname="Normal" w:val="Normal"/>
              <w:jc w:val="left"/>
            </w:pPr>
            <w:r>
              <w:t>7.58</w:t>
            </w:r>
          </w:p>
        </w:tc>
      </w:tr>
      <w:tr>
        <w:tc>
          <w:p>
            <w:pPr>
              <w:pStyle w:stlname="Normal" w:val="Normal"/>
              <w:jc w:val="right"/>
            </w:pPr>
            <w:r>
              <w:t>    5</w:t>
            </w:r>
          </w:p>
        </w:tc>
        <w:tc>
          <w:p>
            <w:pPr>
              <w:pStyle w:stlname="Normal" w:val="Normal"/>
              <w:jc w:val="left"/>
            </w:pPr>
            <w:r>
              <w:t>Number of persons by ethnicity</w:t>
            </w:r>
          </w:p>
        </w:tc>
        <w:tc>
          <w:p>
            <w:pPr>
              <w:pStyle w:stlname="Normal" w:val="Normal"/>
              <w:jc w:val="left"/>
            </w:pPr>
            <w:r>
              <w:t>7.58</w:t>
            </w:r>
          </w:p>
        </w:tc>
      </w:tr>
      <w:tr>
        <w:tc>
          <w:p>
            <w:pPr>
              <w:pStyle w:stlname="Normal" w:val="Normal"/>
              <w:jc w:val="right"/>
            </w:pPr>
            <w:r>
              <w:t>    7</w:t>
            </w:r>
          </w:p>
        </w:tc>
        <w:tc>
          <w:p>
            <w:pPr>
              <w:pStyle w:stlname="Normal" w:val="Normal"/>
              <w:jc w:val="left"/>
            </w:pPr>
            <w:r>
              <w:t>Number of persons with invalid provider_id</w:t>
            </w:r>
          </w:p>
        </w:tc>
        <w:tc>
          <w:p>
            <w:pPr>
              <w:pStyle w:stlname="Normal" w:val="Normal"/>
              <w:jc w:val="left"/>
            </w:pPr>
            <w:r>
              <w:t>0.83</w:t>
            </w:r>
          </w:p>
        </w:tc>
      </w:tr>
      <w:tr>
        <w:tc>
          <w:p>
            <w:pPr>
              <w:pStyle w:stlname="Normal" w:val="Normal"/>
              <w:jc w:val="right"/>
            </w:pPr>
            <w:r>
              <w:t>    8</w:t>
            </w:r>
          </w:p>
        </w:tc>
        <w:tc>
          <w:p>
            <w:pPr>
              <w:pStyle w:stlname="Normal" w:val="Normal"/>
              <w:jc w:val="left"/>
            </w:pPr>
            <w:r>
              <w:t>Number of persons with invalid location_id</w:t>
            </w:r>
          </w:p>
        </w:tc>
        <w:tc>
          <w:p>
            <w:pPr>
              <w:pStyle w:stlname="Normal" w:val="Normal"/>
              <w:jc w:val="left"/>
            </w:pPr>
            <w:r>
              <w:t>1.03</w:t>
            </w:r>
          </w:p>
        </w:tc>
      </w:tr>
      <w:tr>
        <w:tc>
          <w:p>
            <w:pPr>
              <w:pStyle w:stlname="Normal" w:val="Normal"/>
              <w:jc w:val="right"/>
            </w:pPr>
            <w:r>
              <w:t>    9</w:t>
            </w:r>
          </w:p>
        </w:tc>
        <w:tc>
          <w:p>
            <w:pPr>
              <w:pStyle w:stlname="Normal" w:val="Normal"/>
              <w:jc w:val="left"/>
            </w:pPr>
            <w:r>
              <w:t>Number of persons with invalid care_site_id</w:t>
            </w:r>
          </w:p>
        </w:tc>
        <w:tc>
          <w:p>
            <w:pPr>
              <w:pStyle w:stlname="Normal" w:val="Normal"/>
              <w:jc w:val="left"/>
            </w:pPr>
            <w:r>
              <w:t>0.48</w:t>
            </w:r>
          </w:p>
        </w:tc>
      </w:tr>
      <w:tr>
        <w:tc>
          <w:p>
            <w:pPr>
              <w:pStyle w:stlname="Normal" w:val="Normal"/>
              <w:jc w:val="right"/>
            </w:pPr>
            <w:r>
              <w:t>   10</w:t>
            </w:r>
          </w:p>
        </w:tc>
        <w:tc>
          <w:p>
            <w:pPr>
              <w:pStyle w:stlname="Normal" w:val="Normal"/>
              <w:jc w:val="left"/>
            </w:pPr>
            <w:r>
              <w:t>Number of all persons by year of birth by gender</w:t>
            </w:r>
          </w:p>
        </w:tc>
        <w:tc>
          <w:p>
            <w:pPr>
              <w:pStyle w:stlname="Normal" w:val="Normal"/>
              <w:jc w:val="left"/>
            </w:pPr>
            <w:r>
              <w:t>7.54</w:t>
            </w:r>
          </w:p>
        </w:tc>
      </w:tr>
      <w:tr>
        <w:tc>
          <w:p>
            <w:pPr>
              <w:pStyle w:stlname="Normal" w:val="Normal"/>
              <w:jc w:val="right"/>
            </w:pPr>
            <w:r>
              <w:t>   11</w:t>
            </w:r>
          </w:p>
        </w:tc>
        <w:tc>
          <w:p>
            <w:pPr>
              <w:pStyle w:stlname="Normal" w:val="Normal"/>
              <w:jc w:val="left"/>
            </w:pPr>
            <w:r>
              <w:t>Number of non-deceased persons by year of birth by gender</w:t>
            </w:r>
          </w:p>
        </w:tc>
        <w:tc>
          <w:p>
            <w:pPr>
              <w:pStyle w:stlname="Normal" w:val="Normal"/>
              <w:jc w:val="left"/>
            </w:pPr>
            <w:r>
              <w:t>9.57</w:t>
            </w:r>
          </w:p>
        </w:tc>
      </w:tr>
      <w:tr>
        <w:tc>
          <w:p>
            <w:pPr>
              <w:pStyle w:stlname="Normal" w:val="Normal"/>
              <w:jc w:val="right"/>
            </w:pPr>
            <w:r>
              <w:t>   12</w:t>
            </w:r>
          </w:p>
        </w:tc>
        <w:tc>
          <w:p>
            <w:pPr>
              <w:pStyle w:stlname="Normal" w:val="Normal"/>
              <w:jc w:val="left"/>
            </w:pPr>
            <w:r>
              <w:t>Number of persons by race and ethnicity</w:t>
            </w:r>
          </w:p>
        </w:tc>
        <w:tc>
          <w:p>
            <w:pPr>
              <w:pStyle w:stlname="Normal" w:val="Normal"/>
              <w:jc w:val="left"/>
            </w:pPr>
            <w:r>
              <w:t>8.33</w:t>
            </w:r>
          </w:p>
        </w:tc>
      </w:tr>
      <w:tr>
        <w:tc>
          <w:p>
            <w:pPr>
              <w:pStyle w:stlname="Normal" w:val="Normal"/>
              <w:jc w:val="right"/>
            </w:pPr>
            <w:r>
              <w:t>  101</w:t>
            </w:r>
          </w:p>
        </w:tc>
        <w:tc>
          <w:p>
            <w:pPr>
              <w:pStyle w:stlname="Normal" w:val="Normal"/>
              <w:jc w:val="left"/>
            </w:pPr>
            <w:r>
              <w:t>Number of persons by age, with age at first observation period</w:t>
            </w:r>
          </w:p>
        </w:tc>
        <w:tc>
          <w:p>
            <w:pPr>
              <w:pStyle w:stlname="Normal" w:val="Normal"/>
              <w:jc w:val="left"/>
            </w:pPr>
            <w:r>
              <w:t>10.19</w:t>
            </w:r>
          </w:p>
        </w:tc>
      </w:tr>
      <w:tr>
        <w:tc>
          <w:p>
            <w:pPr>
              <w:pStyle w:stlname="Normal" w:val="Normal"/>
              <w:jc w:val="right"/>
            </w:pPr>
            <w:r>
              <w:t>  102</w:t>
            </w:r>
          </w:p>
        </w:tc>
        <w:tc>
          <w:p>
            <w:pPr>
              <w:pStyle w:stlname="Normal" w:val="Normal"/>
              <w:jc w:val="left"/>
            </w:pPr>
            <w:r>
              <w:t>Number of persons by gender by age, with age at first observation period</w:t>
            </w:r>
          </w:p>
        </w:tc>
        <w:tc>
          <w:p>
            <w:pPr>
              <w:pStyle w:stlname="Normal" w:val="Normal"/>
              <w:jc w:val="left"/>
            </w:pPr>
            <w:r>
              <w:t>6.49</w:t>
            </w:r>
          </w:p>
        </w:tc>
      </w:tr>
      <w:tr>
        <w:tc>
          <w:p>
            <w:pPr>
              <w:pStyle w:stlname="Normal" w:val="Normal"/>
              <w:jc w:val="right"/>
            </w:pPr>
            <w:r>
              <w:t>  108</w:t>
            </w:r>
          </w:p>
        </w:tc>
        <w:tc>
          <w:p>
            <w:pPr>
              <w:pStyle w:stlname="Normal" w:val="Normal"/>
              <w:jc w:val="left"/>
            </w:pPr>
            <w:r>
              <w:t>Number of persons by length of observation period, in 30d increments</w:t>
            </w:r>
          </w:p>
        </w:tc>
        <w:tc>
          <w:p>
            <w:pPr>
              <w:pStyle w:stlname="Normal" w:val="Normal"/>
              <w:jc w:val="left"/>
            </w:pPr>
            <w:r>
              <w:t>29.75</w:t>
            </w:r>
          </w:p>
        </w:tc>
      </w:tr>
      <w:tr>
        <w:tc>
          <w:p>
            <w:pPr>
              <w:pStyle w:stlname="Normal" w:val="Normal"/>
              <w:jc w:val="right"/>
            </w:pPr>
            <w:r>
              <w:t>  109</w:t>
            </w:r>
          </w:p>
        </w:tc>
        <w:tc>
          <w:p>
            <w:pPr>
              <w:pStyle w:stlname="Normal" w:val="Normal"/>
              <w:jc w:val="left"/>
            </w:pPr>
            <w:r>
              <w:t>Number of persons with continuous observation in each year</w:t>
            </w:r>
          </w:p>
        </w:tc>
        <w:tc>
          <w:p>
            <w:pPr>
              <w:pStyle w:stlname="Normal" w:val="Normal"/>
              <w:jc w:val="left"/>
            </w:pPr>
            <w:r>
              <w:t>50.59</w:t>
            </w:r>
          </w:p>
        </w:tc>
      </w:tr>
      <w:tr>
        <w:tc>
          <w:p>
            <w:pPr>
              <w:pStyle w:stlname="Normal" w:val="Normal"/>
              <w:jc w:val="right"/>
            </w:pPr>
            <w:r>
              <w:t>  110</w:t>
            </w:r>
          </w:p>
        </w:tc>
        <w:tc>
          <w:p>
            <w:pPr>
              <w:pStyle w:stlname="Normal" w:val="Normal"/>
              <w:jc w:val="left"/>
            </w:pPr>
            <w:r>
              <w:t>Number of persons with continuous observation in each month</w:t>
            </w:r>
          </w:p>
        </w:tc>
        <w:tc>
          <w:p>
            <w:pPr>
              <w:pStyle w:stlname="Normal" w:val="Normal"/>
              <w:jc w:val="left"/>
            </w:pPr>
            <w:r>
              <w:t>39.98</w:t>
            </w:r>
          </w:p>
        </w:tc>
      </w:tr>
      <w:tr>
        <w:tc>
          <w:p>
            <w:pPr>
              <w:pStyle w:stlname="Normal" w:val="Normal"/>
              <w:jc w:val="right"/>
            </w:pPr>
            <w:r>
              <w:t>  111</w:t>
            </w:r>
          </w:p>
        </w:tc>
        <w:tc>
          <w:p>
            <w:pPr>
              <w:pStyle w:stlname="Normal" w:val="Normal"/>
              <w:jc w:val="left"/>
            </w:pPr>
            <w:r>
              <w:t>Number of persons by observation period start month</w:t>
            </w:r>
          </w:p>
        </w:tc>
        <w:tc>
          <w:p>
            <w:pPr>
              <w:pStyle w:stlname="Normal" w:val="Normal"/>
              <w:jc w:val="left"/>
            </w:pPr>
            <w:r>
              <w:t>14.92</w:t>
            </w:r>
          </w:p>
        </w:tc>
      </w:tr>
      <w:tr>
        <w:tc>
          <w:p>
            <w:pPr>
              <w:pStyle w:stlname="Normal" w:val="Normal"/>
              <w:jc w:val="right"/>
            </w:pPr>
            <w:r>
              <w:t>  112</w:t>
            </w:r>
          </w:p>
        </w:tc>
        <w:tc>
          <w:p>
            <w:pPr>
              <w:pStyle w:stlname="Normal" w:val="Normal"/>
              <w:jc w:val="left"/>
            </w:pPr>
            <w:r>
              <w:t>Number of persons by observation period end month</w:t>
            </w:r>
          </w:p>
        </w:tc>
        <w:tc>
          <w:p>
            <w:pPr>
              <w:pStyle w:stlname="Normal" w:val="Normal"/>
              <w:jc w:val="left"/>
            </w:pPr>
            <w:r>
              <w:t>15.03</w:t>
            </w:r>
          </w:p>
        </w:tc>
      </w:tr>
      <w:tr>
        <w:tc>
          <w:p>
            <w:pPr>
              <w:pStyle w:stlname="Normal" w:val="Normal"/>
              <w:jc w:val="right"/>
            </w:pPr>
            <w:r>
              <w:t>  113</w:t>
            </w:r>
          </w:p>
        </w:tc>
        <w:tc>
          <w:p>
            <w:pPr>
              <w:pStyle w:stlname="Normal" w:val="Normal"/>
              <w:jc w:val="left"/>
            </w:pPr>
            <w:r>
              <w:t>Number of persons by number of observation periods</w:t>
            </w:r>
          </w:p>
        </w:tc>
        <w:tc>
          <w:p>
            <w:pPr>
              <w:pStyle w:stlname="Normal" w:val="Normal"/>
              <w:jc w:val="left"/>
            </w:pPr>
            <w:r>
              <w:t>10.51</w:t>
            </w:r>
          </w:p>
        </w:tc>
      </w:tr>
      <w:tr>
        <w:tc>
          <w:p>
            <w:pPr>
              <w:pStyle w:stlname="Normal" w:val="Normal"/>
              <w:jc w:val="right"/>
            </w:pPr>
            <w:r>
              <w:t>  114</w:t>
            </w:r>
          </w:p>
        </w:tc>
        <w:tc>
          <w:p>
            <w:pPr>
              <w:pStyle w:stlname="Normal" w:val="Normal"/>
              <w:jc w:val="left"/>
            </w:pPr>
            <w:r>
              <w:t>Number of persons with observation period before year-of-birth</w:t>
            </w:r>
          </w:p>
        </w:tc>
        <w:tc>
          <w:p>
            <w:pPr>
              <w:pStyle w:stlname="Normal" w:val="Normal"/>
              <w:jc w:val="left"/>
            </w:pPr>
            <w:r>
              <w:t>8.81</w:t>
            </w:r>
          </w:p>
        </w:tc>
      </w:tr>
      <w:tr>
        <w:tc>
          <w:p>
            <w:pPr>
              <w:pStyle w:stlname="Normal" w:val="Normal"/>
              <w:jc w:val="right"/>
            </w:pPr>
            <w:r>
              <w:t>  115</w:t>
            </w:r>
          </w:p>
        </w:tc>
        <w:tc>
          <w:p>
            <w:pPr>
              <w:pStyle w:stlname="Normal" w:val="Normal"/>
              <w:jc w:val="left"/>
            </w:pPr>
            <w:r>
              <w:t>Number of persons with observation period end &lt; observation period start</w:t>
            </w:r>
          </w:p>
        </w:tc>
        <w:tc>
          <w:p>
            <w:pPr>
              <w:pStyle w:stlname="Normal" w:val="Normal"/>
              <w:jc w:val="left"/>
            </w:pPr>
            <w:r>
              <w:t>0.36</w:t>
            </w:r>
          </w:p>
        </w:tc>
      </w:tr>
      <w:tr>
        <w:tc>
          <w:p>
            <w:pPr>
              <w:pStyle w:stlname="Normal" w:val="Normal"/>
              <w:jc w:val="right"/>
            </w:pPr>
            <w:r>
              <w:t>  116</w:t>
            </w:r>
          </w:p>
        </w:tc>
        <w:tc>
          <w:p>
            <w:pPr>
              <w:pStyle w:stlname="Normal" w:val="Normal"/>
              <w:jc w:val="left"/>
            </w:pPr>
            <w:r>
              <w:t>Number of persons with at least one day of observation in each year by gender and age decile</w:t>
            </w:r>
          </w:p>
        </w:tc>
        <w:tc>
          <w:p>
            <w:pPr>
              <w:pStyle w:stlname="Normal" w:val="Normal"/>
              <w:jc w:val="left"/>
            </w:pPr>
            <w:r>
              <w:t>44.98</w:t>
            </w:r>
          </w:p>
        </w:tc>
      </w:tr>
      <w:tr>
        <w:tc>
          <w:p>
            <w:pPr>
              <w:pStyle w:stlname="Normal" w:val="Normal"/>
              <w:jc w:val="right"/>
            </w:pPr>
            <w:r>
              <w:t>  118</w:t>
            </w:r>
          </w:p>
        </w:tc>
        <w:tc>
          <w:p>
            <w:pPr>
              <w:pStyle w:stlname="Normal" w:val="Normal"/>
              <w:jc w:val="left"/>
            </w:pPr>
            <w:r>
              <w:t>Number of observation periods with invalid person_id</w:t>
            </w:r>
          </w:p>
        </w:tc>
        <w:tc>
          <w:p>
            <w:pPr>
              <w:pStyle w:stlname="Normal" w:val="Normal"/>
              <w:jc w:val="left"/>
            </w:pPr>
            <w:r>
              <w:t>6.76</w:t>
            </w:r>
          </w:p>
        </w:tc>
      </w:tr>
      <w:tr>
        <w:tc>
          <w:p>
            <w:pPr>
              <w:pStyle w:stlname="Normal" w:val="Normal"/>
              <w:jc w:val="right"/>
            </w:pPr>
            <w:r>
              <w:t>  119</w:t>
            </w:r>
          </w:p>
        </w:tc>
        <w:tc>
          <w:p>
            <w:pPr>
              <w:pStyle w:stlname="Normal" w:val="Normal"/>
              <w:jc w:val="left"/>
            </w:pPr>
            <w:r>
              <w:t>Number of observation period records by period_type_concept_id</w:t>
            </w:r>
          </w:p>
        </w:tc>
        <w:tc>
          <w:p>
            <w:pPr>
              <w:pStyle w:stlname="Normal" w:val="Normal"/>
              <w:jc w:val="left"/>
            </w:pPr>
            <w:r>
              <w:t>0.75</w:t>
            </w:r>
          </w:p>
        </w:tc>
      </w:tr>
      <w:tr>
        <w:tc>
          <w:p>
            <w:pPr>
              <w:pStyle w:stlname="Normal" w:val="Normal"/>
              <w:jc w:val="right"/>
            </w:pPr>
            <w:r>
              <w:t>  200</w:t>
            </w:r>
          </w:p>
        </w:tc>
        <w:tc>
          <w:p>
            <w:pPr>
              <w:pStyle w:stlname="Normal" w:val="Normal"/>
              <w:jc w:val="left"/>
            </w:pPr>
            <w:r>
              <w:t>Number of persons with at least one visit occurrence, by visit_concept_id</w:t>
            </w:r>
          </w:p>
        </w:tc>
        <w:tc>
          <w:p>
            <w:pPr>
              <w:pStyle w:stlname="Normal" w:val="Normal"/>
              <w:jc w:val="left"/>
            </w:pPr>
            <w:r>
              <w:t>24.92</w:t>
            </w:r>
          </w:p>
        </w:tc>
      </w:tr>
      <w:tr>
        <w:tc>
          <w:p>
            <w:pPr>
              <w:pStyle w:stlname="Normal" w:val="Normal"/>
              <w:jc w:val="right"/>
            </w:pPr>
            <w:r>
              <w:t>  201</w:t>
            </w:r>
          </w:p>
        </w:tc>
        <w:tc>
          <w:p>
            <w:pPr>
              <w:pStyle w:stlname="Normal" w:val="Normal"/>
              <w:jc w:val="left"/>
            </w:pPr>
            <w:r>
              <w:t>Number of visit occurrence records, by visit_concept_id</w:t>
            </w:r>
          </w:p>
        </w:tc>
        <w:tc>
          <w:p>
            <w:pPr>
              <w:pStyle w:stlname="Normal" w:val="Normal"/>
              <w:jc w:val="left"/>
            </w:pPr>
            <w:r>
              <w:t>10.28</w:t>
            </w:r>
          </w:p>
        </w:tc>
      </w:tr>
      <w:tr>
        <w:tc>
          <w:p>
            <w:pPr>
              <w:pStyle w:stlname="Normal" w:val="Normal"/>
              <w:jc w:val="right"/>
            </w:pPr>
            <w:r>
              <w:t>  202</w:t>
            </w:r>
          </w:p>
        </w:tc>
        <w:tc>
          <w:p>
            <w:pPr>
              <w:pStyle w:stlname="Normal" w:val="Normal"/>
              <w:jc w:val="left"/>
            </w:pPr>
            <w:r>
              <w:t>Number of persons by visit occurrence start month, by visit_concept_id</w:t>
            </w:r>
          </w:p>
        </w:tc>
        <w:tc>
          <w:p>
            <w:pPr>
              <w:pStyle w:stlname="Normal" w:val="Normal"/>
              <w:jc w:val="left"/>
            </w:pPr>
            <w:r>
              <w:t>29.54</w:t>
            </w:r>
          </w:p>
        </w:tc>
      </w:tr>
      <w:tr>
        <w:tc>
          <w:p>
            <w:pPr>
              <w:pStyle w:stlname="Normal" w:val="Normal"/>
              <w:jc w:val="right"/>
            </w:pPr>
            <w:r>
              <w:t>  204</w:t>
            </w:r>
          </w:p>
        </w:tc>
        <w:tc>
          <w:p>
            <w:pPr>
              <w:pStyle w:stlname="Normal" w:val="Normal"/>
              <w:jc w:val="left"/>
            </w:pPr>
            <w:r>
              <w:t>Number of persons with at least one visit occurrence, by visit_concept_id by calendar year by gender by age decile</w:t>
            </w:r>
          </w:p>
        </w:tc>
        <w:tc>
          <w:p>
            <w:pPr>
              <w:pStyle w:stlname="Normal" w:val="Normal"/>
              <w:jc w:val="left"/>
            </w:pPr>
            <w:r>
              <w:t>50.59</w:t>
            </w:r>
          </w:p>
        </w:tc>
      </w:tr>
      <w:tr>
        <w:tc>
          <w:p>
            <w:pPr>
              <w:pStyle w:stlname="Normal" w:val="Normal"/>
              <w:jc w:val="right"/>
            </w:pPr>
            <w:r>
              <w:t>  207</w:t>
            </w:r>
          </w:p>
        </w:tc>
        <w:tc>
          <w:p>
            <w:pPr>
              <w:pStyle w:stlname="Normal" w:val="Normal"/>
              <w:jc w:val="left"/>
            </w:pPr>
            <w:r>
              <w:t>Number of visit records with invalid person_id</w:t>
            </w:r>
          </w:p>
        </w:tc>
        <w:tc>
          <w:p>
            <w:pPr>
              <w:pStyle w:stlname="Normal" w:val="Normal"/>
              <w:jc w:val="left"/>
            </w:pPr>
            <w:r>
              <w:t>8.09</w:t>
            </w:r>
          </w:p>
        </w:tc>
      </w:tr>
      <w:tr>
        <w:tc>
          <w:p>
            <w:pPr>
              <w:pStyle w:stlname="Normal" w:val="Normal"/>
              <w:jc w:val="right"/>
            </w:pPr>
            <w:r>
              <w:t>  209</w:t>
            </w:r>
          </w:p>
        </w:tc>
        <w:tc>
          <w:p>
            <w:pPr>
              <w:pStyle w:stlname="Normal" w:val="Normal"/>
              <w:jc w:val="left"/>
            </w:pPr>
            <w:r>
              <w:t>Number of visit records with invalid care_site_id</w:t>
            </w:r>
          </w:p>
        </w:tc>
        <w:tc>
          <w:p>
            <w:pPr>
              <w:pStyle w:stlname="Normal" w:val="Normal"/>
              <w:jc w:val="left"/>
            </w:pPr>
            <w:r>
              <w:t>0.81</w:t>
            </w:r>
          </w:p>
        </w:tc>
      </w:tr>
      <w:tr>
        <w:tc>
          <w:p>
            <w:pPr>
              <w:pStyle w:stlname="Normal" w:val="Normal"/>
              <w:jc w:val="right"/>
            </w:pPr>
            <w:r>
              <w:t>  210</w:t>
            </w:r>
          </w:p>
        </w:tc>
        <w:tc>
          <w:p>
            <w:pPr>
              <w:pStyle w:stlname="Normal" w:val="Normal"/>
              <w:jc w:val="left"/>
            </w:pPr>
            <w:r>
              <w:t>Number of visit_occurrence records outside a valid observation period</w:t>
            </w:r>
          </w:p>
        </w:tc>
        <w:tc>
          <w:p>
            <w:pPr>
              <w:pStyle w:stlname="Normal" w:val="Normal"/>
              <w:jc w:val="left"/>
            </w:pPr>
            <w:r>
              <w:t>8.68</w:t>
            </w:r>
          </w:p>
        </w:tc>
      </w:tr>
      <w:tr>
        <w:tc>
          <w:p>
            <w:pPr>
              <w:pStyle w:stlname="Normal" w:val="Normal"/>
              <w:jc w:val="right"/>
            </w:pPr>
            <w:r>
              <w:t>  211</w:t>
            </w:r>
          </w:p>
        </w:tc>
        <w:tc>
          <w:p>
            <w:pPr>
              <w:pStyle w:stlname="Normal" w:val="Normal"/>
              <w:jc w:val="left"/>
            </w:pPr>
            <w:r>
              <w:t>Number of visit records with end date &lt; start date</w:t>
            </w:r>
          </w:p>
        </w:tc>
        <w:tc>
          <w:p>
            <w:pPr>
              <w:pStyle w:stlname="Normal" w:val="Normal"/>
              <w:jc w:val="left"/>
            </w:pPr>
            <w:r>
              <w:t>0.69</w:t>
            </w:r>
          </w:p>
        </w:tc>
      </w:tr>
      <w:tr>
        <w:tc>
          <w:p>
            <w:pPr>
              <w:pStyle w:stlname="Normal" w:val="Normal"/>
              <w:jc w:val="right"/>
            </w:pPr>
            <w:r>
              <w:t>  212</w:t>
            </w:r>
          </w:p>
        </w:tc>
        <w:tc>
          <w:p>
            <w:pPr>
              <w:pStyle w:stlname="Normal" w:val="Normal"/>
              <w:jc w:val="left"/>
            </w:pPr>
            <w:r>
              <w:t>Number of persons with at least one visit occurrence, by calendar year by gender by age decile</w:t>
            </w:r>
          </w:p>
        </w:tc>
        <w:tc>
          <w:p>
            <w:pPr>
              <w:pStyle w:stlname="Normal" w:val="Normal"/>
              <w:jc w:val="left"/>
            </w:pPr>
            <w:r>
              <w:t>38.54</w:t>
            </w:r>
          </w:p>
        </w:tc>
      </w:tr>
      <w:tr>
        <w:tc>
          <w:p>
            <w:pPr>
              <w:pStyle w:stlname="Normal" w:val="Normal"/>
              <w:jc w:val="right"/>
            </w:pPr>
            <w:r>
              <w:t>  220</w:t>
            </w:r>
          </w:p>
        </w:tc>
        <w:tc>
          <w:p>
            <w:pPr>
              <w:pStyle w:stlname="Normal" w:val="Normal"/>
              <w:jc w:val="left"/>
            </w:pPr>
            <w:r>
              <w:t>Number of visit occurrence records by visit occurrence start month</w:t>
            </w:r>
          </w:p>
        </w:tc>
        <w:tc>
          <w:p>
            <w:pPr>
              <w:pStyle w:stlname="Normal" w:val="Normal"/>
              <w:jc w:val="left"/>
            </w:pPr>
            <w:r>
              <w:t>13.61</w:t>
            </w:r>
          </w:p>
        </w:tc>
      </w:tr>
      <w:tr>
        <w:tc>
          <w:p>
            <w:pPr>
              <w:pStyle w:stlname="Normal" w:val="Normal"/>
              <w:jc w:val="right"/>
            </w:pPr>
            <w:r>
              <w:t>  221</w:t>
            </w:r>
          </w:p>
        </w:tc>
        <w:tc>
          <w:p>
            <w:pPr>
              <w:pStyle w:stlname="Normal" w:val="Normal"/>
              <w:jc w:val="left"/>
            </w:pPr>
            <w:r>
              <w:t>Number of persons by visit start year</w:t>
            </w:r>
          </w:p>
        </w:tc>
        <w:tc>
          <w:p>
            <w:pPr>
              <w:pStyle w:stlname="Normal" w:val="Normal"/>
              <w:jc w:val="left"/>
            </w:pPr>
            <w:r>
              <w:t>24.04</w:t>
            </w:r>
          </w:p>
        </w:tc>
      </w:tr>
      <w:tr>
        <w:tc>
          <w:p>
            <w:pPr>
              <w:pStyle w:stlname="Normal" w:val="Normal"/>
              <w:jc w:val="right"/>
            </w:pPr>
            <w:r>
              <w:t>  225</w:t>
            </w:r>
          </w:p>
        </w:tc>
        <w:tc>
          <w:p>
            <w:pPr>
              <w:pStyle w:stlname="Normal" w:val="Normal"/>
              <w:jc w:val="left"/>
            </w:pPr>
            <w:r>
              <w:t>Number of visit_occurrence records by visit_source_concept_id</w:t>
            </w:r>
          </w:p>
        </w:tc>
        <w:tc>
          <w:p>
            <w:pPr>
              <w:pStyle w:stlname="Normal" w:val="Normal"/>
              <w:jc w:val="left"/>
            </w:pPr>
            <w:r>
              <w:t>10.54</w:t>
            </w:r>
          </w:p>
        </w:tc>
      </w:tr>
      <w:tr>
        <w:tc>
          <w:p>
            <w:pPr>
              <w:pStyle w:stlname="Normal" w:val="Normal"/>
              <w:jc w:val="right"/>
            </w:pPr>
            <w:r>
              <w:t>  230</w:t>
            </w:r>
          </w:p>
        </w:tc>
        <w:tc>
          <w:p>
            <w:pPr>
              <w:pStyle w:stlname="Normal" w:val="Normal"/>
              <w:jc w:val="left"/>
            </w:pPr>
            <w:r>
              <w:t>Number of visit_occurrence records inside valid observation period</w:t>
            </w:r>
          </w:p>
        </w:tc>
        <w:tc>
          <w:p>
            <w:pPr>
              <w:pStyle w:stlname="Normal" w:val="Normal"/>
              <w:jc w:val="left"/>
            </w:pPr>
            <w:r>
              <w:t>9.39</w:t>
            </w:r>
          </w:p>
        </w:tc>
      </w:tr>
      <w:tr>
        <w:tc>
          <w:p>
            <w:pPr>
              <w:pStyle w:stlname="Normal" w:val="Normal"/>
              <w:jc w:val="right"/>
            </w:pPr>
            <w:r>
              <w:t>  231</w:t>
            </w:r>
          </w:p>
        </w:tc>
        <w:tc>
          <w:p>
            <w:pPr>
              <w:pStyle w:stlname="Normal" w:val="Normal"/>
              <w:jc w:val="left"/>
            </w:pPr>
            <w:r>
              <w:t>Proportion of people with at least one visit_occurrence record outside a valid observation period</w:t>
            </w:r>
          </w:p>
        </w:tc>
        <w:tc>
          <w:p>
            <w:pPr>
              <w:pStyle w:stlname="Normal" w:val="Normal"/>
              <w:jc w:val="left"/>
            </w:pPr>
            <w:r>
              <w:t>19.47</w:t>
            </w:r>
          </w:p>
        </w:tc>
      </w:tr>
      <w:tr>
        <w:tc>
          <w:p>
            <w:pPr>
              <w:pStyle w:stlname="Normal" w:val="Normal"/>
              <w:jc w:val="right"/>
            </w:pPr>
            <w:r>
              <w:t>  232</w:t>
            </w:r>
          </w:p>
        </w:tc>
        <w:tc>
          <w:p>
            <w:pPr>
              <w:pStyle w:stlname="Normal" w:val="Normal"/>
              <w:jc w:val="left"/>
            </w:pPr>
            <w:r>
              <w:t>Proportion of visit_occurrence records outside a valid observation period</w:t>
            </w:r>
          </w:p>
        </w:tc>
        <w:tc>
          <w:p>
            <w:pPr>
              <w:pStyle w:stlname="Normal" w:val="Normal"/>
              <w:jc w:val="left"/>
            </w:pPr>
            <w:r>
              <w:t>8.98</w:t>
            </w:r>
          </w:p>
        </w:tc>
      </w:tr>
      <w:tr>
        <w:tc>
          <w:p>
            <w:pPr>
              <w:pStyle w:stlname="Normal" w:val="Normal"/>
              <w:jc w:val="right"/>
            </w:pPr>
            <w:r>
              <w:t>  300</w:t>
            </w:r>
          </w:p>
        </w:tc>
        <w:tc>
          <w:p>
            <w:pPr>
              <w:pStyle w:stlname="Normal" w:val="Normal"/>
              <w:jc w:val="left"/>
            </w:pPr>
            <w:r>
              <w:t>Number of providers</w:t>
            </w:r>
          </w:p>
        </w:tc>
        <w:tc>
          <w:p>
            <w:pPr>
              <w:pStyle w:stlname="Normal" w:val="Normal"/>
              <w:jc w:val="left"/>
            </w:pPr>
            <w:r>
              <w:t>0.03</w:t>
            </w:r>
          </w:p>
        </w:tc>
      </w:tr>
      <w:tr>
        <w:tc>
          <w:p>
            <w:pPr>
              <w:pStyle w:stlname="Normal" w:val="Normal"/>
              <w:jc w:val="right"/>
            </w:pPr>
            <w:r>
              <w:t>  301</w:t>
            </w:r>
          </w:p>
        </w:tc>
        <w:tc>
          <w:p>
            <w:pPr>
              <w:pStyle w:stlname="Normal" w:val="Normal"/>
              <w:jc w:val="left"/>
            </w:pPr>
            <w:r>
              <w:t>Number of providers by specialty concept_id</w:t>
            </w:r>
          </w:p>
        </w:tc>
        <w:tc>
          <w:p>
            <w:pPr>
              <w:pStyle w:stlname="Normal" w:val="Normal"/>
              <w:jc w:val="left"/>
            </w:pPr>
            <w:r>
              <w:t>0.03</w:t>
            </w:r>
          </w:p>
        </w:tc>
      </w:tr>
      <w:tr>
        <w:tc>
          <w:p>
            <w:pPr>
              <w:pStyle w:stlname="Normal" w:val="Normal"/>
              <w:jc w:val="right"/>
            </w:pPr>
            <w:r>
              <w:t>  303</w:t>
            </w:r>
          </w:p>
        </w:tc>
        <w:tc>
          <w:p>
            <w:pPr>
              <w:pStyle w:stlname="Normal" w:val="Normal"/>
              <w:jc w:val="left"/>
            </w:pPr>
            <w:r>
              <w:t>Number of providers records by specialty_concept_id and visit_concept_id</w:t>
            </w:r>
          </w:p>
        </w:tc>
        <w:tc>
          <w:p>
            <w:pPr>
              <w:pStyle w:stlname="Normal" w:val="Normal"/>
              <w:jc w:val="left"/>
            </w:pPr>
            <w:r>
              <w:t>0.11</w:t>
            </w:r>
          </w:p>
        </w:tc>
      </w:tr>
      <w:tr>
        <w:tc>
          <w:p>
            <w:pPr>
              <w:pStyle w:stlname="Normal" w:val="Normal"/>
              <w:jc w:val="right"/>
            </w:pPr>
            <w:r>
              <w:t>  325</w:t>
            </w:r>
          </w:p>
        </w:tc>
        <w:tc>
          <w:p>
            <w:pPr>
              <w:pStyle w:stlname="Normal" w:val="Normal"/>
              <w:jc w:val="left"/>
            </w:pPr>
            <w:r>
              <w:t>Number of provider records by specialty_source_concept_id</w:t>
            </w:r>
          </w:p>
        </w:tc>
        <w:tc>
          <w:p>
            <w:pPr>
              <w:pStyle w:stlname="Normal" w:val="Normal"/>
              <w:jc w:val="left"/>
            </w:pPr>
            <w:r>
              <w:t>0.03</w:t>
            </w:r>
          </w:p>
        </w:tc>
      </w:tr>
      <w:tr>
        <w:tc>
          <w:p>
            <w:pPr>
              <w:pStyle w:stlname="Normal" w:val="Normal"/>
              <w:jc w:val="right"/>
            </w:pPr>
            <w:r>
              <w:t>  400</w:t>
            </w:r>
          </w:p>
        </w:tc>
        <w:tc>
          <w:p>
            <w:pPr>
              <w:pStyle w:stlname="Normal" w:val="Normal"/>
              <w:jc w:val="left"/>
            </w:pPr>
            <w:r>
              <w:t>Number of persons with at least one condition occurrence, by condition_concept_id</w:t>
            </w:r>
          </w:p>
        </w:tc>
        <w:tc>
          <w:p>
            <w:pPr>
              <w:pStyle w:stlname="Normal" w:val="Normal"/>
              <w:jc w:val="left"/>
            </w:pPr>
            <w:r>
              <w:t>26.24</w:t>
            </w:r>
          </w:p>
        </w:tc>
      </w:tr>
      <w:tr>
        <w:tc>
          <w:p>
            <w:pPr>
              <w:pStyle w:stlname="Normal" w:val="Normal"/>
              <w:jc w:val="right"/>
            </w:pPr>
            <w:r>
              <w:t>  401</w:t>
            </w:r>
          </w:p>
        </w:tc>
        <w:tc>
          <w:p>
            <w:pPr>
              <w:pStyle w:stlname="Normal" w:val="Normal"/>
              <w:jc w:val="left"/>
            </w:pPr>
            <w:r>
              <w:t>Number of condition occurrence records, by condition_concept_id</w:t>
            </w:r>
          </w:p>
        </w:tc>
        <w:tc>
          <w:p>
            <w:pPr>
              <w:pStyle w:stlname="Normal" w:val="Normal"/>
              <w:jc w:val="left"/>
            </w:pPr>
            <w:r>
              <w:t>10.16</w:t>
            </w:r>
          </w:p>
        </w:tc>
      </w:tr>
      <w:tr>
        <w:tc>
          <w:p>
            <w:pPr>
              <w:pStyle w:stlname="Normal" w:val="Normal"/>
              <w:jc w:val="right"/>
            </w:pPr>
            <w:r>
              <w:t>  402</w:t>
            </w:r>
          </w:p>
        </w:tc>
        <w:tc>
          <w:p>
            <w:pPr>
              <w:pStyle w:stlname="Normal" w:val="Normal"/>
              <w:jc w:val="left"/>
            </w:pPr>
            <w:r>
              <w:t>Number of persons by condition occurrence start month, by condition_concept_id</w:t>
            </w:r>
          </w:p>
        </w:tc>
        <w:tc>
          <w:p>
            <w:pPr>
              <w:pStyle w:stlname="Normal" w:val="Normal"/>
              <w:jc w:val="left"/>
            </w:pPr>
            <w:r>
              <w:t>28.21</w:t>
            </w:r>
          </w:p>
        </w:tc>
      </w:tr>
      <w:tr>
        <w:tc>
          <w:p>
            <w:pPr>
              <w:pStyle w:stlname="Normal" w:val="Normal"/>
              <w:jc w:val="right"/>
            </w:pPr>
            <w:r>
              <w:t>  404</w:t>
            </w:r>
          </w:p>
        </w:tc>
        <w:tc>
          <w:p>
            <w:pPr>
              <w:pStyle w:stlname="Normal" w:val="Normal"/>
              <w:jc w:val="left"/>
            </w:pPr>
            <w:r>
              <w:t>Number of persons with at least one condition occurrence, by condition_concept_id by calendar year by gender by age decile</w:t>
            </w:r>
          </w:p>
        </w:tc>
        <w:tc>
          <w:p>
            <w:pPr>
              <w:pStyle w:stlname="Normal" w:val="Normal"/>
              <w:jc w:val="left"/>
            </w:pPr>
            <w:r>
              <w:t>49.27</w:t>
            </w:r>
          </w:p>
        </w:tc>
      </w:tr>
      <w:tr>
        <w:tc>
          <w:p>
            <w:pPr>
              <w:pStyle w:stlname="Normal" w:val="Normal"/>
              <w:jc w:val="right"/>
            </w:pPr>
            <w:r>
              <w:t>  405</w:t>
            </w:r>
          </w:p>
        </w:tc>
        <w:tc>
          <w:p>
            <w:pPr>
              <w:pStyle w:stlname="Normal" w:val="Normal"/>
              <w:jc w:val="left"/>
            </w:pPr>
            <w:r>
              <w:t>Number of condition occurrence records, by condition_concept_id by condition_type_concept_id</w:t>
            </w:r>
          </w:p>
        </w:tc>
        <w:tc>
          <w:p>
            <w:pPr>
              <w:pStyle w:stlname="Normal" w:val="Normal"/>
              <w:jc w:val="left"/>
            </w:pPr>
            <w:r>
              <w:t>10.54</w:t>
            </w:r>
          </w:p>
        </w:tc>
      </w:tr>
      <w:tr>
        <w:tc>
          <w:p>
            <w:pPr>
              <w:pStyle w:stlname="Normal" w:val="Normal"/>
              <w:jc w:val="right"/>
            </w:pPr>
            <w:r>
              <w:t>  409</w:t>
            </w:r>
          </w:p>
        </w:tc>
        <w:tc>
          <w:p>
            <w:pPr>
              <w:pStyle w:stlname="Normal" w:val="Normal"/>
              <w:jc w:val="left"/>
            </w:pPr>
            <w:r>
              <w:t>Number of condition occurrence records with invalid person_id</w:t>
            </w:r>
          </w:p>
        </w:tc>
        <w:tc>
          <w:p>
            <w:pPr>
              <w:pStyle w:stlname="Normal" w:val="Normal"/>
              <w:jc w:val="left"/>
            </w:pPr>
            <w:r>
              <w:t>8.16</w:t>
            </w:r>
          </w:p>
        </w:tc>
      </w:tr>
      <w:tr>
        <w:tc>
          <w:p>
            <w:pPr>
              <w:pStyle w:stlname="Normal" w:val="Normal"/>
              <w:jc w:val="right"/>
            </w:pPr>
            <w:r>
              <w:t>  410</w:t>
            </w:r>
          </w:p>
        </w:tc>
        <w:tc>
          <w:p>
            <w:pPr>
              <w:pStyle w:stlname="Normal" w:val="Normal"/>
              <w:jc w:val="left"/>
            </w:pPr>
            <w:r>
              <w:t>Number of condition occurrence records outside valid observation period</w:t>
            </w:r>
          </w:p>
        </w:tc>
        <w:tc>
          <w:p>
            <w:pPr>
              <w:pStyle w:stlname="Normal" w:val="Normal"/>
              <w:jc w:val="left"/>
            </w:pPr>
            <w:r>
              <w:t>8.5</w:t>
            </w:r>
          </w:p>
        </w:tc>
      </w:tr>
      <w:tr>
        <w:tc>
          <w:p>
            <w:pPr>
              <w:pStyle w:stlname="Normal" w:val="Normal"/>
              <w:jc w:val="right"/>
            </w:pPr>
            <w:r>
              <w:t>  411</w:t>
            </w:r>
          </w:p>
        </w:tc>
        <w:tc>
          <w:p>
            <w:pPr>
              <w:pStyle w:stlname="Normal" w:val="Normal"/>
              <w:jc w:val="left"/>
            </w:pPr>
            <w:r>
              <w:t>Number of condition occurrence records with end date &lt; start date</w:t>
            </w:r>
          </w:p>
        </w:tc>
        <w:tc>
          <w:p>
            <w:pPr>
              <w:pStyle w:stlname="Normal" w:val="Normal"/>
              <w:jc w:val="left"/>
            </w:pPr>
            <w:r>
              <w:t>0.63</w:t>
            </w:r>
          </w:p>
        </w:tc>
      </w:tr>
      <w:tr>
        <w:tc>
          <w:p>
            <w:pPr>
              <w:pStyle w:stlname="Normal" w:val="Normal"/>
              <w:jc w:val="right"/>
            </w:pPr>
            <w:r>
              <w:t>  412</w:t>
            </w:r>
          </w:p>
        </w:tc>
        <w:tc>
          <w:p>
            <w:pPr>
              <w:pStyle w:stlname="Normal" w:val="Normal"/>
              <w:jc w:val="left"/>
            </w:pPr>
            <w:r>
              <w:t>Number of condition occurrence records with invalid provider_id</w:t>
            </w:r>
          </w:p>
        </w:tc>
        <w:tc>
          <w:p>
            <w:pPr>
              <w:pStyle w:stlname="Normal" w:val="Normal"/>
              <w:jc w:val="left"/>
            </w:pPr>
            <w:r>
              <w:t>0.76</w:t>
            </w:r>
          </w:p>
        </w:tc>
      </w:tr>
      <w:tr>
        <w:tc>
          <w:p>
            <w:pPr>
              <w:pStyle w:stlname="Normal" w:val="Normal"/>
              <w:jc w:val="right"/>
            </w:pPr>
            <w:r>
              <w:t>  413</w:t>
            </w:r>
          </w:p>
        </w:tc>
        <w:tc>
          <w:p>
            <w:pPr>
              <w:pStyle w:stlname="Normal" w:val="Normal"/>
              <w:jc w:val="left"/>
            </w:pPr>
            <w:r>
              <w:t>Number of condition occurrence records with invalid visit_id</w:t>
            </w:r>
          </w:p>
        </w:tc>
        <w:tc>
          <w:p>
            <w:pPr>
              <w:pStyle w:stlname="Normal" w:val="Normal"/>
              <w:jc w:val="left"/>
            </w:pPr>
            <w:r>
              <w:t>14.46</w:t>
            </w:r>
          </w:p>
        </w:tc>
      </w:tr>
      <w:tr>
        <w:tc>
          <w:p>
            <w:pPr>
              <w:pStyle w:stlname="Normal" w:val="Normal"/>
              <w:jc w:val="right"/>
            </w:pPr>
            <w:r>
              <w:t>  414</w:t>
            </w:r>
          </w:p>
        </w:tc>
        <w:tc>
          <w:p>
            <w:pPr>
              <w:pStyle w:stlname="Normal" w:val="Normal"/>
              <w:jc w:val="left"/>
            </w:pPr>
            <w:r>
              <w:t>Number of condition occurrence records, by condition_status_concept_id</w:t>
            </w:r>
          </w:p>
        </w:tc>
        <w:tc>
          <w:p>
            <w:pPr>
              <w:pStyle w:stlname="Normal" w:val="Normal"/>
              <w:jc w:val="left"/>
            </w:pPr>
            <w:r>
              <w:t>9.99</w:t>
            </w:r>
          </w:p>
        </w:tc>
      </w:tr>
      <w:tr>
        <w:tc>
          <w:p>
            <w:pPr>
              <w:pStyle w:stlname="Normal" w:val="Normal"/>
              <w:jc w:val="right"/>
            </w:pPr>
            <w:r>
              <w:t>  415</w:t>
            </w:r>
          </w:p>
        </w:tc>
        <w:tc>
          <w:p>
            <w:pPr>
              <w:pStyle w:stlname="Normal" w:val="Normal"/>
              <w:jc w:val="left"/>
            </w:pPr>
            <w:r>
              <w:t>Number of condition occurrence records, by condition_type_concept_id</w:t>
            </w:r>
          </w:p>
        </w:tc>
        <w:tc>
          <w:p>
            <w:pPr>
              <w:pStyle w:stlname="Normal" w:val="Normal"/>
              <w:jc w:val="left"/>
            </w:pPr>
            <w:r>
              <w:t>9.93</w:t>
            </w:r>
          </w:p>
        </w:tc>
      </w:tr>
      <w:tr>
        <w:tc>
          <w:p>
            <w:pPr>
              <w:pStyle w:stlname="Normal" w:val="Normal"/>
              <w:jc w:val="right"/>
            </w:pPr>
            <w:r>
              <w:t>  416</w:t>
            </w:r>
          </w:p>
        </w:tc>
        <w:tc>
          <w:p>
            <w:pPr>
              <w:pStyle w:stlname="Normal" w:val="Normal"/>
              <w:jc w:val="left"/>
            </w:pPr>
            <w:r>
              <w:t>Number of condition occurrence records, by condition_status_concept_id, condition_type_concept_id</w:t>
            </w:r>
          </w:p>
        </w:tc>
        <w:tc>
          <w:p>
            <w:pPr>
              <w:pStyle w:stlname="Normal" w:val="Normal"/>
              <w:jc w:val="left"/>
            </w:pPr>
            <w:r>
              <w:t>10.79</w:t>
            </w:r>
          </w:p>
        </w:tc>
      </w:tr>
      <w:tr>
        <w:tc>
          <w:p>
            <w:pPr>
              <w:pStyle w:stlname="Normal" w:val="Normal"/>
              <w:jc w:val="right"/>
            </w:pPr>
            <w:r>
              <w:t>  420</w:t>
            </w:r>
          </w:p>
        </w:tc>
        <w:tc>
          <w:p>
            <w:pPr>
              <w:pStyle w:stlname="Normal" w:val="Normal"/>
              <w:jc w:val="left"/>
            </w:pPr>
            <w:r>
              <w:t>Number of condition occurrence records by condition occurrence start month</w:t>
            </w:r>
          </w:p>
        </w:tc>
        <w:tc>
          <w:p>
            <w:pPr>
              <w:pStyle w:stlname="Normal" w:val="Normal"/>
              <w:jc w:val="left"/>
            </w:pPr>
            <w:r>
              <w:t>13.26</w:t>
            </w:r>
          </w:p>
        </w:tc>
      </w:tr>
      <w:tr>
        <w:tc>
          <w:p>
            <w:pPr>
              <w:pStyle w:stlname="Normal" w:val="Normal"/>
              <w:jc w:val="right"/>
            </w:pPr>
            <w:r>
              <w:t>  425</w:t>
            </w:r>
          </w:p>
        </w:tc>
        <w:tc>
          <w:p>
            <w:pPr>
              <w:pStyle w:stlname="Normal" w:val="Normal"/>
              <w:jc w:val="left"/>
            </w:pPr>
            <w:r>
              <w:t>Number of condition_occurrence records by condition_source_concept_id</w:t>
            </w:r>
          </w:p>
        </w:tc>
        <w:tc>
          <w:p>
            <w:pPr>
              <w:pStyle w:stlname="Normal" w:val="Normal"/>
              <w:jc w:val="left"/>
            </w:pPr>
            <w:r>
              <w:t>10.26</w:t>
            </w:r>
          </w:p>
        </w:tc>
      </w:tr>
      <w:tr>
        <w:tc>
          <w:p>
            <w:pPr>
              <w:pStyle w:stlname="Normal" w:val="Normal"/>
              <w:jc w:val="right"/>
            </w:pPr>
            <w:r>
              <w:t>  424</w:t>
            </w:r>
          </w:p>
        </w:tc>
        <w:tc>
          <w:p>
            <w:pPr>
              <w:pStyle w:stlname="Normal" w:val="Normal"/>
              <w:jc w:val="left"/>
            </w:pPr>
            <w:r>
              <w:t>Number of distinct people with co-occurring condition_occurrence condition_concept_id pairs</w:t>
            </w:r>
          </w:p>
        </w:tc>
        <w:tc>
          <w:p>
            <w:pPr>
              <w:pStyle w:stlname="Normal" w:val="Normal"/>
              <w:jc w:val="left"/>
            </w:pPr>
            <w:r>
              <w:t>4.27</w:t>
            </w:r>
          </w:p>
        </w:tc>
      </w:tr>
      <w:tr>
        <w:tc>
          <w:p>
            <w:pPr>
              <w:pStyle w:stlname="Normal" w:val="Normal"/>
              <w:jc w:val="right"/>
            </w:pPr>
            <w:r>
              <w:t>  430</w:t>
            </w:r>
          </w:p>
        </w:tc>
        <w:tc>
          <w:p>
            <w:pPr>
              <w:pStyle w:stlname="Normal" w:val="Normal"/>
              <w:jc w:val="left"/>
            </w:pPr>
            <w:r>
              <w:t>Number of condition_occurrence records inside a valid observation period</w:t>
            </w:r>
          </w:p>
        </w:tc>
        <w:tc>
          <w:p>
            <w:pPr>
              <w:pStyle w:stlname="Normal" w:val="Normal"/>
              <w:jc w:val="left"/>
            </w:pPr>
            <w:r>
              <w:t>9.5</w:t>
            </w:r>
          </w:p>
        </w:tc>
      </w:tr>
      <w:tr>
        <w:tc>
          <w:p>
            <w:pPr>
              <w:pStyle w:stlname="Normal" w:val="Normal"/>
              <w:jc w:val="right"/>
            </w:pPr>
            <w:r>
              <w:t>  431</w:t>
            </w:r>
          </w:p>
        </w:tc>
        <w:tc>
          <w:p>
            <w:pPr>
              <w:pStyle w:stlname="Normal" w:val="Normal"/>
              <w:jc w:val="left"/>
            </w:pPr>
            <w:r>
              <w:t>Proportion of people with at least one condition_occurrence record outside a valid observation period</w:t>
            </w:r>
          </w:p>
        </w:tc>
        <w:tc>
          <w:p>
            <w:pPr>
              <w:pStyle w:stlname="Normal" w:val="Normal"/>
              <w:jc w:val="left"/>
            </w:pPr>
            <w:r>
              <w:t>18.03</w:t>
            </w:r>
          </w:p>
        </w:tc>
      </w:tr>
      <w:tr>
        <w:tc>
          <w:p>
            <w:pPr>
              <w:pStyle w:stlname="Normal" w:val="Normal"/>
              <w:jc w:val="right"/>
            </w:pPr>
            <w:r>
              <w:t>  432</w:t>
            </w:r>
          </w:p>
        </w:tc>
        <w:tc>
          <w:p>
            <w:pPr>
              <w:pStyle w:stlname="Normal" w:val="Normal"/>
              <w:jc w:val="left"/>
            </w:pPr>
            <w:r>
              <w:t>Proportion of condition_occurrence records outside a valid observation period</w:t>
            </w:r>
          </w:p>
        </w:tc>
        <w:tc>
          <w:p>
            <w:pPr>
              <w:pStyle w:stlname="Normal" w:val="Normal"/>
              <w:jc w:val="left"/>
            </w:pPr>
            <w:r>
              <w:t>8.67</w:t>
            </w:r>
          </w:p>
        </w:tc>
      </w:tr>
      <w:tr>
        <w:tc>
          <w:p>
            <w:pPr>
              <w:pStyle w:stlname="Normal" w:val="Normal"/>
              <w:jc w:val="right"/>
            </w:pPr>
            <w:r>
              <w:t>  500</w:t>
            </w:r>
          </w:p>
        </w:tc>
        <w:tc>
          <w:p>
            <w:pPr>
              <w:pStyle w:stlname="Normal" w:val="Normal"/>
              <w:jc w:val="left"/>
            </w:pPr>
            <w:r>
              <w:t>Number of persons with death, by cause_concept_id</w:t>
            </w:r>
          </w:p>
        </w:tc>
        <w:tc>
          <w:p>
            <w:pPr>
              <w:pStyle w:stlname="Normal" w:val="Normal"/>
              <w:jc w:val="left"/>
            </w:pPr>
            <w:r>
              <w:t>7.6</w:t>
            </w:r>
          </w:p>
        </w:tc>
      </w:tr>
      <w:tr>
        <w:tc>
          <w:p>
            <w:pPr>
              <w:pStyle w:stlname="Normal" w:val="Normal"/>
              <w:jc w:val="right"/>
            </w:pPr>
            <w:r>
              <w:t>  501</w:t>
            </w:r>
          </w:p>
        </w:tc>
        <w:tc>
          <w:p>
            <w:pPr>
              <w:pStyle w:stlname="Normal" w:val="Normal"/>
              <w:jc w:val="left"/>
            </w:pPr>
            <w:r>
              <w:t>Number of records of death, by cause_concept_id</w:t>
            </w:r>
          </w:p>
        </w:tc>
        <w:tc>
          <w:p>
            <w:pPr>
              <w:pStyle w:stlname="Normal" w:val="Normal"/>
              <w:jc w:val="left"/>
            </w:pPr>
            <w:r>
              <w:t>4.92</w:t>
            </w:r>
          </w:p>
        </w:tc>
      </w:tr>
      <w:tr>
        <w:tc>
          <w:p>
            <w:pPr>
              <w:pStyle w:stlname="Normal" w:val="Normal"/>
              <w:jc w:val="right"/>
            </w:pPr>
            <w:r>
              <w:t>  502</w:t>
            </w:r>
          </w:p>
        </w:tc>
        <w:tc>
          <w:p>
            <w:pPr>
              <w:pStyle w:stlname="Normal" w:val="Normal"/>
              <w:jc w:val="left"/>
            </w:pPr>
            <w:r>
              <w:t>Number of persons by death month</w:t>
            </w:r>
          </w:p>
        </w:tc>
        <w:tc>
          <w:p>
            <w:pPr>
              <w:pStyle w:stlname="Normal" w:val="Normal"/>
              <w:jc w:val="left"/>
            </w:pPr>
            <w:r>
              <w:t>8.83</w:t>
            </w:r>
          </w:p>
        </w:tc>
      </w:tr>
      <w:tr>
        <w:tc>
          <w:p>
            <w:pPr>
              <w:pStyle w:stlname="Normal" w:val="Normal"/>
              <w:jc w:val="right"/>
            </w:pPr>
            <w:r>
              <w:t>  504</w:t>
            </w:r>
          </w:p>
        </w:tc>
        <w:tc>
          <w:p>
            <w:pPr>
              <w:pStyle w:stlname="Normal" w:val="Normal"/>
              <w:jc w:val="left"/>
            </w:pPr>
            <w:r>
              <w:t>Number of persons with a death, by calendar year by gender by age decile</w:t>
            </w:r>
          </w:p>
        </w:tc>
        <w:tc>
          <w:p>
            <w:pPr>
              <w:pStyle w:stlname="Normal" w:val="Normal"/>
              <w:jc w:val="left"/>
            </w:pPr>
            <w:r>
              <w:t>19.56</w:t>
            </w:r>
          </w:p>
        </w:tc>
      </w:tr>
      <w:tr>
        <w:tc>
          <w:p>
            <w:pPr>
              <w:pStyle w:stlname="Normal" w:val="Normal"/>
              <w:jc w:val="right"/>
            </w:pPr>
            <w:r>
              <w:t>  505</w:t>
            </w:r>
          </w:p>
        </w:tc>
        <w:tc>
          <w:p>
            <w:pPr>
              <w:pStyle w:stlname="Normal" w:val="Normal"/>
              <w:jc w:val="left"/>
            </w:pPr>
            <w:r>
              <w:t>Number of death records, by death_type_concept_id</w:t>
            </w:r>
          </w:p>
        </w:tc>
        <w:tc>
          <w:p>
            <w:pPr>
              <w:pStyle w:stlname="Normal" w:val="Normal"/>
              <w:jc w:val="left"/>
            </w:pPr>
            <w:r>
              <w:t>4.89</w:t>
            </w:r>
          </w:p>
        </w:tc>
      </w:tr>
      <w:tr>
        <w:tc>
          <w:p>
            <w:pPr>
              <w:pStyle w:stlname="Normal" w:val="Normal"/>
              <w:jc w:val="right"/>
            </w:pPr>
            <w:r>
              <w:t>  509</w:t>
            </w:r>
          </w:p>
        </w:tc>
        <w:tc>
          <w:p>
            <w:pPr>
              <w:pStyle w:stlname="Normal" w:val="Normal"/>
              <w:jc w:val="left"/>
            </w:pPr>
            <w:r>
              <w:t>Number of death records with invalid person_id</w:t>
            </w:r>
          </w:p>
        </w:tc>
        <w:tc>
          <w:p>
            <w:pPr>
              <w:pStyle w:stlname="Normal" w:val="Normal"/>
              <w:jc w:val="left"/>
            </w:pPr>
            <w:r>
              <w:t>6.04</w:t>
            </w:r>
          </w:p>
        </w:tc>
      </w:tr>
      <w:tr>
        <w:tc>
          <w:p>
            <w:pPr>
              <w:pStyle w:stlname="Normal" w:val="Normal"/>
              <w:jc w:val="right"/>
            </w:pPr>
            <w:r>
              <w:t>  510</w:t>
            </w:r>
          </w:p>
        </w:tc>
        <w:tc>
          <w:p>
            <w:pPr>
              <w:pStyle w:stlname="Normal" w:val="Normal"/>
              <w:jc w:val="left"/>
            </w:pPr>
            <w:r>
              <w:t>Number of death records outside valid observation period</w:t>
            </w:r>
          </w:p>
        </w:tc>
        <w:tc>
          <w:p>
            <w:pPr>
              <w:pStyle w:stlname="Normal" w:val="Normal"/>
              <w:jc w:val="left"/>
            </w:pPr>
            <w:r>
              <w:t>6.3</w:t>
            </w:r>
          </w:p>
        </w:tc>
      </w:tr>
      <w:tr>
        <w:tc>
          <w:p>
            <w:pPr>
              <w:pStyle w:stlname="Normal" w:val="Normal"/>
              <w:jc w:val="right"/>
            </w:pPr>
            <w:r>
              <w:t>  525</w:t>
            </w:r>
          </w:p>
        </w:tc>
        <w:tc>
          <w:p>
            <w:pPr>
              <w:pStyle w:stlname="Normal" w:val="Normal"/>
              <w:jc w:val="left"/>
            </w:pPr>
            <w:r>
              <w:t>Number of death records by cause_source_concept_id</w:t>
            </w:r>
          </w:p>
        </w:tc>
        <w:tc>
          <w:p>
            <w:pPr>
              <w:pStyle w:stlname="Normal" w:val="Normal"/>
              <w:jc w:val="left"/>
            </w:pPr>
            <w:r>
              <w:t>0.42</w:t>
            </w:r>
          </w:p>
        </w:tc>
      </w:tr>
      <w:tr>
        <w:tc>
          <w:p>
            <w:pPr>
              <w:pStyle w:stlname="Normal" w:val="Normal"/>
              <w:jc w:val="right"/>
            </w:pPr>
            <w:r>
              <w:t>  530</w:t>
            </w:r>
          </w:p>
        </w:tc>
        <w:tc>
          <w:p>
            <w:pPr>
              <w:pStyle w:stlname="Normal" w:val="Normal"/>
              <w:jc w:val="left"/>
            </w:pPr>
            <w:r>
              <w:t>Number of death records inside a valid observation period</w:t>
            </w:r>
          </w:p>
        </w:tc>
        <w:tc>
          <w:p>
            <w:pPr>
              <w:pStyle w:stlname="Normal" w:val="Normal"/>
              <w:jc w:val="left"/>
            </w:pPr>
            <w:r>
              <w:t>4.65</w:t>
            </w:r>
          </w:p>
        </w:tc>
      </w:tr>
      <w:tr>
        <w:tc>
          <w:p>
            <w:pPr>
              <w:pStyle w:stlname="Normal" w:val="Normal"/>
              <w:jc w:val="right"/>
            </w:pPr>
            <w:r>
              <w:t>  531</w:t>
            </w:r>
          </w:p>
        </w:tc>
        <w:tc>
          <w:p>
            <w:pPr>
              <w:pStyle w:stlname="Normal" w:val="Normal"/>
              <w:jc w:val="left"/>
            </w:pPr>
            <w:r>
              <w:t>Proportion of people with at least one death record outside a valid observation period</w:t>
            </w:r>
          </w:p>
        </w:tc>
        <w:tc>
          <w:p>
            <w:pPr>
              <w:pStyle w:stlname="Normal" w:val="Normal"/>
              <w:jc w:val="left"/>
            </w:pPr>
            <w:r>
              <w:t>9.01</w:t>
            </w:r>
          </w:p>
        </w:tc>
      </w:tr>
      <w:tr>
        <w:tc>
          <w:p>
            <w:pPr>
              <w:pStyle w:stlname="Normal" w:val="Normal"/>
              <w:jc w:val="right"/>
            </w:pPr>
            <w:r>
              <w:t>  532</w:t>
            </w:r>
          </w:p>
        </w:tc>
        <w:tc>
          <w:p>
            <w:pPr>
              <w:pStyle w:stlname="Normal" w:val="Normal"/>
              <w:jc w:val="left"/>
            </w:pPr>
            <w:r>
              <w:t>Proportion of death records that occur outside a valid observation period</w:t>
            </w:r>
          </w:p>
        </w:tc>
        <w:tc>
          <w:p>
            <w:pPr>
              <w:pStyle w:stlname="Normal" w:val="Normal"/>
              <w:jc w:val="left"/>
            </w:pPr>
            <w:r>
              <w:t>6.4</w:t>
            </w:r>
          </w:p>
        </w:tc>
      </w:tr>
      <w:tr>
        <w:tc>
          <w:p>
            <w:pPr>
              <w:pStyle w:stlname="Normal" w:val="Normal"/>
              <w:jc w:val="right"/>
            </w:pPr>
            <w:r>
              <w:t>  600</w:t>
            </w:r>
          </w:p>
        </w:tc>
        <w:tc>
          <w:p>
            <w:pPr>
              <w:pStyle w:stlname="Normal" w:val="Normal"/>
              <w:jc w:val="left"/>
            </w:pPr>
            <w:r>
              <w:t>Number of persons with at least one procedure occurrence, by procedure_concept_id</w:t>
            </w:r>
          </w:p>
        </w:tc>
        <w:tc>
          <w:p>
            <w:pPr>
              <w:pStyle w:stlname="Normal" w:val="Normal"/>
              <w:jc w:val="left"/>
            </w:pPr>
            <w:r>
              <w:t>7.34</w:t>
            </w:r>
          </w:p>
        </w:tc>
      </w:tr>
      <w:tr>
        <w:tc>
          <w:p>
            <w:pPr>
              <w:pStyle w:stlname="Normal" w:val="Normal"/>
              <w:jc w:val="right"/>
            </w:pPr>
            <w:r>
              <w:t>  601</w:t>
            </w:r>
          </w:p>
        </w:tc>
        <w:tc>
          <w:p>
            <w:pPr>
              <w:pStyle w:stlname="Normal" w:val="Normal"/>
              <w:jc w:val="left"/>
            </w:pPr>
            <w:r>
              <w:t>Number of procedure occurrence records, by procedure_concept_id</w:t>
            </w:r>
          </w:p>
        </w:tc>
        <w:tc>
          <w:p>
            <w:pPr>
              <w:pStyle w:stlname="Normal" w:val="Normal"/>
              <w:jc w:val="left"/>
            </w:pPr>
            <w:r>
              <w:t>4.26</w:t>
            </w:r>
          </w:p>
        </w:tc>
      </w:tr>
      <w:tr>
        <w:tc>
          <w:p>
            <w:pPr>
              <w:pStyle w:stlname="Normal" w:val="Normal"/>
              <w:jc w:val="right"/>
            </w:pPr>
            <w:r>
              <w:t>  602</w:t>
            </w:r>
          </w:p>
        </w:tc>
        <w:tc>
          <w:p>
            <w:pPr>
              <w:pStyle w:stlname="Normal" w:val="Normal"/>
              <w:jc w:val="left"/>
            </w:pPr>
            <w:r>
              <w:t>Number of persons by procedure occurrence start month, by procedure_concept_id</w:t>
            </w:r>
          </w:p>
        </w:tc>
        <w:tc>
          <w:p>
            <w:pPr>
              <w:pStyle w:stlname="Normal" w:val="Normal"/>
              <w:jc w:val="left"/>
            </w:pPr>
            <w:r>
              <w:t>9.16</w:t>
            </w:r>
          </w:p>
        </w:tc>
      </w:tr>
      <w:tr>
        <w:tc>
          <w:p>
            <w:pPr>
              <w:pStyle w:stlname="Normal" w:val="Normal"/>
              <w:jc w:val="right"/>
            </w:pPr>
            <w:r>
              <w:t>  604</w:t>
            </w:r>
          </w:p>
        </w:tc>
        <w:tc>
          <w:p>
            <w:pPr>
              <w:pStyle w:stlname="Normal" w:val="Normal"/>
              <w:jc w:val="left"/>
            </w:pPr>
            <w:r>
              <w:t>Number of persons with at least one procedure occurrence, by procedure_concept_id by calendar year by gender by age decile</w:t>
            </w:r>
          </w:p>
        </w:tc>
        <w:tc>
          <w:p>
            <w:pPr>
              <w:pStyle w:stlname="Normal" w:val="Normal"/>
              <w:jc w:val="left"/>
            </w:pPr>
            <w:r>
              <w:t>20.68</w:t>
            </w:r>
          </w:p>
        </w:tc>
      </w:tr>
      <w:tr>
        <w:tc>
          <w:p>
            <w:pPr>
              <w:pStyle w:stlname="Normal" w:val="Normal"/>
              <w:jc w:val="right"/>
            </w:pPr>
            <w:r>
              <w:t>  605</w:t>
            </w:r>
          </w:p>
        </w:tc>
        <w:tc>
          <w:p>
            <w:pPr>
              <w:pStyle w:stlname="Normal" w:val="Normal"/>
              <w:jc w:val="left"/>
            </w:pPr>
            <w:r>
              <w:t>Number of procedure occurrence records, by procedure_concept_id by procedure_type_concept_id</w:t>
            </w:r>
          </w:p>
        </w:tc>
        <w:tc>
          <w:p>
            <w:pPr>
              <w:pStyle w:stlname="Normal" w:val="Normal"/>
              <w:jc w:val="left"/>
            </w:pPr>
            <w:r>
              <w:t>5.07</w:t>
            </w:r>
          </w:p>
        </w:tc>
      </w:tr>
      <w:tr>
        <w:tc>
          <w:p>
            <w:pPr>
              <w:pStyle w:stlname="Normal" w:val="Normal"/>
              <w:jc w:val="right"/>
            </w:pPr>
            <w:r>
              <w:t>  609</w:t>
            </w:r>
          </w:p>
        </w:tc>
        <w:tc>
          <w:p>
            <w:pPr>
              <w:pStyle w:stlname="Normal" w:val="Normal"/>
              <w:jc w:val="left"/>
            </w:pPr>
            <w:r>
              <w:t>Number of procedure occurrence records with invalid person_id</w:t>
            </w:r>
          </w:p>
        </w:tc>
        <w:tc>
          <w:p>
            <w:pPr>
              <w:pStyle w:stlname="Normal" w:val="Normal"/>
              <w:jc w:val="left"/>
            </w:pPr>
            <w:r>
              <w:t>6.11</w:t>
            </w:r>
          </w:p>
        </w:tc>
      </w:tr>
      <w:tr>
        <w:tc>
          <w:p>
            <w:pPr>
              <w:pStyle w:stlname="Normal" w:val="Normal"/>
              <w:jc w:val="right"/>
            </w:pPr>
            <w:r>
              <w:t>  610</w:t>
            </w:r>
          </w:p>
        </w:tc>
        <w:tc>
          <w:p>
            <w:pPr>
              <w:pStyle w:stlname="Normal" w:val="Normal"/>
              <w:jc w:val="left"/>
            </w:pPr>
            <w:r>
              <w:t>Number of procedure occurrence records outside valid observation period</w:t>
            </w:r>
          </w:p>
        </w:tc>
        <w:tc>
          <w:p>
            <w:pPr>
              <w:pStyle w:stlname="Normal" w:val="Normal"/>
              <w:jc w:val="left"/>
            </w:pPr>
            <w:r>
              <w:t>6.36</w:t>
            </w:r>
          </w:p>
        </w:tc>
      </w:tr>
      <w:tr>
        <w:tc>
          <w:p>
            <w:pPr>
              <w:pStyle w:stlname="Normal" w:val="Normal"/>
              <w:jc w:val="right"/>
            </w:pPr>
            <w:r>
              <w:t>  612</w:t>
            </w:r>
          </w:p>
        </w:tc>
        <w:tc>
          <w:p>
            <w:pPr>
              <w:pStyle w:stlname="Normal" w:val="Normal"/>
              <w:jc w:val="left"/>
            </w:pPr>
            <w:r>
              <w:t>Number of procedure occurrence records with invalid provider_id</w:t>
            </w:r>
          </w:p>
        </w:tc>
        <w:tc>
          <w:p>
            <w:pPr>
              <w:pStyle w:stlname="Normal" w:val="Normal"/>
              <w:jc w:val="left"/>
            </w:pPr>
            <w:r>
              <w:t>0.22</w:t>
            </w:r>
          </w:p>
        </w:tc>
      </w:tr>
      <w:tr>
        <w:tc>
          <w:p>
            <w:pPr>
              <w:pStyle w:stlname="Normal" w:val="Normal"/>
              <w:jc w:val="right"/>
            </w:pPr>
            <w:r>
              <w:t>  613</w:t>
            </w:r>
          </w:p>
        </w:tc>
        <w:tc>
          <w:p>
            <w:pPr>
              <w:pStyle w:stlname="Normal" w:val="Normal"/>
              <w:jc w:val="left"/>
            </w:pPr>
            <w:r>
              <w:t>Number of procedure occurrence records with invalid visit_id</w:t>
            </w:r>
          </w:p>
        </w:tc>
        <w:tc>
          <w:p>
            <w:pPr>
              <w:pStyle w:stlname="Normal" w:val="Normal"/>
              <w:jc w:val="left"/>
            </w:pPr>
            <w:r>
              <w:t>9.9</w:t>
            </w:r>
          </w:p>
        </w:tc>
      </w:tr>
      <w:tr>
        <w:tc>
          <w:p>
            <w:pPr>
              <w:pStyle w:stlname="Normal" w:val="Normal"/>
              <w:jc w:val="right"/>
            </w:pPr>
            <w:r>
              <w:t>  620</w:t>
            </w:r>
          </w:p>
        </w:tc>
        <w:tc>
          <w:p>
            <w:pPr>
              <w:pStyle w:stlname="Normal" w:val="Normal"/>
              <w:jc w:val="left"/>
            </w:pPr>
            <w:r>
              <w:t>Number of procedure occurrence records  by procedure occurrence start month</w:t>
            </w:r>
          </w:p>
        </w:tc>
        <w:tc>
          <w:p>
            <w:pPr>
              <w:pStyle w:stlname="Normal" w:val="Normal"/>
              <w:jc w:val="left"/>
            </w:pPr>
            <w:r>
              <w:t>5.85</w:t>
            </w:r>
          </w:p>
        </w:tc>
      </w:tr>
      <w:tr>
        <w:tc>
          <w:p>
            <w:pPr>
              <w:pStyle w:stlname="Normal" w:val="Normal"/>
              <w:jc w:val="right"/>
            </w:pPr>
            <w:r>
              <w:t>  625</w:t>
            </w:r>
          </w:p>
        </w:tc>
        <w:tc>
          <w:p>
            <w:pPr>
              <w:pStyle w:stlname="Normal" w:val="Normal"/>
              <w:jc w:val="left"/>
            </w:pPr>
            <w:r>
              <w:t>Number of procedure_occurrence records by procedure_source_concept_id</w:t>
            </w:r>
          </w:p>
        </w:tc>
        <w:tc>
          <w:p>
            <w:pPr>
              <w:pStyle w:stlname="Normal" w:val="Normal"/>
              <w:jc w:val="left"/>
            </w:pPr>
            <w:r>
              <w:t>4.99</w:t>
            </w:r>
          </w:p>
        </w:tc>
      </w:tr>
      <w:tr>
        <w:tc>
          <w:p>
            <w:pPr>
              <w:pStyle w:stlname="Normal" w:val="Normal"/>
              <w:jc w:val="right"/>
            </w:pPr>
            <w:r>
              <w:t>  624</w:t>
            </w:r>
          </w:p>
        </w:tc>
        <w:tc>
          <w:p>
            <w:pPr>
              <w:pStyle w:stlname="Normal" w:val="Normal"/>
              <w:jc w:val="left"/>
            </w:pPr>
            <w:r>
              <w:t>Number of distinct people with co-occurring procedure_occurrence procedure_concept_id pairs</w:t>
            </w:r>
          </w:p>
        </w:tc>
        <w:tc>
          <w:p>
            <w:pPr>
              <w:pStyle w:stlname="Normal" w:val="Normal"/>
              <w:jc w:val="left"/>
            </w:pPr>
            <w:r>
              <w:t>3.51</w:t>
            </w:r>
          </w:p>
        </w:tc>
      </w:tr>
      <w:tr>
        <w:tc>
          <w:p>
            <w:pPr>
              <w:pStyle w:stlname="Normal" w:val="Normal"/>
              <w:jc w:val="right"/>
            </w:pPr>
            <w:r>
              <w:t>  630</w:t>
            </w:r>
          </w:p>
        </w:tc>
        <w:tc>
          <w:p>
            <w:pPr>
              <w:pStyle w:stlname="Normal" w:val="Normal"/>
              <w:jc w:val="left"/>
            </w:pPr>
            <w:r>
              <w:t>Number of procedure_occurrence records inside a valid observation period</w:t>
            </w:r>
          </w:p>
        </w:tc>
        <w:tc>
          <w:p>
            <w:pPr>
              <w:pStyle w:stlname="Normal" w:val="Normal"/>
              <w:jc w:val="left"/>
            </w:pPr>
            <w:r>
              <w:t>4.79</w:t>
            </w:r>
          </w:p>
        </w:tc>
      </w:tr>
      <w:tr>
        <w:tc>
          <w:p>
            <w:pPr>
              <w:pStyle w:stlname="Normal" w:val="Normal"/>
              <w:jc w:val="right"/>
            </w:pPr>
            <w:r>
              <w:t>  631</w:t>
            </w:r>
          </w:p>
        </w:tc>
        <w:tc>
          <w:p>
            <w:pPr>
              <w:pStyle w:stlname="Normal" w:val="Normal"/>
              <w:jc w:val="left"/>
            </w:pPr>
            <w:r>
              <w:t>Proportion of people with at least one procedure_occurrence record outside a valid observation period</w:t>
            </w:r>
          </w:p>
        </w:tc>
        <w:tc>
          <w:p>
            <w:pPr>
              <w:pStyle w:stlname="Normal" w:val="Normal"/>
              <w:jc w:val="left"/>
            </w:pPr>
            <w:r>
              <w:t>8.73</w:t>
            </w:r>
          </w:p>
        </w:tc>
      </w:tr>
      <w:tr>
        <w:tc>
          <w:p>
            <w:pPr>
              <w:pStyle w:stlname="Normal" w:val="Normal"/>
              <w:jc w:val="right"/>
            </w:pPr>
            <w:r>
              <w:t>  632</w:t>
            </w:r>
          </w:p>
        </w:tc>
        <w:tc>
          <w:p>
            <w:pPr>
              <w:pStyle w:stlname="Normal" w:val="Normal"/>
              <w:jc w:val="left"/>
            </w:pPr>
            <w:r>
              <w:t>Proportion of procedure_occurrence records outside a valid observation period</w:t>
            </w:r>
          </w:p>
        </w:tc>
        <w:tc>
          <w:p>
            <w:pPr>
              <w:pStyle w:stlname="Normal" w:val="Normal"/>
              <w:jc w:val="left"/>
            </w:pPr>
            <w:r>
              <w:t>6.4</w:t>
            </w:r>
          </w:p>
        </w:tc>
      </w:tr>
      <w:tr>
        <w:tc>
          <w:p>
            <w:pPr>
              <w:pStyle w:stlname="Normal" w:val="Normal"/>
              <w:jc w:val="right"/>
            </w:pPr>
            <w:r>
              <w:t>  691</w:t>
            </w:r>
          </w:p>
        </w:tc>
        <w:tc>
          <w:p>
            <w:pPr>
              <w:pStyle w:stlname="Normal" w:val="Normal"/>
              <w:jc w:val="left"/>
            </w:pPr>
            <w:r>
              <w:t>Percentage of total persons that have at least x procedures</w:t>
            </w:r>
          </w:p>
        </w:tc>
        <w:tc>
          <w:p>
            <w:pPr>
              <w:pStyle w:stlname="Normal" w:val="Normal"/>
              <w:jc w:val="left"/>
            </w:pPr>
            <w:r>
              <w:t>8.69</w:t>
            </w:r>
          </w:p>
        </w:tc>
      </w:tr>
      <w:tr>
        <w:tc>
          <w:p>
            <w:pPr>
              <w:pStyle w:stlname="Normal" w:val="Normal"/>
              <w:jc w:val="right"/>
            </w:pPr>
            <w:r>
              <w:t>  700</w:t>
            </w:r>
          </w:p>
        </w:tc>
        <w:tc>
          <w:p>
            <w:pPr>
              <w:pStyle w:stlname="Normal" w:val="Normal"/>
              <w:jc w:val="left"/>
            </w:pPr>
            <w:r>
              <w:t>Number of persons with at least one drug exposure, by drug_concept_id</w:t>
            </w:r>
          </w:p>
        </w:tc>
        <w:tc>
          <w:p>
            <w:pPr>
              <w:pStyle w:stlname="Normal" w:val="Normal"/>
              <w:jc w:val="left"/>
            </w:pPr>
            <w:r>
              <w:t>7.18</w:t>
            </w:r>
          </w:p>
        </w:tc>
      </w:tr>
      <w:tr>
        <w:tc>
          <w:p>
            <w:pPr>
              <w:pStyle w:stlname="Normal" w:val="Normal"/>
              <w:jc w:val="right"/>
            </w:pPr>
            <w:r>
              <w:t>  701</w:t>
            </w:r>
          </w:p>
        </w:tc>
        <w:tc>
          <w:p>
            <w:pPr>
              <w:pStyle w:stlname="Normal" w:val="Normal"/>
              <w:jc w:val="left"/>
            </w:pPr>
            <w:r>
              <w:t>Number of drug exposure records, by drug_concept_id</w:t>
            </w:r>
          </w:p>
        </w:tc>
        <w:tc>
          <w:p>
            <w:pPr>
              <w:pStyle w:stlname="Normal" w:val="Normal"/>
              <w:jc w:val="left"/>
            </w:pPr>
            <w:r>
              <w:t>4.57</w:t>
            </w:r>
          </w:p>
        </w:tc>
      </w:tr>
      <w:tr>
        <w:tc>
          <w:p>
            <w:pPr>
              <w:pStyle w:stlname="Normal" w:val="Normal"/>
              <w:jc w:val="right"/>
            </w:pPr>
            <w:r>
              <w:t>  702</w:t>
            </w:r>
          </w:p>
        </w:tc>
        <w:tc>
          <w:p>
            <w:pPr>
              <w:pStyle w:stlname="Normal" w:val="Normal"/>
              <w:jc w:val="left"/>
            </w:pPr>
            <w:r>
              <w:t>Number of persons by drug exposure start month, by drug_concept_id</w:t>
            </w:r>
          </w:p>
        </w:tc>
        <w:tc>
          <w:p>
            <w:pPr>
              <w:pStyle w:stlname="Normal" w:val="Normal"/>
              <w:jc w:val="left"/>
            </w:pPr>
            <w:r>
              <w:t>9.65</w:t>
            </w:r>
          </w:p>
        </w:tc>
      </w:tr>
      <w:tr>
        <w:tc>
          <w:p>
            <w:pPr>
              <w:pStyle w:stlname="Normal" w:val="Normal"/>
              <w:jc w:val="right"/>
            </w:pPr>
            <w:r>
              <w:t>  704</w:t>
            </w:r>
          </w:p>
        </w:tc>
        <w:tc>
          <w:p>
            <w:pPr>
              <w:pStyle w:stlname="Normal" w:val="Normal"/>
              <w:jc w:val="left"/>
            </w:pPr>
            <w:r>
              <w:t>Number of persons with at least one drug exposure, by drug_concept_id by calendar year by gender by age decile</w:t>
            </w:r>
          </w:p>
        </w:tc>
        <w:tc>
          <w:p>
            <w:pPr>
              <w:pStyle w:stlname="Normal" w:val="Normal"/>
              <w:jc w:val="left"/>
            </w:pPr>
            <w:r>
              <w:t>17.56</w:t>
            </w:r>
          </w:p>
        </w:tc>
      </w:tr>
      <w:tr>
        <w:tc>
          <w:p>
            <w:pPr>
              <w:pStyle w:stlname="Normal" w:val="Normal"/>
              <w:jc w:val="right"/>
            </w:pPr>
            <w:r>
              <w:t>  705</w:t>
            </w:r>
          </w:p>
        </w:tc>
        <w:tc>
          <w:p>
            <w:pPr>
              <w:pStyle w:stlname="Normal" w:val="Normal"/>
              <w:jc w:val="left"/>
            </w:pPr>
            <w:r>
              <w:t>Number of drug exposure records, by drug_concept_id by drug_type_concept_id</w:t>
            </w:r>
          </w:p>
        </w:tc>
        <w:tc>
          <w:p>
            <w:pPr>
              <w:pStyle w:stlname="Normal" w:val="Normal"/>
              <w:jc w:val="left"/>
            </w:pPr>
            <w:r>
              <w:t>4.73</w:t>
            </w:r>
          </w:p>
        </w:tc>
      </w:tr>
      <w:tr>
        <w:tc>
          <w:p>
            <w:pPr>
              <w:pStyle w:stlname="Normal" w:val="Normal"/>
              <w:jc w:val="right"/>
            </w:pPr>
            <w:r>
              <w:t>  709</w:t>
            </w:r>
          </w:p>
        </w:tc>
        <w:tc>
          <w:p>
            <w:pPr>
              <w:pStyle w:stlname="Normal" w:val="Normal"/>
              <w:jc w:val="left"/>
            </w:pPr>
            <w:r>
              <w:t>Number of drug exposure records with invalid person_id</w:t>
            </w:r>
          </w:p>
        </w:tc>
        <w:tc>
          <w:p>
            <w:pPr>
              <w:pStyle w:stlname="Normal" w:val="Normal"/>
              <w:jc w:val="left"/>
            </w:pPr>
            <w:r>
              <w:t>6.11</w:t>
            </w:r>
          </w:p>
        </w:tc>
      </w:tr>
      <w:tr>
        <w:tc>
          <w:p>
            <w:pPr>
              <w:pStyle w:stlname="Normal" w:val="Normal"/>
              <w:jc w:val="right"/>
            </w:pPr>
            <w:r>
              <w:t>  710</w:t>
            </w:r>
          </w:p>
        </w:tc>
        <w:tc>
          <w:p>
            <w:pPr>
              <w:pStyle w:stlname="Normal" w:val="Normal"/>
              <w:jc w:val="left"/>
            </w:pPr>
            <w:r>
              <w:t>Number of drug exposure records outside valid observation period</w:t>
            </w:r>
          </w:p>
        </w:tc>
        <w:tc>
          <w:p>
            <w:pPr>
              <w:pStyle w:stlname="Normal" w:val="Normal"/>
              <w:jc w:val="left"/>
            </w:pPr>
            <w:r>
              <w:t>6.32</w:t>
            </w:r>
          </w:p>
        </w:tc>
      </w:tr>
      <w:tr>
        <w:tc>
          <w:p>
            <w:pPr>
              <w:pStyle w:stlname="Normal" w:val="Normal"/>
              <w:jc w:val="right"/>
            </w:pPr>
            <w:r>
              <w:t>  711</w:t>
            </w:r>
          </w:p>
        </w:tc>
        <w:tc>
          <w:p>
            <w:pPr>
              <w:pStyle w:stlname="Normal" w:val="Normal"/>
              <w:jc w:val="left"/>
            </w:pPr>
            <w:r>
              <w:t>Number of drug exposure records with end date &lt; start date</w:t>
            </w:r>
          </w:p>
        </w:tc>
        <w:tc>
          <w:p>
            <w:pPr>
              <w:pStyle w:stlname="Normal" w:val="Normal"/>
              <w:jc w:val="left"/>
            </w:pPr>
            <w:r>
              <w:t>0.27</w:t>
            </w:r>
          </w:p>
        </w:tc>
      </w:tr>
      <w:tr>
        <w:tc>
          <w:p>
            <w:pPr>
              <w:pStyle w:stlname="Normal" w:val="Normal"/>
              <w:jc w:val="right"/>
            </w:pPr>
            <w:r>
              <w:t>  712</w:t>
            </w:r>
          </w:p>
        </w:tc>
        <w:tc>
          <w:p>
            <w:pPr>
              <w:pStyle w:stlname="Normal" w:val="Normal"/>
              <w:jc w:val="left"/>
            </w:pPr>
            <w:r>
              <w:t>Number of drug exposure records with invalid provider_id</w:t>
            </w:r>
          </w:p>
        </w:tc>
        <w:tc>
          <w:p>
            <w:pPr>
              <w:pStyle w:stlname="Normal" w:val="Normal"/>
              <w:jc w:val="left"/>
            </w:pPr>
            <w:r>
              <w:t>0.24</w:t>
            </w:r>
          </w:p>
        </w:tc>
      </w:tr>
      <w:tr>
        <w:tc>
          <w:p>
            <w:pPr>
              <w:pStyle w:stlname="Normal" w:val="Normal"/>
              <w:jc w:val="right"/>
            </w:pPr>
            <w:r>
              <w:t>  713</w:t>
            </w:r>
          </w:p>
        </w:tc>
        <w:tc>
          <w:p>
            <w:pPr>
              <w:pStyle w:stlname="Normal" w:val="Normal"/>
              <w:jc w:val="left"/>
            </w:pPr>
            <w:r>
              <w:t>Number of drug exposure records with invalid visit_id</w:t>
            </w:r>
          </w:p>
        </w:tc>
        <w:tc>
          <w:p>
            <w:pPr>
              <w:pStyle w:stlname="Normal" w:val="Normal"/>
              <w:jc w:val="left"/>
            </w:pPr>
            <w:r>
              <w:t>0.06</w:t>
            </w:r>
          </w:p>
        </w:tc>
      </w:tr>
      <w:tr>
        <w:tc>
          <w:p>
            <w:pPr>
              <w:pStyle w:stlname="Normal" w:val="Normal"/>
              <w:jc w:val="right"/>
            </w:pPr>
            <w:r>
              <w:t>  720</w:t>
            </w:r>
          </w:p>
        </w:tc>
        <w:tc>
          <w:p>
            <w:pPr>
              <w:pStyle w:stlname="Normal" w:val="Normal"/>
              <w:jc w:val="left"/>
            </w:pPr>
            <w:r>
              <w:t>Number of drug exposure records  by drug exposure start month</w:t>
            </w:r>
          </w:p>
        </w:tc>
        <w:tc>
          <w:p>
            <w:pPr>
              <w:pStyle w:stlname="Normal" w:val="Normal"/>
              <w:jc w:val="left"/>
            </w:pPr>
            <w:r>
              <w:t>5.76</w:t>
            </w:r>
          </w:p>
        </w:tc>
      </w:tr>
      <w:tr>
        <w:tc>
          <w:p>
            <w:pPr>
              <w:pStyle w:stlname="Normal" w:val="Normal"/>
              <w:jc w:val="right"/>
            </w:pPr>
            <w:r>
              <w:t>  725</w:t>
            </w:r>
          </w:p>
        </w:tc>
        <w:tc>
          <w:p>
            <w:pPr>
              <w:pStyle w:stlname="Normal" w:val="Normal"/>
              <w:jc w:val="left"/>
            </w:pPr>
            <w:r>
              <w:t>Number of drug_exposure records by drug_source_concept_id</w:t>
            </w:r>
          </w:p>
        </w:tc>
        <w:tc>
          <w:p>
            <w:pPr>
              <w:pStyle w:stlname="Normal" w:val="Normal"/>
              <w:jc w:val="left"/>
            </w:pPr>
            <w:r>
              <w:t>4.82</w:t>
            </w:r>
          </w:p>
        </w:tc>
      </w:tr>
      <w:tr>
        <w:tc>
          <w:p>
            <w:pPr>
              <w:pStyle w:stlname="Normal" w:val="Normal"/>
              <w:jc w:val="right"/>
            </w:pPr>
            <w:r>
              <w:t>  724</w:t>
            </w:r>
          </w:p>
        </w:tc>
        <w:tc>
          <w:p>
            <w:pPr>
              <w:pStyle w:stlname="Normal" w:val="Normal"/>
              <w:jc w:val="left"/>
            </w:pPr>
            <w:r>
              <w:t>Number of distinct people with co-occurring drug_exposure drug_concept_id pairs</w:t>
            </w:r>
          </w:p>
        </w:tc>
        <w:tc>
          <w:p>
            <w:pPr>
              <w:pStyle w:stlname="Normal" w:val="Normal"/>
              <w:jc w:val="left"/>
            </w:pPr>
            <w:r>
              <w:t>0.22</w:t>
            </w:r>
          </w:p>
        </w:tc>
      </w:tr>
      <w:tr>
        <w:tc>
          <w:p>
            <w:pPr>
              <w:pStyle w:stlname="Normal" w:val="Normal"/>
              <w:jc w:val="right"/>
            </w:pPr>
            <w:r>
              <w:t>  730</w:t>
            </w:r>
          </w:p>
        </w:tc>
        <w:tc>
          <w:p>
            <w:pPr>
              <w:pStyle w:stlname="Normal" w:val="Normal"/>
              <w:jc w:val="left"/>
            </w:pPr>
            <w:r>
              <w:t>Number of drug_exposure records inside a valid observation period</w:t>
            </w:r>
          </w:p>
        </w:tc>
        <w:tc>
          <w:p>
            <w:pPr>
              <w:pStyle w:stlname="Normal" w:val="Normal"/>
              <w:jc w:val="left"/>
            </w:pPr>
            <w:r>
              <w:t>4.56</w:t>
            </w:r>
          </w:p>
        </w:tc>
      </w:tr>
      <w:tr>
        <w:tc>
          <w:p>
            <w:pPr>
              <w:pStyle w:stlname="Normal" w:val="Normal"/>
              <w:jc w:val="right"/>
            </w:pPr>
            <w:r>
              <w:t>  731</w:t>
            </w:r>
          </w:p>
        </w:tc>
        <w:tc>
          <w:p>
            <w:pPr>
              <w:pStyle w:stlname="Normal" w:val="Normal"/>
              <w:jc w:val="left"/>
            </w:pPr>
            <w:r>
              <w:t>Proportion of people with at least one drug_exposure record outside a valid observation period</w:t>
            </w:r>
          </w:p>
        </w:tc>
        <w:tc>
          <w:p>
            <w:pPr>
              <w:pStyle w:stlname="Normal" w:val="Normal"/>
              <w:jc w:val="left"/>
            </w:pPr>
            <w:r>
              <w:t>4.18</w:t>
            </w:r>
          </w:p>
        </w:tc>
      </w:tr>
      <w:tr>
        <w:tc>
          <w:p>
            <w:pPr>
              <w:pStyle w:stlname="Normal" w:val="Normal"/>
              <w:jc w:val="right"/>
            </w:pPr>
            <w:r>
              <w:t>  732</w:t>
            </w:r>
          </w:p>
        </w:tc>
        <w:tc>
          <w:p>
            <w:pPr>
              <w:pStyle w:stlname="Normal" w:val="Normal"/>
              <w:jc w:val="left"/>
            </w:pPr>
            <w:r>
              <w:t>Proportion of drug_exposure records outside a valid observation period</w:t>
            </w:r>
          </w:p>
        </w:tc>
        <w:tc>
          <w:p>
            <w:pPr>
              <w:pStyle w:stlname="Normal" w:val="Normal"/>
              <w:jc w:val="left"/>
            </w:pPr>
            <w:r>
              <w:t>6.57</w:t>
            </w:r>
          </w:p>
        </w:tc>
      </w:tr>
      <w:tr>
        <w:tc>
          <w:p>
            <w:pPr>
              <w:pStyle w:stlname="Normal" w:val="Normal"/>
              <w:jc w:val="right"/>
            </w:pPr>
            <w:r>
              <w:t>  791</w:t>
            </w:r>
          </w:p>
        </w:tc>
        <w:tc>
          <w:p>
            <w:pPr>
              <w:pStyle w:stlname="Normal" w:val="Normal"/>
              <w:jc w:val="left"/>
            </w:pPr>
            <w:r>
              <w:t>Percentage of total persons that have at least x drug exposures</w:t>
            </w:r>
          </w:p>
        </w:tc>
        <w:tc>
          <w:p>
            <w:pPr>
              <w:pStyle w:stlname="Normal" w:val="Normal"/>
              <w:jc w:val="left"/>
            </w:pPr>
            <w:r>
              <w:t>8.57</w:t>
            </w:r>
          </w:p>
        </w:tc>
      </w:tr>
      <w:tr>
        <w:tc>
          <w:p>
            <w:pPr>
              <w:pStyle w:stlname="Normal" w:val="Normal"/>
              <w:jc w:val="right"/>
            </w:pPr>
            <w:r>
              <w:t>  800</w:t>
            </w:r>
          </w:p>
        </w:tc>
        <w:tc>
          <w:p>
            <w:pPr>
              <w:pStyle w:stlname="Normal" w:val="Normal"/>
              <w:jc w:val="left"/>
            </w:pPr>
            <w:r>
              <w:t>Number of persons with at least one observation occurrence, by observation_concept_id</w:t>
            </w:r>
          </w:p>
        </w:tc>
        <w:tc>
          <w:p>
            <w:pPr>
              <w:pStyle w:stlname="Normal" w:val="Normal"/>
              <w:jc w:val="left"/>
            </w:pPr>
            <w:r>
              <w:t>29.69</w:t>
            </w:r>
          </w:p>
        </w:tc>
      </w:tr>
      <w:tr>
        <w:tc>
          <w:p>
            <w:pPr>
              <w:pStyle w:stlname="Normal" w:val="Normal"/>
              <w:jc w:val="right"/>
            </w:pPr>
            <w:r>
              <w:t>  801</w:t>
            </w:r>
          </w:p>
        </w:tc>
        <w:tc>
          <w:p>
            <w:pPr>
              <w:pStyle w:stlname="Normal" w:val="Normal"/>
              <w:jc w:val="left"/>
            </w:pPr>
            <w:r>
              <w:t>Number of observation occurrence records, by observation_concept_id</w:t>
            </w:r>
          </w:p>
        </w:tc>
        <w:tc>
          <w:p>
            <w:pPr>
              <w:pStyle w:stlname="Normal" w:val="Normal"/>
              <w:jc w:val="left"/>
            </w:pPr>
            <w:r>
              <w:t>11.93</w:t>
            </w:r>
          </w:p>
        </w:tc>
      </w:tr>
      <w:tr>
        <w:tc>
          <w:p>
            <w:pPr>
              <w:pStyle w:stlname="Normal" w:val="Normal"/>
              <w:jc w:val="right"/>
            </w:pPr>
            <w:r>
              <w:t>  802</w:t>
            </w:r>
          </w:p>
        </w:tc>
        <w:tc>
          <w:p>
            <w:pPr>
              <w:pStyle w:stlname="Normal" w:val="Normal"/>
              <w:jc w:val="left"/>
            </w:pPr>
            <w:r>
              <w:t>Number of persons by observation occurrence start month, by observation_concept_id</w:t>
            </w:r>
          </w:p>
        </w:tc>
        <w:tc>
          <w:p>
            <w:pPr>
              <w:pStyle w:stlname="Normal" w:val="Normal"/>
              <w:jc w:val="left"/>
            </w:pPr>
            <w:r>
              <w:t>41.11</w:t>
            </w:r>
          </w:p>
        </w:tc>
      </w:tr>
      <w:tr>
        <w:tc>
          <w:p>
            <w:pPr>
              <w:pStyle w:stlname="Normal" w:val="Normal"/>
              <w:jc w:val="right"/>
            </w:pPr>
            <w:r>
              <w:t>  804</w:t>
            </w:r>
          </w:p>
        </w:tc>
        <w:tc>
          <w:p>
            <w:pPr>
              <w:pStyle w:stlname="Normal" w:val="Normal"/>
              <w:jc w:val="left"/>
            </w:pPr>
            <w:r>
              <w:t>Number of persons with at least one observation occurrence, by observation_concept_id by calendar year by gender by age decile</w:t>
            </w:r>
          </w:p>
        </w:tc>
        <w:tc>
          <w:p>
            <w:pPr>
              <w:pStyle w:stlname="Normal" w:val="Normal"/>
              <w:jc w:val="left"/>
            </w:pPr>
            <w:r>
              <w:t>1.15</w:t>
            </w:r>
          </w:p>
        </w:tc>
      </w:tr>
      <w:tr>
        <w:tc>
          <w:p>
            <w:pPr>
              <w:pStyle w:stlname="Normal" w:val="Normal"/>
              <w:jc w:val="right"/>
            </w:pPr>
            <w:r>
              <w:t>  805</w:t>
            </w:r>
          </w:p>
        </w:tc>
        <w:tc>
          <w:p>
            <w:pPr>
              <w:pStyle w:stlname="Normal" w:val="Normal"/>
              <w:jc w:val="left"/>
            </w:pPr>
            <w:r>
              <w:t>Number of observation occurrence records, by observation_concept_id by observation_type_concept_id</w:t>
            </w:r>
          </w:p>
        </w:tc>
        <w:tc>
          <w:p>
            <w:pPr>
              <w:pStyle w:stlname="Normal" w:val="Normal"/>
              <w:jc w:val="left"/>
            </w:pPr>
            <w:r>
              <w:t>12.27</w:t>
            </w:r>
          </w:p>
        </w:tc>
      </w:tr>
      <w:tr>
        <w:tc>
          <w:p>
            <w:pPr>
              <w:pStyle w:stlname="Normal" w:val="Normal"/>
              <w:jc w:val="right"/>
            </w:pPr>
            <w:r>
              <w:t>  807</w:t>
            </w:r>
          </w:p>
        </w:tc>
        <w:tc>
          <w:p>
            <w:pPr>
              <w:pStyle w:stlname="Normal" w:val="Normal"/>
              <w:jc w:val="left"/>
            </w:pPr>
            <w:r>
              <w:t>Number of observation occurrence records, by observation_concept_id and unit_concept_id</w:t>
            </w:r>
          </w:p>
        </w:tc>
        <w:tc>
          <w:p>
            <w:pPr>
              <w:pStyle w:stlname="Normal" w:val="Normal"/>
              <w:jc w:val="left"/>
            </w:pPr>
            <w:r>
              <w:t>12.22</w:t>
            </w:r>
          </w:p>
        </w:tc>
      </w:tr>
      <w:tr>
        <w:tc>
          <w:p>
            <w:pPr>
              <w:pStyle w:stlname="Normal" w:val="Normal"/>
              <w:jc w:val="right"/>
            </w:pPr>
            <w:r>
              <w:t>  809</w:t>
            </w:r>
          </w:p>
        </w:tc>
        <w:tc>
          <w:p>
            <w:pPr>
              <w:pStyle w:stlname="Normal" w:val="Normal"/>
              <w:jc w:val="left"/>
            </w:pPr>
            <w:r>
              <w:t>Number of observation records with invalid person_id</w:t>
            </w:r>
          </w:p>
        </w:tc>
        <w:tc>
          <w:p>
            <w:pPr>
              <w:pStyle w:stlname="Normal" w:val="Normal"/>
              <w:jc w:val="left"/>
            </w:pPr>
            <w:r>
              <w:t>9.17</w:t>
            </w:r>
          </w:p>
        </w:tc>
      </w:tr>
      <w:tr>
        <w:tc>
          <w:p>
            <w:pPr>
              <w:pStyle w:stlname="Normal" w:val="Normal"/>
              <w:jc w:val="right"/>
            </w:pPr>
            <w:r>
              <w:t>  810</w:t>
            </w:r>
          </w:p>
        </w:tc>
        <w:tc>
          <w:p>
            <w:pPr>
              <w:pStyle w:stlname="Normal" w:val="Normal"/>
              <w:jc w:val="left"/>
            </w:pPr>
            <w:r>
              <w:t>Number of observation records outside valid observation period</w:t>
            </w:r>
          </w:p>
        </w:tc>
        <w:tc>
          <w:p>
            <w:pPr>
              <w:pStyle w:stlname="Normal" w:val="Normal"/>
              <w:jc w:val="left"/>
            </w:pPr>
            <w:r>
              <w:t>9.78</w:t>
            </w:r>
          </w:p>
        </w:tc>
      </w:tr>
      <w:tr>
        <w:tc>
          <w:p>
            <w:pPr>
              <w:pStyle w:stlname="Normal" w:val="Normal"/>
              <w:jc w:val="right"/>
            </w:pPr>
            <w:r>
              <w:t>  812</w:t>
            </w:r>
          </w:p>
        </w:tc>
        <w:tc>
          <w:p>
            <w:pPr>
              <w:pStyle w:stlname="Normal" w:val="Normal"/>
              <w:jc w:val="left"/>
            </w:pPr>
            <w:r>
              <w:t>Number of observation records with invalid provider_id</w:t>
            </w:r>
          </w:p>
        </w:tc>
        <w:tc>
          <w:p>
            <w:pPr>
              <w:pStyle w:stlname="Normal" w:val="Normal"/>
              <w:jc w:val="left"/>
            </w:pPr>
            <w:r>
              <w:t>1.23</w:t>
            </w:r>
          </w:p>
        </w:tc>
      </w:tr>
      <w:tr>
        <w:tc>
          <w:p>
            <w:pPr>
              <w:pStyle w:stlname="Normal" w:val="Normal"/>
              <w:jc w:val="right"/>
            </w:pPr>
            <w:r>
              <w:t>  813</w:t>
            </w:r>
          </w:p>
        </w:tc>
        <w:tc>
          <w:p>
            <w:pPr>
              <w:pStyle w:stlname="Normal" w:val="Normal"/>
              <w:jc w:val="left"/>
            </w:pPr>
            <w:r>
              <w:t>Number of observation records with invalid visit_id</w:t>
            </w:r>
          </w:p>
        </w:tc>
        <w:tc>
          <w:p>
            <w:pPr>
              <w:pStyle w:stlname="Normal" w:val="Normal"/>
              <w:jc w:val="left"/>
            </w:pPr>
            <w:r>
              <w:t>1.23</w:t>
            </w:r>
          </w:p>
        </w:tc>
      </w:tr>
      <w:tr>
        <w:tc>
          <w:p>
            <w:pPr>
              <w:pStyle w:stlname="Normal" w:val="Normal"/>
              <w:jc w:val="right"/>
            </w:pPr>
            <w:r>
              <w:t>  814</w:t>
            </w:r>
          </w:p>
        </w:tc>
        <w:tc>
          <w:p>
            <w:pPr>
              <w:pStyle w:stlname="Normal" w:val="Normal"/>
              <w:jc w:val="left"/>
            </w:pPr>
            <w:r>
              <w:t>Number of observation records with no value (numeric, string, or concept)</w:t>
            </w:r>
          </w:p>
        </w:tc>
        <w:tc>
          <w:p>
            <w:pPr>
              <w:pStyle w:stlname="Normal" w:val="Normal"/>
              <w:jc w:val="left"/>
            </w:pPr>
            <w:r>
              <w:t>1.1</w:t>
            </w:r>
          </w:p>
        </w:tc>
      </w:tr>
      <w:tr>
        <w:tc>
          <w:p>
            <w:pPr>
              <w:pStyle w:stlname="Normal" w:val="Normal"/>
              <w:jc w:val="right"/>
            </w:pPr>
            <w:r>
              <w:t>  820</w:t>
            </w:r>
          </w:p>
        </w:tc>
        <w:tc>
          <w:p>
            <w:pPr>
              <w:pStyle w:stlname="Normal" w:val="Normal"/>
              <w:jc w:val="left"/>
            </w:pPr>
            <w:r>
              <w:t>Number of observation records  by observation start month</w:t>
            </w:r>
          </w:p>
        </w:tc>
        <w:tc>
          <w:p>
            <w:pPr>
              <w:pStyle w:stlname="Normal" w:val="Normal"/>
              <w:jc w:val="left"/>
            </w:pPr>
            <w:r>
              <w:t>16.59</w:t>
            </w:r>
          </w:p>
        </w:tc>
      </w:tr>
      <w:tr>
        <w:tc>
          <w:p>
            <w:pPr>
              <w:pStyle w:stlname="Normal" w:val="Normal"/>
              <w:jc w:val="right"/>
            </w:pPr>
            <w:r>
              <w:t>  822</w:t>
            </w:r>
          </w:p>
        </w:tc>
        <w:tc>
          <w:p>
            <w:pPr>
              <w:pStyle w:stlname="Normal" w:val="Normal"/>
              <w:jc w:val="left"/>
            </w:pPr>
            <w:r>
              <w:t>Number of observation records, by observation_concept_id and value_as_concept_id</w:t>
            </w:r>
          </w:p>
        </w:tc>
        <w:tc>
          <w:p>
            <w:pPr>
              <w:pStyle w:stlname="Normal" w:val="Normal"/>
              <w:jc w:val="left"/>
            </w:pPr>
            <w:r>
              <w:t>12.16</w:t>
            </w:r>
          </w:p>
        </w:tc>
      </w:tr>
      <w:tr>
        <w:tc>
          <w:p>
            <w:pPr>
              <w:pStyle w:stlname="Normal" w:val="Normal"/>
              <w:jc w:val="right"/>
            </w:pPr>
            <w:r>
              <w:t>  823</w:t>
            </w:r>
          </w:p>
        </w:tc>
        <w:tc>
          <w:p>
            <w:pPr>
              <w:pStyle w:stlname="Normal" w:val="Normal"/>
              <w:jc w:val="left"/>
            </w:pPr>
            <w:r>
              <w:t>Number of observation records, by observation_concept_id and qualifier_concept_id</w:t>
            </w:r>
          </w:p>
        </w:tc>
        <w:tc>
          <w:p>
            <w:pPr>
              <w:pStyle w:stlname="Normal" w:val="Normal"/>
              <w:jc w:val="left"/>
            </w:pPr>
            <w:r>
              <w:t>12.19</w:t>
            </w:r>
          </w:p>
        </w:tc>
      </w:tr>
      <w:tr>
        <w:tc>
          <w:p>
            <w:pPr>
              <w:pStyle w:stlname="Normal" w:val="Normal"/>
              <w:jc w:val="right"/>
            </w:pPr>
            <w:r>
              <w:t>  824</w:t>
            </w:r>
          </w:p>
        </w:tc>
        <w:tc>
          <w:p>
            <w:pPr>
              <w:pStyle w:stlname="Normal" w:val="Normal"/>
              <w:jc w:val="left"/>
            </w:pPr>
            <w:r>
              <w:t>Number of distinct people with co-occurring observation observation_concept_id pairs</w:t>
            </w:r>
          </w:p>
        </w:tc>
        <w:tc>
          <w:p>
            <w:pPr>
              <w:pStyle w:stlname="Normal" w:val="Normal"/>
              <w:jc w:val="left"/>
            </w:pPr>
            <w:r>
              <w:t>3.68</w:t>
            </w:r>
          </w:p>
        </w:tc>
      </w:tr>
      <w:tr>
        <w:tc>
          <w:p>
            <w:pPr>
              <w:pStyle w:stlname="Normal" w:val="Normal"/>
              <w:jc w:val="right"/>
            </w:pPr>
            <w:r>
              <w:t>  825</w:t>
            </w:r>
          </w:p>
        </w:tc>
        <w:tc>
          <w:p>
            <w:pPr>
              <w:pStyle w:stlname="Normal" w:val="Normal"/>
              <w:jc w:val="left"/>
            </w:pPr>
            <w:r>
              <w:t>Number of observation records by observation_source_concept_id</w:t>
            </w:r>
          </w:p>
        </w:tc>
        <w:tc>
          <w:p>
            <w:pPr>
              <w:pStyle w:stlname="Normal" w:val="Normal"/>
              <w:jc w:val="left"/>
            </w:pPr>
            <w:r>
              <w:t>11.9</w:t>
            </w:r>
          </w:p>
        </w:tc>
      </w:tr>
      <w:tr>
        <w:tc>
          <w:p>
            <w:pPr>
              <w:pStyle w:stlname="Normal" w:val="Normal"/>
              <w:jc w:val="right"/>
            </w:pPr>
            <w:r>
              <w:t>  826</w:t>
            </w:r>
          </w:p>
        </w:tc>
        <w:tc>
          <w:p>
            <w:pPr>
              <w:pStyle w:stlname="Normal" w:val="Normal"/>
              <w:jc w:val="left"/>
            </w:pPr>
            <w:r>
              <w:t>Number of observation records by value_as_concept_id</w:t>
            </w:r>
          </w:p>
        </w:tc>
        <w:tc>
          <w:p>
            <w:pPr>
              <w:pStyle w:stlname="Normal" w:val="Normal"/>
              <w:jc w:val="left"/>
            </w:pPr>
            <w:r>
              <w:t>11.42</w:t>
            </w:r>
          </w:p>
        </w:tc>
      </w:tr>
      <w:tr>
        <w:tc>
          <w:p>
            <w:pPr>
              <w:pStyle w:stlname="Normal" w:val="Normal"/>
              <w:jc w:val="right"/>
            </w:pPr>
            <w:r>
              <w:t>  827</w:t>
            </w:r>
          </w:p>
        </w:tc>
        <w:tc>
          <w:p>
            <w:pPr>
              <w:pStyle w:stlname="Normal" w:val="Normal"/>
              <w:jc w:val="left"/>
            </w:pPr>
            <w:r>
              <w:t>Number of observation records by unit_concept_id</w:t>
            </w:r>
          </w:p>
        </w:tc>
        <w:tc>
          <w:p>
            <w:pPr>
              <w:pStyle w:stlname="Normal" w:val="Normal"/>
              <w:jc w:val="left"/>
            </w:pPr>
            <w:r>
              <w:t>11.41</w:t>
            </w:r>
          </w:p>
        </w:tc>
      </w:tr>
      <w:tr>
        <w:tc>
          <w:p>
            <w:pPr>
              <w:pStyle w:stlname="Normal" w:val="Normal"/>
              <w:jc w:val="right"/>
            </w:pPr>
            <w:r>
              <w:t>  830</w:t>
            </w:r>
          </w:p>
        </w:tc>
        <w:tc>
          <w:p>
            <w:pPr>
              <w:pStyle w:stlname="Normal" w:val="Normal"/>
              <w:jc w:val="left"/>
            </w:pPr>
            <w:r>
              <w:t>Number of observation records inside a valid observation period</w:t>
            </w:r>
          </w:p>
        </w:tc>
        <w:tc>
          <w:p>
            <w:pPr>
              <w:pStyle w:stlname="Normal" w:val="Normal"/>
              <w:jc w:val="left"/>
            </w:pPr>
            <w:r>
              <w:t>10.49</w:t>
            </w:r>
          </w:p>
        </w:tc>
      </w:tr>
      <w:tr>
        <w:tc>
          <w:p>
            <w:pPr>
              <w:pStyle w:stlname="Normal" w:val="Normal"/>
              <w:jc w:val="right"/>
            </w:pPr>
            <w:r>
              <w:t>  831</w:t>
            </w:r>
          </w:p>
        </w:tc>
        <w:tc>
          <w:p>
            <w:pPr>
              <w:pStyle w:stlname="Normal" w:val="Normal"/>
              <w:jc w:val="left"/>
            </w:pPr>
            <w:r>
              <w:t>Proportion of people with at least one observation record outside a valid observation period</w:t>
            </w:r>
          </w:p>
        </w:tc>
        <w:tc>
          <w:p>
            <w:pPr>
              <w:pStyle w:stlname="Normal" w:val="Normal"/>
              <w:jc w:val="left"/>
            </w:pPr>
            <w:r>
              <w:t>26.16</w:t>
            </w:r>
          </w:p>
        </w:tc>
      </w:tr>
      <w:tr>
        <w:tc>
          <w:p>
            <w:pPr>
              <w:pStyle w:stlname="Normal" w:val="Normal"/>
              <w:jc w:val="right"/>
            </w:pPr>
            <w:r>
              <w:t>  832</w:t>
            </w:r>
          </w:p>
        </w:tc>
        <w:tc>
          <w:p>
            <w:pPr>
              <w:pStyle w:stlname="Normal" w:val="Normal"/>
              <w:jc w:val="left"/>
            </w:pPr>
            <w:r>
              <w:t>Proportion of observation records outside a valid observation period</w:t>
            </w:r>
          </w:p>
        </w:tc>
        <w:tc>
          <w:p>
            <w:pPr>
              <w:pStyle w:stlname="Normal" w:val="Normal"/>
              <w:jc w:val="left"/>
            </w:pPr>
            <w:r>
              <w:t>10.45</w:t>
            </w:r>
          </w:p>
        </w:tc>
      </w:tr>
      <w:tr>
        <w:tc>
          <w:p>
            <w:pPr>
              <w:pStyle w:stlname="Normal" w:val="Normal"/>
              <w:jc w:val="right"/>
            </w:pPr>
            <w:r>
              <w:t>  891</w:t>
            </w:r>
          </w:p>
        </w:tc>
        <w:tc>
          <w:p>
            <w:pPr>
              <w:pStyle w:stlname="Normal" w:val="Normal"/>
              <w:jc w:val="left"/>
            </w:pPr>
            <w:r>
              <w:t>Percentage of total persons that have at least x observations</w:t>
            </w:r>
          </w:p>
        </w:tc>
        <w:tc>
          <w:p>
            <w:pPr>
              <w:pStyle w:stlname="Normal" w:val="Normal"/>
              <w:jc w:val="left"/>
            </w:pPr>
            <w:r>
              <w:t>22.41</w:t>
            </w:r>
          </w:p>
        </w:tc>
      </w:tr>
      <w:tr>
        <w:tc>
          <w:p>
            <w:pPr>
              <w:pStyle w:stlname="Normal" w:val="Normal"/>
              <w:jc w:val="right"/>
            </w:pPr>
            <w:r>
              <w:t>  900</w:t>
            </w:r>
          </w:p>
        </w:tc>
        <w:tc>
          <w:p>
            <w:pPr>
              <w:pStyle w:stlname="Normal" w:val="Normal"/>
              <w:jc w:val="left"/>
            </w:pPr>
            <w:r>
              <w:t>Number of persons with at least one drug era, by drug_concept_id</w:t>
            </w:r>
          </w:p>
        </w:tc>
        <w:tc>
          <w:p>
            <w:pPr>
              <w:pStyle w:stlname="Normal" w:val="Normal"/>
              <w:jc w:val="left"/>
            </w:pPr>
            <w:r>
              <w:t>0.07</w:t>
            </w:r>
          </w:p>
        </w:tc>
      </w:tr>
      <w:tr>
        <w:tc>
          <w:p>
            <w:pPr>
              <w:pStyle w:stlname="Normal" w:val="Normal"/>
              <w:jc w:val="right"/>
            </w:pPr>
            <w:r>
              <w:t>  901</w:t>
            </w:r>
          </w:p>
        </w:tc>
        <w:tc>
          <w:p>
            <w:pPr>
              <w:pStyle w:stlname="Normal" w:val="Normal"/>
              <w:jc w:val="left"/>
            </w:pPr>
            <w:r>
              <w:t>Number of drug era records, by drug_concept_id</w:t>
            </w:r>
          </w:p>
        </w:tc>
        <w:tc>
          <w:p>
            <w:pPr>
              <w:pStyle w:stlname="Normal" w:val="Normal"/>
              <w:jc w:val="left"/>
            </w:pPr>
            <w:r>
              <w:t>0.02</w:t>
            </w:r>
          </w:p>
        </w:tc>
      </w:tr>
      <w:tr>
        <w:tc>
          <w:p>
            <w:pPr>
              <w:pStyle w:stlname="Normal" w:val="Normal"/>
              <w:jc w:val="right"/>
            </w:pPr>
            <w:r>
              <w:t>  902</w:t>
            </w:r>
          </w:p>
        </w:tc>
        <w:tc>
          <w:p>
            <w:pPr>
              <w:pStyle w:stlname="Normal" w:val="Normal"/>
              <w:jc w:val="left"/>
            </w:pPr>
            <w:r>
              <w:t>Number of persons by drug era start month, by drug_concept_id</w:t>
            </w:r>
          </w:p>
        </w:tc>
        <w:tc>
          <w:p>
            <w:pPr>
              <w:pStyle w:stlname="Normal" w:val="Normal"/>
              <w:jc w:val="left"/>
            </w:pPr>
            <w:r>
              <w:t>0.02</w:t>
            </w:r>
          </w:p>
        </w:tc>
      </w:tr>
      <w:tr>
        <w:tc>
          <w:p>
            <w:pPr>
              <w:pStyle w:stlname="Normal" w:val="Normal"/>
              <w:jc w:val="right"/>
            </w:pPr>
            <w:r>
              <w:t>  904</w:t>
            </w:r>
          </w:p>
        </w:tc>
        <w:tc>
          <w:p>
            <w:pPr>
              <w:pStyle w:stlname="Normal" w:val="Normal"/>
              <w:jc w:val="left"/>
            </w:pPr>
            <w:r>
              <w:t>Number of persons with at least one drug era, by drug_concept_id by calendar year by gender by age decile</w:t>
            </w:r>
          </w:p>
        </w:tc>
        <w:tc>
          <w:p>
            <w:pPr>
              <w:pStyle w:stlname="Normal" w:val="Normal"/>
              <w:jc w:val="left"/>
            </w:pPr>
            <w:r>
              <w:t>0.04</w:t>
            </w:r>
          </w:p>
        </w:tc>
      </w:tr>
      <w:tr>
        <w:tc>
          <w:p>
            <w:pPr>
              <w:pStyle w:stlname="Normal" w:val="Normal"/>
              <w:jc w:val="right"/>
            </w:pPr>
            <w:r>
              <w:t>  908</w:t>
            </w:r>
          </w:p>
        </w:tc>
        <w:tc>
          <w:p>
            <w:pPr>
              <w:pStyle w:stlname="Normal" w:val="Normal"/>
              <w:jc w:val="left"/>
            </w:pPr>
            <w:r>
              <w:t>Number of drug eras without valid person</w:t>
            </w:r>
          </w:p>
        </w:tc>
        <w:tc>
          <w:p>
            <w:pPr>
              <w:pStyle w:stlname="Normal" w:val="Normal"/>
              <w:jc w:val="left"/>
            </w:pPr>
            <w:r>
              <w:t>0.03</w:t>
            </w:r>
          </w:p>
        </w:tc>
      </w:tr>
      <w:tr>
        <w:tc>
          <w:p>
            <w:pPr>
              <w:pStyle w:stlname="Normal" w:val="Normal"/>
              <w:jc w:val="right"/>
            </w:pPr>
            <w:r>
              <w:t>  910</w:t>
            </w:r>
          </w:p>
        </w:tc>
        <w:tc>
          <w:p>
            <w:pPr>
              <w:pStyle w:stlname="Normal" w:val="Normal"/>
              <w:jc w:val="left"/>
            </w:pPr>
            <w:r>
              <w:t>Number of drug_era records outside valid observation period</w:t>
            </w:r>
          </w:p>
        </w:tc>
        <w:tc>
          <w:p>
            <w:pPr>
              <w:pStyle w:stlname="Normal" w:val="Normal"/>
              <w:jc w:val="left"/>
            </w:pPr>
            <w:r>
              <w:t>0.04</w:t>
            </w:r>
          </w:p>
        </w:tc>
      </w:tr>
      <w:tr>
        <w:tc>
          <w:p>
            <w:pPr>
              <w:pStyle w:stlname="Normal" w:val="Normal"/>
              <w:jc w:val="right"/>
            </w:pPr>
            <w:r>
              <w:t>  911</w:t>
            </w:r>
          </w:p>
        </w:tc>
        <w:tc>
          <w:p>
            <w:pPr>
              <w:pStyle w:stlname="Normal" w:val="Normal"/>
              <w:jc w:val="left"/>
            </w:pPr>
            <w:r>
              <w:t>Number of drug eras with end date &lt; start date</w:t>
            </w:r>
          </w:p>
        </w:tc>
        <w:tc>
          <w:p>
            <w:pPr>
              <w:pStyle w:stlname="Normal" w:val="Normal"/>
              <w:jc w:val="left"/>
            </w:pPr>
            <w:r>
              <w:t>0.03</w:t>
            </w:r>
          </w:p>
        </w:tc>
      </w:tr>
      <w:tr>
        <w:tc>
          <w:p>
            <w:pPr>
              <w:pStyle w:stlname="Normal" w:val="Normal"/>
              <w:jc w:val="right"/>
            </w:pPr>
            <w:r>
              <w:t>  920</w:t>
            </w:r>
          </w:p>
        </w:tc>
        <w:tc>
          <w:p>
            <w:pPr>
              <w:pStyle w:stlname="Normal" w:val="Normal"/>
              <w:jc w:val="left"/>
            </w:pPr>
            <w:r>
              <w:t>Number of drug era records by drug era start month</w:t>
            </w:r>
          </w:p>
        </w:tc>
        <w:tc>
          <w:p>
            <w:pPr>
              <w:pStyle w:stlname="Normal" w:val="Normal"/>
              <w:jc w:val="left"/>
            </w:pPr>
            <w:r>
              <w:t>0.02</w:t>
            </w:r>
          </w:p>
        </w:tc>
      </w:tr>
      <w:tr>
        <w:tc>
          <w:p>
            <w:pPr>
              <w:pStyle w:stlname="Normal" w:val="Normal"/>
              <w:jc w:val="right"/>
            </w:pPr>
            <w:r>
              <w:t>  930</w:t>
            </w:r>
          </w:p>
        </w:tc>
        <w:tc>
          <w:p>
            <w:pPr>
              <w:pStyle w:stlname="Normal" w:val="Normal"/>
              <w:jc w:val="left"/>
            </w:pPr>
            <w:r>
              <w:t>Number of drug_era records inside a valid observation period</w:t>
            </w:r>
          </w:p>
        </w:tc>
        <w:tc>
          <w:p>
            <w:pPr>
              <w:pStyle w:stlname="Normal" w:val="Normal"/>
              <w:jc w:val="left"/>
            </w:pPr>
            <w:r>
              <w:t>0.03</w:t>
            </w:r>
          </w:p>
        </w:tc>
      </w:tr>
      <w:tr>
        <w:tc>
          <w:p>
            <w:pPr>
              <w:pStyle w:stlname="Normal" w:val="Normal"/>
              <w:jc w:val="right"/>
            </w:pPr>
            <w:r>
              <w:t>  931</w:t>
            </w:r>
          </w:p>
        </w:tc>
        <w:tc>
          <w:p>
            <w:pPr>
              <w:pStyle w:stlname="Normal" w:val="Normal"/>
              <w:jc w:val="left"/>
            </w:pPr>
            <w:r>
              <w:t>Proportion of people with at least one drug_era record outside a valid observation period</w:t>
            </w:r>
          </w:p>
        </w:tc>
        <w:tc>
          <w:p>
            <w:pPr>
              <w:pStyle w:stlname="Normal" w:val="Normal"/>
              <w:jc w:val="left"/>
            </w:pPr>
            <w:r>
              <w:t>0.04</w:t>
            </w:r>
          </w:p>
        </w:tc>
      </w:tr>
      <w:tr>
        <w:tc>
          <w:p>
            <w:pPr>
              <w:pStyle w:stlname="Normal" w:val="Normal"/>
              <w:jc w:val="right"/>
            </w:pPr>
            <w:r>
              <w:t>  932</w:t>
            </w:r>
          </w:p>
        </w:tc>
        <w:tc>
          <w:p>
            <w:pPr>
              <w:pStyle w:stlname="Normal" w:val="Normal"/>
              <w:jc w:val="left"/>
            </w:pPr>
            <w:r>
              <w:t>Proportion of drug_era records outside a valid observation period</w:t>
            </w:r>
          </w:p>
        </w:tc>
        <w:tc>
          <w:p>
            <w:pPr>
              <w:pStyle w:stlname="Normal" w:val="Normal"/>
              <w:jc w:val="left"/>
            </w:pPr>
            <w:r>
              <w:t>0.03</w:t>
            </w:r>
          </w:p>
        </w:tc>
      </w:tr>
      <w:tr>
        <w:tc>
          <w:p>
            <w:pPr>
              <w:pStyle w:stlname="Normal" w:val="Normal"/>
              <w:jc w:val="right"/>
            </w:pPr>
            <w:r>
              <w:t>1,000</w:t>
            </w:r>
          </w:p>
        </w:tc>
        <w:tc>
          <w:p>
            <w:pPr>
              <w:pStyle w:stlname="Normal" w:val="Normal"/>
              <w:jc w:val="left"/>
            </w:pPr>
            <w:r>
              <w:t>Number of persons with at least one condition era, by condition_concept_id</w:t>
            </w:r>
          </w:p>
        </w:tc>
        <w:tc>
          <w:p>
            <w:pPr>
              <w:pStyle w:stlname="Normal" w:val="Normal"/>
              <w:jc w:val="left"/>
            </w:pPr>
            <w:r>
              <w:t>0.09</w:t>
            </w:r>
          </w:p>
        </w:tc>
      </w:tr>
      <w:tr>
        <w:tc>
          <w:p>
            <w:pPr>
              <w:pStyle w:stlname="Normal" w:val="Normal"/>
              <w:jc w:val="right"/>
            </w:pPr>
            <w:r>
              <w:t>1,001</w:t>
            </w:r>
          </w:p>
        </w:tc>
        <w:tc>
          <w:p>
            <w:pPr>
              <w:pStyle w:stlname="Normal" w:val="Normal"/>
              <w:jc w:val="left"/>
            </w:pPr>
            <w:r>
              <w:t>Number of condition era records, by condition_concept_id</w:t>
            </w:r>
          </w:p>
        </w:tc>
        <w:tc>
          <w:p>
            <w:pPr>
              <w:pStyle w:stlname="Normal" w:val="Normal"/>
              <w:jc w:val="left"/>
            </w:pPr>
            <w:r>
              <w:t>0.03</w:t>
            </w:r>
          </w:p>
        </w:tc>
      </w:tr>
      <w:tr>
        <w:tc>
          <w:p>
            <w:pPr>
              <w:pStyle w:stlname="Normal" w:val="Normal"/>
              <w:jc w:val="right"/>
            </w:pPr>
            <w:r>
              <w:t>1,002</w:t>
            </w:r>
          </w:p>
        </w:tc>
        <w:tc>
          <w:p>
            <w:pPr>
              <w:pStyle w:stlname="Normal" w:val="Normal"/>
              <w:jc w:val="left"/>
            </w:pPr>
            <w:r>
              <w:t>Number of persons by condition era start month, by condition_concept_id</w:t>
            </w:r>
          </w:p>
        </w:tc>
        <w:tc>
          <w:p>
            <w:pPr>
              <w:pStyle w:stlname="Normal" w:val="Normal"/>
              <w:jc w:val="left"/>
            </w:pPr>
            <w:r>
              <w:t>0.03</w:t>
            </w:r>
          </w:p>
        </w:tc>
      </w:tr>
      <w:tr>
        <w:tc>
          <w:p>
            <w:pPr>
              <w:pStyle w:stlname="Normal" w:val="Normal"/>
              <w:jc w:val="right"/>
            </w:pPr>
            <w:r>
              <w:t>1,004</w:t>
            </w:r>
          </w:p>
        </w:tc>
        <w:tc>
          <w:p>
            <w:pPr>
              <w:pStyle w:stlname="Normal" w:val="Normal"/>
              <w:jc w:val="left"/>
            </w:pPr>
            <w:r>
              <w:t>Number of persons with at least one condition era, by condition_concept_id by calendar year by gender by age decile</w:t>
            </w:r>
          </w:p>
        </w:tc>
        <w:tc>
          <w:p>
            <w:pPr>
              <w:pStyle w:stlname="Normal" w:val="Normal"/>
              <w:jc w:val="left"/>
            </w:pPr>
            <w:r>
              <w:t>0.03</w:t>
            </w:r>
          </w:p>
        </w:tc>
      </w:tr>
      <w:tr>
        <w:tc>
          <w:p>
            <w:pPr>
              <w:pStyle w:stlname="Normal" w:val="Normal"/>
              <w:jc w:val="right"/>
            </w:pPr>
            <w:r>
              <w:t>1,008</w:t>
            </w:r>
          </w:p>
        </w:tc>
        <w:tc>
          <w:p>
            <w:pPr>
              <w:pStyle w:stlname="Normal" w:val="Normal"/>
              <w:jc w:val="left"/>
            </w:pPr>
            <w:r>
              <w:t>Number of condition eras without valid person</w:t>
            </w:r>
          </w:p>
        </w:tc>
        <w:tc>
          <w:p>
            <w:pPr>
              <w:pStyle w:stlname="Normal" w:val="Normal"/>
              <w:jc w:val="left"/>
            </w:pPr>
            <w:r>
              <w:t>0.03</w:t>
            </w:r>
          </w:p>
        </w:tc>
      </w:tr>
      <w:tr>
        <w:tc>
          <w:p>
            <w:pPr>
              <w:pStyle w:stlname="Normal" w:val="Normal"/>
              <w:jc w:val="right"/>
            </w:pPr>
            <w:r>
              <w:t>1,010</w:t>
            </w:r>
          </w:p>
        </w:tc>
        <w:tc>
          <w:p>
            <w:pPr>
              <w:pStyle w:stlname="Normal" w:val="Normal"/>
              <w:jc w:val="left"/>
            </w:pPr>
            <w:r>
              <w:t>Number of condition_era records outside a valid observation period</w:t>
            </w:r>
          </w:p>
        </w:tc>
        <w:tc>
          <w:p>
            <w:pPr>
              <w:pStyle w:stlname="Normal" w:val="Normal"/>
              <w:jc w:val="left"/>
            </w:pPr>
            <w:r>
              <w:t>0.03</w:t>
            </w:r>
          </w:p>
        </w:tc>
      </w:tr>
      <w:tr>
        <w:tc>
          <w:p>
            <w:pPr>
              <w:pStyle w:stlname="Normal" w:val="Normal"/>
              <w:jc w:val="right"/>
            </w:pPr>
            <w:r>
              <w:t>1,011</w:t>
            </w:r>
          </w:p>
        </w:tc>
        <w:tc>
          <w:p>
            <w:pPr>
              <w:pStyle w:stlname="Normal" w:val="Normal"/>
              <w:jc w:val="left"/>
            </w:pPr>
            <w:r>
              <w:t>Number of condition eras with end date &lt; start date</w:t>
            </w:r>
          </w:p>
        </w:tc>
        <w:tc>
          <w:p>
            <w:pPr>
              <w:pStyle w:stlname="Normal" w:val="Normal"/>
              <w:jc w:val="left"/>
            </w:pPr>
            <w:r>
              <w:t>0.03</w:t>
            </w:r>
          </w:p>
        </w:tc>
      </w:tr>
      <w:tr>
        <w:tc>
          <w:p>
            <w:pPr>
              <w:pStyle w:stlname="Normal" w:val="Normal"/>
              <w:jc w:val="right"/>
            </w:pPr>
            <w:r>
              <w:t>1,020</w:t>
            </w:r>
          </w:p>
        </w:tc>
        <w:tc>
          <w:p>
            <w:pPr>
              <w:pStyle w:stlname="Normal" w:val="Normal"/>
              <w:jc w:val="left"/>
            </w:pPr>
            <w:r>
              <w:t>Number of condition era records by condition era start month</w:t>
            </w:r>
          </w:p>
        </w:tc>
        <w:tc>
          <w:p>
            <w:pPr>
              <w:pStyle w:stlname="Normal" w:val="Normal"/>
              <w:jc w:val="left"/>
            </w:pPr>
            <w:r>
              <w:t>0.02</w:t>
            </w:r>
          </w:p>
        </w:tc>
      </w:tr>
      <w:tr>
        <w:tc>
          <w:p>
            <w:pPr>
              <w:pStyle w:stlname="Normal" w:val="Normal"/>
              <w:jc w:val="right"/>
            </w:pPr>
            <w:r>
              <w:t>1,030</w:t>
            </w:r>
          </w:p>
        </w:tc>
        <w:tc>
          <w:p>
            <w:pPr>
              <w:pStyle w:stlname="Normal" w:val="Normal"/>
              <w:jc w:val="left"/>
            </w:pPr>
            <w:r>
              <w:t>Number of condition_era records inside a valid observation period</w:t>
            </w:r>
          </w:p>
        </w:tc>
        <w:tc>
          <w:p>
            <w:pPr>
              <w:pStyle w:stlname="Normal" w:val="Normal"/>
              <w:jc w:val="left"/>
            </w:pPr>
            <w:r>
              <w:t>0.03</w:t>
            </w:r>
          </w:p>
        </w:tc>
      </w:tr>
      <w:tr>
        <w:tc>
          <w:p>
            <w:pPr>
              <w:pStyle w:stlname="Normal" w:val="Normal"/>
              <w:jc w:val="right"/>
            </w:pPr>
            <w:r>
              <w:t>1,031</w:t>
            </w:r>
          </w:p>
        </w:tc>
        <w:tc>
          <w:p>
            <w:pPr>
              <w:pStyle w:stlname="Normal" w:val="Normal"/>
              <w:jc w:val="left"/>
            </w:pPr>
            <w:r>
              <w:t>Proportion of people with at least one condition_era record outside a valid observation period</w:t>
            </w:r>
          </w:p>
        </w:tc>
        <w:tc>
          <w:p>
            <w:pPr>
              <w:pStyle w:stlname="Normal" w:val="Normal"/>
              <w:jc w:val="left"/>
            </w:pPr>
            <w:r>
              <w:t>0.03</w:t>
            </w:r>
          </w:p>
        </w:tc>
      </w:tr>
      <w:tr>
        <w:tc>
          <w:p>
            <w:pPr>
              <w:pStyle w:stlname="Normal" w:val="Normal"/>
              <w:jc w:val="right"/>
            </w:pPr>
            <w:r>
              <w:t>1,032</w:t>
            </w:r>
          </w:p>
        </w:tc>
        <w:tc>
          <w:p>
            <w:pPr>
              <w:pStyle w:stlname="Normal" w:val="Normal"/>
              <w:jc w:val="left"/>
            </w:pPr>
            <w:r>
              <w:t>Proportion of condition_era records outside a valid observation period</w:t>
            </w:r>
          </w:p>
        </w:tc>
        <w:tc>
          <w:p>
            <w:pPr>
              <w:pStyle w:stlname="Normal" w:val="Normal"/>
              <w:jc w:val="left"/>
            </w:pPr>
            <w:r>
              <w:t>0.03</w:t>
            </w:r>
          </w:p>
        </w:tc>
      </w:tr>
      <w:tr>
        <w:tc>
          <w:p>
            <w:pPr>
              <w:pStyle w:stlname="Normal" w:val="Normal"/>
              <w:jc w:val="right"/>
            </w:pPr>
            <w:r>
              <w:t>1,100</w:t>
            </w:r>
          </w:p>
        </w:tc>
        <w:tc>
          <w:p>
            <w:pPr>
              <w:pStyle w:stlname="Normal" w:val="Normal"/>
              <w:jc w:val="left"/>
            </w:pPr>
            <w:r>
              <w:t>Number of persons by location 3-digit zip</w:t>
            </w:r>
          </w:p>
        </w:tc>
        <w:tc>
          <w:p>
            <w:pPr>
              <w:pStyle w:stlname="Normal" w:val="Normal"/>
              <w:jc w:val="left"/>
            </w:pPr>
            <w:r>
              <w:t>12.67</w:t>
            </w:r>
          </w:p>
        </w:tc>
      </w:tr>
      <w:tr>
        <w:tc>
          <w:p>
            <w:pPr>
              <w:pStyle w:stlname="Normal" w:val="Normal"/>
              <w:jc w:val="right"/>
            </w:pPr>
            <w:r>
              <w:t>1,101</w:t>
            </w:r>
          </w:p>
        </w:tc>
        <w:tc>
          <w:p>
            <w:pPr>
              <w:pStyle w:stlname="Normal" w:val="Normal"/>
              <w:jc w:val="left"/>
            </w:pPr>
            <w:r>
              <w:t>Number of persons by location state</w:t>
            </w:r>
          </w:p>
        </w:tc>
        <w:tc>
          <w:p>
            <w:pPr>
              <w:pStyle w:stlname="Normal" w:val="Normal"/>
              <w:jc w:val="left"/>
            </w:pPr>
            <w:r>
              <w:t>12.61</w:t>
            </w:r>
          </w:p>
        </w:tc>
      </w:tr>
      <w:tr>
        <w:tc>
          <w:p>
            <w:pPr>
              <w:pStyle w:stlname="Normal" w:val="Normal"/>
              <w:jc w:val="right"/>
            </w:pPr>
            <w:r>
              <w:t>1,102</w:t>
            </w:r>
          </w:p>
        </w:tc>
        <w:tc>
          <w:p>
            <w:pPr>
              <w:pStyle w:stlname="Normal" w:val="Normal"/>
              <w:jc w:val="left"/>
            </w:pPr>
            <w:r>
              <w:t>Number of care sites by location 3-digit zip</w:t>
            </w:r>
          </w:p>
        </w:tc>
        <w:tc>
          <w:p>
            <w:pPr>
              <w:pStyle w:stlname="Normal" w:val="Normal"/>
              <w:jc w:val="left"/>
            </w:pPr>
            <w:r>
              <w:t>0.02</w:t>
            </w:r>
          </w:p>
        </w:tc>
      </w:tr>
      <w:tr>
        <w:tc>
          <w:p>
            <w:pPr>
              <w:pStyle w:stlname="Normal" w:val="Normal"/>
              <w:jc w:val="right"/>
            </w:pPr>
            <w:r>
              <w:t>1,103</w:t>
            </w:r>
          </w:p>
        </w:tc>
        <w:tc>
          <w:p>
            <w:pPr>
              <w:pStyle w:stlname="Normal" w:val="Normal"/>
              <w:jc w:val="left"/>
            </w:pPr>
            <w:r>
              <w:t>Number of care sites by location state</w:t>
            </w:r>
          </w:p>
        </w:tc>
        <w:tc>
          <w:p>
            <w:pPr>
              <w:pStyle w:stlname="Normal" w:val="Normal"/>
              <w:jc w:val="left"/>
            </w:pPr>
            <w:r>
              <w:t>0.02</w:t>
            </w:r>
          </w:p>
        </w:tc>
      </w:tr>
      <w:tr>
        <w:tc>
          <w:p>
            <w:pPr>
              <w:pStyle w:stlname="Normal" w:val="Normal"/>
              <w:jc w:val="right"/>
            </w:pPr>
            <w:r>
              <w:t>1,200</w:t>
            </w:r>
          </w:p>
        </w:tc>
        <w:tc>
          <w:p>
            <w:pPr>
              <w:pStyle w:stlname="Normal" w:val="Normal"/>
              <w:jc w:val="left"/>
            </w:pPr>
            <w:r>
              <w:t>Number of persons by place of service</w:t>
            </w:r>
          </w:p>
        </w:tc>
        <w:tc>
          <w:p>
            <w:pPr>
              <w:pStyle w:stlname="Normal" w:val="Normal"/>
              <w:jc w:val="left"/>
            </w:pPr>
            <w:r>
              <w:t>0.46</w:t>
            </w:r>
          </w:p>
        </w:tc>
      </w:tr>
      <w:tr>
        <w:tc>
          <w:p>
            <w:pPr>
              <w:pStyle w:stlname="Normal" w:val="Normal"/>
              <w:jc w:val="right"/>
            </w:pPr>
            <w:r>
              <w:t>1,201</w:t>
            </w:r>
          </w:p>
        </w:tc>
        <w:tc>
          <w:p>
            <w:pPr>
              <w:pStyle w:stlname="Normal" w:val="Normal"/>
              <w:jc w:val="left"/>
            </w:pPr>
            <w:r>
              <w:t>Number of visits by place of service</w:t>
            </w:r>
          </w:p>
        </w:tc>
        <w:tc>
          <w:p>
            <w:pPr>
              <w:pStyle w:stlname="Normal" w:val="Normal"/>
              <w:jc w:val="left"/>
            </w:pPr>
            <w:r>
              <w:t>0.77</w:t>
            </w:r>
          </w:p>
        </w:tc>
      </w:tr>
      <w:tr>
        <w:tc>
          <w:p>
            <w:pPr>
              <w:pStyle w:stlname="Normal" w:val="Normal"/>
              <w:jc w:val="right"/>
            </w:pPr>
            <w:r>
              <w:t>1,202</w:t>
            </w:r>
          </w:p>
        </w:tc>
        <w:tc>
          <w:p>
            <w:pPr>
              <w:pStyle w:stlname="Normal" w:val="Normal"/>
              <w:jc w:val="left"/>
            </w:pPr>
            <w:r>
              <w:t>Number of care sites by place of service</w:t>
            </w:r>
          </w:p>
        </w:tc>
        <w:tc>
          <w:p>
            <w:pPr>
              <w:pStyle w:stlname="Normal" w:val="Normal"/>
              <w:jc w:val="left"/>
            </w:pPr>
            <w:r>
              <w:t>0.02</w:t>
            </w:r>
          </w:p>
        </w:tc>
      </w:tr>
      <w:tr>
        <w:tc>
          <w:p>
            <w:pPr>
              <w:pStyle w:stlname="Normal" w:val="Normal"/>
              <w:jc w:val="right"/>
            </w:pPr>
            <w:r>
              <w:t>1,203</w:t>
            </w:r>
          </w:p>
        </w:tc>
        <w:tc>
          <w:p>
            <w:pPr>
              <w:pStyle w:stlname="Normal" w:val="Normal"/>
              <w:jc w:val="left"/>
            </w:pPr>
            <w:r>
              <w:t>Number of visits by place of service discharge type</w:t>
            </w:r>
          </w:p>
        </w:tc>
        <w:tc>
          <w:p>
            <w:pPr>
              <w:pStyle w:stlname="Normal" w:val="Normal"/>
              <w:jc w:val="left"/>
            </w:pPr>
            <w:r>
              <w:t>0.96</w:t>
            </w:r>
          </w:p>
        </w:tc>
      </w:tr>
      <w:tr>
        <w:tc>
          <w:p>
            <w:pPr>
              <w:pStyle w:stlname="Normal" w:val="Normal"/>
              <w:jc w:val="right"/>
            </w:pPr>
            <w:r>
              <w:t>1,300</w:t>
            </w:r>
          </w:p>
        </w:tc>
        <w:tc>
          <w:p>
            <w:pPr>
              <w:pStyle w:stlname="Normal" w:val="Normal"/>
              <w:jc w:val="left"/>
            </w:pPr>
            <w:r>
              <w:t>Number of persons with at least one visit detail, by visit_detail_concept_id</w:t>
            </w:r>
          </w:p>
        </w:tc>
        <w:tc>
          <w:p>
            <w:pPr>
              <w:pStyle w:stlname="Normal" w:val="Normal"/>
              <w:jc w:val="left"/>
            </w:pPr>
            <w:r>
              <w:t>0.08</w:t>
            </w:r>
          </w:p>
        </w:tc>
      </w:tr>
      <w:tr>
        <w:tc>
          <w:p>
            <w:pPr>
              <w:pStyle w:stlname="Normal" w:val="Normal"/>
              <w:jc w:val="right"/>
            </w:pPr>
            <w:r>
              <w:t>1,301</w:t>
            </w:r>
          </w:p>
        </w:tc>
        <w:tc>
          <w:p>
            <w:pPr>
              <w:pStyle w:stlname="Normal" w:val="Normal"/>
              <w:jc w:val="left"/>
            </w:pPr>
            <w:r>
              <w:t>Number of visit detail records, by visit_detail_concept_id</w:t>
            </w:r>
          </w:p>
        </w:tc>
        <w:tc>
          <w:p>
            <w:pPr>
              <w:pStyle w:stlname="Normal" w:val="Normal"/>
              <w:jc w:val="left"/>
            </w:pPr>
            <w:r>
              <w:t>0.03</w:t>
            </w:r>
          </w:p>
        </w:tc>
      </w:tr>
      <w:tr>
        <w:tc>
          <w:p>
            <w:pPr>
              <w:pStyle w:stlname="Normal" w:val="Normal"/>
              <w:jc w:val="right"/>
            </w:pPr>
            <w:r>
              <w:t>1,302</w:t>
            </w:r>
          </w:p>
        </w:tc>
        <w:tc>
          <w:p>
            <w:pPr>
              <w:pStyle w:stlname="Normal" w:val="Normal"/>
              <w:jc w:val="left"/>
            </w:pPr>
            <w:r>
              <w:t>Number of persons by visit detail start month, by visit_detail_concept_id</w:t>
            </w:r>
          </w:p>
        </w:tc>
        <w:tc>
          <w:p>
            <w:pPr>
              <w:pStyle w:stlname="Normal" w:val="Normal"/>
              <w:jc w:val="left"/>
            </w:pPr>
            <w:r>
              <w:t>0.02</w:t>
            </w:r>
          </w:p>
        </w:tc>
      </w:tr>
      <w:tr>
        <w:tc>
          <w:p>
            <w:pPr>
              <w:pStyle w:stlname="Normal" w:val="Normal"/>
              <w:jc w:val="right"/>
            </w:pPr>
            <w:r>
              <w:t>1,304</w:t>
            </w:r>
          </w:p>
        </w:tc>
        <w:tc>
          <w:p>
            <w:pPr>
              <w:pStyle w:stlname="Normal" w:val="Normal"/>
              <w:jc w:val="left"/>
            </w:pPr>
            <w:r>
              <w:t>Number of persons with at least one visit detail, by visit_detail_concept_id by calendar year by gender by age decile</w:t>
            </w:r>
          </w:p>
        </w:tc>
        <w:tc>
          <w:p>
            <w:pPr>
              <w:pStyle w:stlname="Normal" w:val="Normal"/>
              <w:jc w:val="left"/>
            </w:pPr>
            <w:r>
              <w:t>0.02</w:t>
            </w:r>
          </w:p>
        </w:tc>
      </w:tr>
      <w:tr>
        <w:tc>
          <w:p>
            <w:pPr>
              <w:pStyle w:stlname="Normal" w:val="Normal"/>
              <w:jc w:val="right"/>
            </w:pPr>
            <w:r>
              <w:t>1,307</w:t>
            </w:r>
          </w:p>
        </w:tc>
        <w:tc>
          <w:p>
            <w:pPr>
              <w:pStyle w:stlname="Normal" w:val="Normal"/>
              <w:jc w:val="left"/>
            </w:pPr>
            <w:r>
              <w:t>Number of visit records with invalid person_id</w:t>
            </w:r>
          </w:p>
        </w:tc>
        <w:tc>
          <w:p>
            <w:pPr>
              <w:pStyle w:stlname="Normal" w:val="Normal"/>
              <w:jc w:val="left"/>
            </w:pPr>
            <w:r>
              <w:t>0.03</w:t>
            </w:r>
          </w:p>
        </w:tc>
      </w:tr>
      <w:tr>
        <w:tc>
          <w:p>
            <w:pPr>
              <w:pStyle w:stlname="Normal" w:val="Normal"/>
              <w:jc w:val="right"/>
            </w:pPr>
            <w:r>
              <w:t>1,309</w:t>
            </w:r>
          </w:p>
        </w:tc>
        <w:tc>
          <w:p>
            <w:pPr>
              <w:pStyle w:stlname="Normal" w:val="Normal"/>
              <w:jc w:val="left"/>
            </w:pPr>
            <w:r>
              <w:t>Number of visit_detail records with invalid care_site_id</w:t>
            </w:r>
          </w:p>
        </w:tc>
        <w:tc>
          <w:p>
            <w:pPr>
              <w:pStyle w:stlname="Normal" w:val="Normal"/>
              <w:jc w:val="left"/>
            </w:pPr>
            <w:r>
              <w:t>0.03</w:t>
            </w:r>
          </w:p>
        </w:tc>
      </w:tr>
      <w:tr>
        <w:tc>
          <w:p>
            <w:pPr>
              <w:pStyle w:stlname="Normal" w:val="Normal"/>
              <w:jc w:val="right"/>
            </w:pPr>
            <w:r>
              <w:t>1,310</w:t>
            </w:r>
          </w:p>
        </w:tc>
        <w:tc>
          <w:p>
            <w:pPr>
              <w:pStyle w:stlname="Normal" w:val="Normal"/>
              <w:jc w:val="left"/>
            </w:pPr>
            <w:r>
              <w:t>Number of visit_detail records outside a valid observation period</w:t>
            </w:r>
          </w:p>
        </w:tc>
        <w:tc>
          <w:p>
            <w:pPr>
              <w:pStyle w:stlname="Normal" w:val="Normal"/>
              <w:jc w:val="left"/>
            </w:pPr>
            <w:r>
              <w:t>0.03</w:t>
            </w:r>
          </w:p>
        </w:tc>
      </w:tr>
      <w:tr>
        <w:tc>
          <w:p>
            <w:pPr>
              <w:pStyle w:stlname="Normal" w:val="Normal"/>
              <w:jc w:val="right"/>
            </w:pPr>
            <w:r>
              <w:t>1,311</w:t>
            </w:r>
          </w:p>
        </w:tc>
        <w:tc>
          <w:p>
            <w:pPr>
              <w:pStyle w:stlname="Normal" w:val="Normal"/>
              <w:jc w:val="left"/>
            </w:pPr>
            <w:r>
              <w:t>Number of visit_detail records with end date &lt; start date</w:t>
            </w:r>
          </w:p>
        </w:tc>
        <w:tc>
          <w:p>
            <w:pPr>
              <w:pStyle w:stlname="Normal" w:val="Normal"/>
              <w:jc w:val="left"/>
            </w:pPr>
            <w:r>
              <w:t>0.02</w:t>
            </w:r>
          </w:p>
        </w:tc>
      </w:tr>
      <w:tr>
        <w:tc>
          <w:p>
            <w:pPr>
              <w:pStyle w:stlname="Normal" w:val="Normal"/>
              <w:jc w:val="right"/>
            </w:pPr>
            <w:r>
              <w:t>1,312</w:t>
            </w:r>
          </w:p>
        </w:tc>
        <w:tc>
          <w:p>
            <w:pPr>
              <w:pStyle w:stlname="Normal" w:val="Normal"/>
              <w:jc w:val="left"/>
            </w:pPr>
            <w:r>
              <w:t>Number of persons with at least one visit detail, by calendar year by gender by age decile</w:t>
            </w:r>
          </w:p>
        </w:tc>
        <w:tc>
          <w:p>
            <w:pPr>
              <w:pStyle w:stlname="Normal" w:val="Normal"/>
              <w:jc w:val="left"/>
            </w:pPr>
            <w:r>
              <w:t>0.02</w:t>
            </w:r>
          </w:p>
        </w:tc>
      </w:tr>
      <w:tr>
        <w:tc>
          <w:p>
            <w:pPr>
              <w:pStyle w:stlname="Normal" w:val="Normal"/>
              <w:jc w:val="right"/>
            </w:pPr>
            <w:r>
              <w:t>1,320</w:t>
            </w:r>
          </w:p>
        </w:tc>
        <w:tc>
          <w:p>
            <w:pPr>
              <w:pStyle w:stlname="Normal" w:val="Normal"/>
              <w:jc w:val="left"/>
            </w:pPr>
            <w:r>
              <w:t>Number of visit detail records by visit detail start month</w:t>
            </w:r>
          </w:p>
        </w:tc>
        <w:tc>
          <w:p>
            <w:pPr>
              <w:pStyle w:stlname="Normal" w:val="Normal"/>
              <w:jc w:val="left"/>
            </w:pPr>
            <w:r>
              <w:t>0.02</w:t>
            </w:r>
          </w:p>
        </w:tc>
      </w:tr>
      <w:tr>
        <w:tc>
          <w:p>
            <w:pPr>
              <w:pStyle w:stlname="Normal" w:val="Normal"/>
              <w:jc w:val="right"/>
            </w:pPr>
            <w:r>
              <w:t>1,321</w:t>
            </w:r>
          </w:p>
        </w:tc>
        <w:tc>
          <w:p>
            <w:pPr>
              <w:pStyle w:stlname="Normal" w:val="Normal"/>
              <w:jc w:val="left"/>
            </w:pPr>
            <w:r>
              <w:t>Number of persons by visit start year</w:t>
            </w:r>
          </w:p>
        </w:tc>
        <w:tc>
          <w:p>
            <w:pPr>
              <w:pStyle w:stlname="Normal" w:val="Normal"/>
              <w:jc w:val="left"/>
            </w:pPr>
            <w:r>
              <w:t>0.02</w:t>
            </w:r>
          </w:p>
        </w:tc>
      </w:tr>
      <w:tr>
        <w:tc>
          <w:p>
            <w:pPr>
              <w:pStyle w:stlname="Normal" w:val="Normal"/>
              <w:jc w:val="right"/>
            </w:pPr>
            <w:r>
              <w:t>1,325</w:t>
            </w:r>
          </w:p>
        </w:tc>
        <w:tc>
          <w:p>
            <w:pPr>
              <w:pStyle w:stlname="Normal" w:val="Normal"/>
              <w:jc w:val="left"/>
            </w:pPr>
            <w:r>
              <w:t>Number of visit_detail records by visit_detail_source_concept_id</w:t>
            </w:r>
          </w:p>
        </w:tc>
        <w:tc>
          <w:p>
            <w:pPr>
              <w:pStyle w:stlname="Normal" w:val="Normal"/>
              <w:jc w:val="left"/>
            </w:pPr>
            <w:r>
              <w:t>0.03</w:t>
            </w:r>
          </w:p>
        </w:tc>
      </w:tr>
      <w:tr>
        <w:tc>
          <w:p>
            <w:pPr>
              <w:pStyle w:stlname="Normal" w:val="Normal"/>
              <w:jc w:val="right"/>
            </w:pPr>
            <w:r>
              <w:t>1,326</w:t>
            </w:r>
          </w:p>
        </w:tc>
        <w:tc>
          <w:p>
            <w:pPr>
              <w:pStyle w:stlname="Normal" w:val="Normal"/>
              <w:jc w:val="left"/>
            </w:pPr>
            <w:r>
              <w:t>Number of records by domain by visit_detail_concept_id</w:t>
            </w:r>
          </w:p>
        </w:tc>
        <w:tc>
          <w:p>
            <w:pPr>
              <w:pStyle w:stlname="Normal" w:val="Normal"/>
              <w:jc w:val="left"/>
            </w:pPr>
            <w:r>
              <w:t>6.3</w:t>
            </w:r>
          </w:p>
        </w:tc>
      </w:tr>
      <w:tr>
        <w:tc>
          <w:p>
            <w:pPr>
              <w:pStyle w:stlname="Normal" w:val="Normal"/>
              <w:jc w:val="right"/>
            </w:pPr>
            <w:r>
              <w:t>1,330</w:t>
            </w:r>
          </w:p>
        </w:tc>
        <w:tc>
          <w:p>
            <w:pPr>
              <w:pStyle w:stlname="Normal" w:val="Normal"/>
              <w:jc w:val="left"/>
            </w:pPr>
            <w:r>
              <w:t>Number of visit_detail records inside a valid observation period</w:t>
            </w:r>
          </w:p>
        </w:tc>
        <w:tc>
          <w:p>
            <w:pPr>
              <w:pStyle w:stlname="Normal" w:val="Normal"/>
              <w:jc w:val="left"/>
            </w:pPr>
            <w:r>
              <w:t>0.03</w:t>
            </w:r>
          </w:p>
        </w:tc>
      </w:tr>
      <w:tr>
        <w:tc>
          <w:p>
            <w:pPr>
              <w:pStyle w:stlname="Normal" w:val="Normal"/>
              <w:jc w:val="right"/>
            </w:pPr>
            <w:r>
              <w:t>1,331</w:t>
            </w:r>
          </w:p>
        </w:tc>
        <w:tc>
          <w:p>
            <w:pPr>
              <w:pStyle w:stlname="Normal" w:val="Normal"/>
              <w:jc w:val="left"/>
            </w:pPr>
            <w:r>
              <w:t>Proportion of people with at least one visit_detail record outside a valid observation period</w:t>
            </w:r>
          </w:p>
        </w:tc>
        <w:tc>
          <w:p>
            <w:pPr>
              <w:pStyle w:stlname="Normal" w:val="Normal"/>
              <w:jc w:val="left"/>
            </w:pPr>
            <w:r>
              <w:t>0.03</w:t>
            </w:r>
          </w:p>
        </w:tc>
      </w:tr>
      <w:tr>
        <w:tc>
          <w:p>
            <w:pPr>
              <w:pStyle w:stlname="Normal" w:val="Normal"/>
              <w:jc w:val="right"/>
            </w:pPr>
            <w:r>
              <w:t>1,332</w:t>
            </w:r>
          </w:p>
        </w:tc>
        <w:tc>
          <w:p>
            <w:pPr>
              <w:pStyle w:stlname="Normal" w:val="Normal"/>
              <w:jc w:val="left"/>
            </w:pPr>
            <w:r>
              <w:t>Proportion of visit_detail records outside a valid observation period</w:t>
            </w:r>
          </w:p>
        </w:tc>
        <w:tc>
          <w:p>
            <w:pPr>
              <w:pStyle w:stlname="Normal" w:val="Normal"/>
              <w:jc w:val="left"/>
            </w:pPr>
            <w:r>
              <w:t>0.03</w:t>
            </w:r>
          </w:p>
        </w:tc>
      </w:tr>
      <w:tr>
        <w:tc>
          <w:p>
            <w:pPr>
              <w:pStyle w:stlname="Normal" w:val="Normal"/>
              <w:jc w:val="right"/>
            </w:pPr>
            <w:r>
              <w:t>1,408</w:t>
            </w:r>
          </w:p>
        </w:tc>
        <w:tc>
          <w:p>
            <w:pPr>
              <w:pStyle w:stlname="Normal" w:val="Normal"/>
              <w:jc w:val="left"/>
            </w:pPr>
            <w:r>
              <w:t>Number of persons by length of payer plan period, in 30d increments</w:t>
            </w:r>
          </w:p>
        </w:tc>
        <w:tc>
          <w:p>
            <w:pPr>
              <w:pStyle w:stlname="Normal" w:val="Normal"/>
              <w:jc w:val="left"/>
            </w:pPr>
            <w:r>
              <w:t>32.36</w:t>
            </w:r>
          </w:p>
        </w:tc>
      </w:tr>
      <w:tr>
        <w:tc>
          <w:p>
            <w:pPr>
              <w:pStyle w:stlname="Normal" w:val="Normal"/>
              <w:jc w:val="right"/>
            </w:pPr>
            <w:r>
              <w:t>1,409</w:t>
            </w:r>
          </w:p>
        </w:tc>
        <w:tc>
          <w:p>
            <w:pPr>
              <w:pStyle w:stlname="Normal" w:val="Normal"/>
              <w:jc w:val="left"/>
            </w:pPr>
            <w:r>
              <w:t>Number of persons with continuous payer plan in each year</w:t>
            </w:r>
          </w:p>
        </w:tc>
        <w:tc>
          <w:p>
            <w:pPr>
              <w:pStyle w:stlname="Normal" w:val="Normal"/>
              <w:jc w:val="left"/>
            </w:pPr>
            <w:r>
              <w:t>28.69</w:t>
            </w:r>
          </w:p>
        </w:tc>
      </w:tr>
      <w:tr>
        <w:tc>
          <w:p>
            <w:pPr>
              <w:pStyle w:stlname="Normal" w:val="Normal"/>
              <w:jc w:val="right"/>
            </w:pPr>
            <w:r>
              <w:t>1,410</w:t>
            </w:r>
          </w:p>
        </w:tc>
        <w:tc>
          <w:p>
            <w:pPr>
              <w:pStyle w:stlname="Normal" w:val="Normal"/>
              <w:jc w:val="left"/>
            </w:pPr>
            <w:r>
              <w:t>Number of persons with continuous payer plan in each month</w:t>
            </w:r>
          </w:p>
        </w:tc>
        <w:tc>
          <w:p>
            <w:pPr>
              <w:pStyle w:stlname="Normal" w:val="Normal"/>
              <w:jc w:val="left"/>
            </w:pPr>
            <w:r>
              <w:t>50.52</w:t>
            </w:r>
          </w:p>
        </w:tc>
      </w:tr>
      <w:tr>
        <w:tc>
          <w:p>
            <w:pPr>
              <w:pStyle w:stlname="Normal" w:val="Normal"/>
              <w:jc w:val="right"/>
            </w:pPr>
            <w:r>
              <w:t>1,411</w:t>
            </w:r>
          </w:p>
        </w:tc>
        <w:tc>
          <w:p>
            <w:pPr>
              <w:pStyle w:stlname="Normal" w:val="Normal"/>
              <w:jc w:val="left"/>
            </w:pPr>
            <w:r>
              <w:t>Number of persons by payer plan period start month</w:t>
            </w:r>
          </w:p>
        </w:tc>
        <w:tc>
          <w:p>
            <w:pPr>
              <w:pStyle w:stlname="Normal" w:val="Normal"/>
              <w:jc w:val="left"/>
            </w:pPr>
            <w:r>
              <w:t>17.74</w:t>
            </w:r>
          </w:p>
        </w:tc>
      </w:tr>
      <w:tr>
        <w:tc>
          <w:p>
            <w:pPr>
              <w:pStyle w:stlname="Normal" w:val="Normal"/>
              <w:jc w:val="right"/>
            </w:pPr>
            <w:r>
              <w:t>1,412</w:t>
            </w:r>
          </w:p>
        </w:tc>
        <w:tc>
          <w:p>
            <w:pPr>
              <w:pStyle w:stlname="Normal" w:val="Normal"/>
              <w:jc w:val="left"/>
            </w:pPr>
            <w:r>
              <w:t>Number of persons by payer plan period end month</w:t>
            </w:r>
          </w:p>
        </w:tc>
        <w:tc>
          <w:p>
            <w:pPr>
              <w:pStyle w:stlname="Normal" w:val="Normal"/>
              <w:jc w:val="left"/>
            </w:pPr>
            <w:r>
              <w:t>17.77</w:t>
            </w:r>
          </w:p>
        </w:tc>
      </w:tr>
      <w:tr>
        <w:tc>
          <w:p>
            <w:pPr>
              <w:pStyle w:stlname="Normal" w:val="Normal"/>
              <w:jc w:val="right"/>
            </w:pPr>
            <w:r>
              <w:t>1,413</w:t>
            </w:r>
          </w:p>
        </w:tc>
        <w:tc>
          <w:p>
            <w:pPr>
              <w:pStyle w:stlname="Normal" w:val="Normal"/>
              <w:jc w:val="left"/>
            </w:pPr>
            <w:r>
              <w:t>Number of persons by number of payer plan periods</w:t>
            </w:r>
          </w:p>
        </w:tc>
        <w:tc>
          <w:p>
            <w:pPr>
              <w:pStyle w:stlname="Normal" w:val="Normal"/>
              <w:jc w:val="left"/>
            </w:pPr>
            <w:r>
              <w:t>13.74</w:t>
            </w:r>
          </w:p>
        </w:tc>
      </w:tr>
      <w:tr>
        <w:tc>
          <w:p>
            <w:pPr>
              <w:pStyle w:stlname="Normal" w:val="Normal"/>
              <w:jc w:val="right"/>
            </w:pPr>
            <w:r>
              <w:t>1,414</w:t>
            </w:r>
          </w:p>
        </w:tc>
        <w:tc>
          <w:p>
            <w:pPr>
              <w:pStyle w:stlname="Normal" w:val="Normal"/>
              <w:jc w:val="left"/>
            </w:pPr>
            <w:r>
              <w:t>Number of persons with payer plan period before year-of-birth</w:t>
            </w:r>
          </w:p>
        </w:tc>
        <w:tc>
          <w:p>
            <w:pPr>
              <w:pStyle w:stlname="Normal" w:val="Normal"/>
              <w:jc w:val="left"/>
            </w:pPr>
            <w:r>
              <w:t>8.85</w:t>
            </w:r>
          </w:p>
        </w:tc>
      </w:tr>
      <w:tr>
        <w:tc>
          <w:p>
            <w:pPr>
              <w:pStyle w:stlname="Normal" w:val="Normal"/>
              <w:jc w:val="right"/>
            </w:pPr>
            <w:r>
              <w:t>1,415</w:t>
            </w:r>
          </w:p>
        </w:tc>
        <w:tc>
          <w:p>
            <w:pPr>
              <w:pStyle w:stlname="Normal" w:val="Normal"/>
              <w:jc w:val="left"/>
            </w:pPr>
            <w:r>
              <w:t>Number of persons with payer plan period end &lt; payer plan period start</w:t>
            </w:r>
          </w:p>
        </w:tc>
        <w:tc>
          <w:p>
            <w:pPr>
              <w:pStyle w:stlname="Normal" w:val="Normal"/>
              <w:jc w:val="left"/>
            </w:pPr>
            <w:r>
              <w:t>0.46</w:t>
            </w:r>
          </w:p>
        </w:tc>
      </w:tr>
      <w:tr>
        <w:tc>
          <w:p>
            <w:pPr>
              <w:pStyle w:stlname="Normal" w:val="Normal"/>
              <w:jc w:val="right"/>
            </w:pPr>
            <w:r>
              <w:t>1,425</w:t>
            </w:r>
          </w:p>
        </w:tc>
        <w:tc>
          <w:p>
            <w:pPr>
              <w:pStyle w:stlname="Normal" w:val="Normal"/>
              <w:jc w:val="left"/>
            </w:pPr>
            <w:r>
              <w:t>Number of payer_plan_period records by payer_source_concept_id</w:t>
            </w:r>
          </w:p>
        </w:tc>
        <w:tc>
          <w:p>
            <w:pPr>
              <w:pStyle w:stlname="Normal" w:val="Normal"/>
              <w:jc w:val="left"/>
            </w:pPr>
            <w:r>
              <w:t>0.78</w:t>
            </w:r>
          </w:p>
        </w:tc>
      </w:tr>
      <w:tr>
        <w:tc>
          <w:p>
            <w:pPr>
              <w:pStyle w:stlname="Normal" w:val="Normal"/>
              <w:jc w:val="right"/>
            </w:pPr>
            <w:r>
              <w:t>1,610</w:t>
            </w:r>
          </w:p>
        </w:tc>
        <w:tc>
          <w:p>
            <w:pPr>
              <w:pStyle w:stlname="Normal" w:val="Normal"/>
              <w:jc w:val="left"/>
            </w:pPr>
            <w:r>
              <w:t>Number of records by revenue_code_concept_id</w:t>
            </w:r>
          </w:p>
        </w:tc>
        <w:tc>
          <w:p>
            <w:pPr>
              <w:pStyle w:stlname="Normal" w:val="Normal"/>
              <w:jc w:val="left"/>
            </w:pPr>
            <w:r>
              <w:t>2.11</w:t>
            </w:r>
          </w:p>
        </w:tc>
      </w:tr>
      <w:tr>
        <w:tc>
          <w:p>
            <w:pPr>
              <w:pStyle w:stlname="Normal" w:val="Normal"/>
              <w:jc w:val="right"/>
            </w:pPr>
            <w:r>
              <w:t>1,800</w:t>
            </w:r>
          </w:p>
        </w:tc>
        <w:tc>
          <w:p>
            <w:pPr>
              <w:pStyle w:stlname="Normal" w:val="Normal"/>
              <w:jc w:val="left"/>
            </w:pPr>
            <w:r>
              <w:t>Number of persons with at least one measurement occurrence, by measurement_concept_id</w:t>
            </w:r>
          </w:p>
        </w:tc>
        <w:tc>
          <w:p>
            <w:pPr>
              <w:pStyle w:stlname="Normal" w:val="Normal"/>
              <w:jc w:val="left"/>
            </w:pPr>
            <w:r>
              <w:t>0.15</w:t>
            </w:r>
          </w:p>
        </w:tc>
      </w:tr>
      <w:tr>
        <w:tc>
          <w:p>
            <w:pPr>
              <w:pStyle w:stlname="Normal" w:val="Normal"/>
              <w:jc w:val="right"/>
            </w:pPr>
            <w:r>
              <w:t>1,801</w:t>
            </w:r>
          </w:p>
        </w:tc>
        <w:tc>
          <w:p>
            <w:pPr>
              <w:pStyle w:stlname="Normal" w:val="Normal"/>
              <w:jc w:val="left"/>
            </w:pPr>
            <w:r>
              <w:t>Number of measurement occurrence records, by measurement_concept_id</w:t>
            </w:r>
          </w:p>
        </w:tc>
        <w:tc>
          <w:p>
            <w:pPr>
              <w:pStyle w:stlname="Normal" w:val="Normal"/>
              <w:jc w:val="left"/>
            </w:pPr>
            <w:r>
              <w:t>0.07</w:t>
            </w:r>
          </w:p>
        </w:tc>
      </w:tr>
      <w:tr>
        <w:tc>
          <w:p>
            <w:pPr>
              <w:pStyle w:stlname="Normal" w:val="Normal"/>
              <w:jc w:val="right"/>
            </w:pPr>
            <w:r>
              <w:t>1,802</w:t>
            </w:r>
          </w:p>
        </w:tc>
        <w:tc>
          <w:p>
            <w:pPr>
              <w:pStyle w:stlname="Normal" w:val="Normal"/>
              <w:jc w:val="left"/>
            </w:pPr>
            <w:r>
              <w:t>Number of persons by measurement occurrence start month, by measurement_concept_id</w:t>
            </w:r>
          </w:p>
        </w:tc>
        <w:tc>
          <w:p>
            <w:pPr>
              <w:pStyle w:stlname="Normal" w:val="Normal"/>
              <w:jc w:val="left"/>
            </w:pPr>
            <w:r>
              <w:t>0.1</w:t>
            </w:r>
          </w:p>
        </w:tc>
      </w:tr>
      <w:tr>
        <w:tc>
          <w:p>
            <w:pPr>
              <w:pStyle w:stlname="Normal" w:val="Normal"/>
              <w:jc w:val="right"/>
            </w:pPr>
            <w:r>
              <w:t>1,804</w:t>
            </w:r>
          </w:p>
        </w:tc>
        <w:tc>
          <w:p>
            <w:pPr>
              <w:pStyle w:stlname="Normal" w:val="Normal"/>
              <w:jc w:val="left"/>
            </w:pPr>
            <w:r>
              <w:t>Number of persons with at least one mesurement  occurrence, by measurement_concept_id by calendar year by gender by age decile</w:t>
            </w:r>
          </w:p>
        </w:tc>
        <w:tc>
          <w:p>
            <w:pPr>
              <w:pStyle w:stlname="Normal" w:val="Normal"/>
              <w:jc w:val="left"/>
            </w:pPr>
            <w:r>
              <w:t>0.22</w:t>
            </w:r>
          </w:p>
        </w:tc>
      </w:tr>
      <w:tr>
        <w:tc>
          <w:p>
            <w:pPr>
              <w:pStyle w:stlname="Normal" w:val="Normal"/>
              <w:jc w:val="right"/>
            </w:pPr>
            <w:r>
              <w:t>1,805</w:t>
            </w:r>
          </w:p>
        </w:tc>
        <w:tc>
          <w:p>
            <w:pPr>
              <w:pStyle w:stlname="Normal" w:val="Normal"/>
              <w:jc w:val="left"/>
            </w:pPr>
            <w:r>
              <w:t>Number of measurement occurrence records, by measurement_concept_id by measurement_type_concept_id</w:t>
            </w:r>
          </w:p>
        </w:tc>
        <w:tc>
          <w:p>
            <w:pPr>
              <w:pStyle w:stlname="Normal" w:val="Normal"/>
              <w:jc w:val="left"/>
            </w:pPr>
            <w:r>
              <w:t>0.1</w:t>
            </w:r>
          </w:p>
        </w:tc>
      </w:tr>
      <w:tr>
        <w:tc>
          <w:p>
            <w:pPr>
              <w:pStyle w:stlname="Normal" w:val="Normal"/>
              <w:jc w:val="right"/>
            </w:pPr>
            <w:r>
              <w:t>1,807</w:t>
            </w:r>
          </w:p>
        </w:tc>
        <w:tc>
          <w:p>
            <w:pPr>
              <w:pStyle w:stlname="Normal" w:val="Normal"/>
              <w:jc w:val="left"/>
            </w:pPr>
            <w:r>
              <w:t>Number of measurement occurrence records, by measurement_concept_id and unit_concept_id</w:t>
            </w:r>
          </w:p>
        </w:tc>
        <w:tc>
          <w:p>
            <w:pPr>
              <w:pStyle w:stlname="Normal" w:val="Normal"/>
              <w:jc w:val="left"/>
            </w:pPr>
            <w:r>
              <w:t>0.12</w:t>
            </w:r>
          </w:p>
        </w:tc>
      </w:tr>
      <w:tr>
        <w:tc>
          <w:p>
            <w:pPr>
              <w:pStyle w:stlname="Normal" w:val="Normal"/>
              <w:jc w:val="right"/>
            </w:pPr>
            <w:r>
              <w:t>1,809</w:t>
            </w:r>
          </w:p>
        </w:tc>
        <w:tc>
          <w:p>
            <w:pPr>
              <w:pStyle w:stlname="Normal" w:val="Normal"/>
              <w:jc w:val="left"/>
            </w:pPr>
            <w:r>
              <w:t>Number of measurement records with invalid person_id</w:t>
            </w:r>
          </w:p>
        </w:tc>
        <w:tc>
          <w:p>
            <w:pPr>
              <w:pStyle w:stlname="Normal" w:val="Normal"/>
              <w:jc w:val="left"/>
            </w:pPr>
            <w:r>
              <w:t>0.1</w:t>
            </w:r>
          </w:p>
        </w:tc>
      </w:tr>
      <w:tr>
        <w:tc>
          <w:p>
            <w:pPr>
              <w:pStyle w:stlname="Normal" w:val="Normal"/>
              <w:jc w:val="right"/>
            </w:pPr>
            <w:r>
              <w:t>1,810</w:t>
            </w:r>
          </w:p>
        </w:tc>
        <w:tc>
          <w:p>
            <w:pPr>
              <w:pStyle w:stlname="Normal" w:val="Normal"/>
              <w:jc w:val="left"/>
            </w:pPr>
            <w:r>
              <w:t>Number of measurement records outside valid observation period</w:t>
            </w:r>
          </w:p>
        </w:tc>
        <w:tc>
          <w:p>
            <w:pPr>
              <w:pStyle w:stlname="Normal" w:val="Normal"/>
              <w:jc w:val="left"/>
            </w:pPr>
            <w:r>
              <w:t>0.1</w:t>
            </w:r>
          </w:p>
        </w:tc>
      </w:tr>
      <w:tr>
        <w:tc>
          <w:p>
            <w:pPr>
              <w:pStyle w:stlname="Normal" w:val="Normal"/>
              <w:jc w:val="right"/>
            </w:pPr>
            <w:r>
              <w:t>1,811</w:t>
            </w:r>
          </w:p>
        </w:tc>
        <w:tc>
          <w:p>
            <w:pPr>
              <w:pStyle w:stlname="Normal" w:val="Normal"/>
              <w:jc w:val="left"/>
            </w:pPr>
            <w:r>
              <w:t>Number of measurement records with a valid value (with a mapped, non-null value_as_number)</w:t>
            </w:r>
          </w:p>
        </w:tc>
        <w:tc>
          <w:p>
            <w:pPr>
              <w:pStyle w:stlname="Normal" w:val="Normal"/>
              <w:jc w:val="left"/>
            </w:pPr>
            <w:r>
              <w:t>0.03</w:t>
            </w:r>
          </w:p>
        </w:tc>
      </w:tr>
      <w:tr>
        <w:tc>
          <w:p>
            <w:pPr>
              <w:pStyle w:stlname="Normal" w:val="Normal"/>
              <w:jc w:val="right"/>
            </w:pPr>
            <w:r>
              <w:t>1,812</w:t>
            </w:r>
          </w:p>
        </w:tc>
        <w:tc>
          <w:p>
            <w:pPr>
              <w:pStyle w:stlname="Normal" w:val="Normal"/>
              <w:jc w:val="left"/>
            </w:pPr>
            <w:r>
              <w:t>Number of measurement records with invalid provider_id</w:t>
            </w:r>
          </w:p>
        </w:tc>
        <w:tc>
          <w:p>
            <w:pPr>
              <w:pStyle w:stlname="Normal" w:val="Normal"/>
              <w:jc w:val="left"/>
            </w:pPr>
            <w:r>
              <w:t>0.03</w:t>
            </w:r>
          </w:p>
        </w:tc>
      </w:tr>
      <w:tr>
        <w:tc>
          <w:p>
            <w:pPr>
              <w:pStyle w:stlname="Normal" w:val="Normal"/>
              <w:jc w:val="right"/>
            </w:pPr>
            <w:r>
              <w:t>1,813</w:t>
            </w:r>
          </w:p>
        </w:tc>
        <w:tc>
          <w:p>
            <w:pPr>
              <w:pStyle w:stlname="Normal" w:val="Normal"/>
              <w:jc w:val="left"/>
            </w:pPr>
            <w:r>
              <w:t>Number of measurement records with invalid visit_id</w:t>
            </w:r>
          </w:p>
        </w:tc>
        <w:tc>
          <w:p>
            <w:pPr>
              <w:pStyle w:stlname="Normal" w:val="Normal"/>
              <w:jc w:val="left"/>
            </w:pPr>
            <w:r>
              <w:t>0.2</w:t>
            </w:r>
          </w:p>
        </w:tc>
      </w:tr>
      <w:tr>
        <w:tc>
          <w:p>
            <w:pPr>
              <w:pStyle w:stlname="Normal" w:val="Normal"/>
              <w:jc w:val="right"/>
            </w:pPr>
            <w:r>
              <w:t>1,814</w:t>
            </w:r>
          </w:p>
        </w:tc>
        <w:tc>
          <w:p>
            <w:pPr>
              <w:pStyle w:stlname="Normal" w:val="Normal"/>
              <w:jc w:val="left"/>
            </w:pPr>
            <w:r>
              <w:t>Number of measurement records with no value (numeric, string, or concept)</w:t>
            </w:r>
          </w:p>
        </w:tc>
        <w:tc>
          <w:p>
            <w:pPr>
              <w:pStyle w:stlname="Normal" w:val="Normal"/>
              <w:jc w:val="left"/>
            </w:pPr>
            <w:r>
              <w:t>0.11</w:t>
            </w:r>
          </w:p>
        </w:tc>
      </w:tr>
      <w:tr>
        <w:tc>
          <w:p>
            <w:pPr>
              <w:pStyle w:stlname="Normal" w:val="Normal"/>
              <w:jc w:val="right"/>
            </w:pPr>
            <w:r>
              <w:t>1,818</w:t>
            </w:r>
          </w:p>
        </w:tc>
        <w:tc>
          <w:p>
            <w:pPr>
              <w:pStyle w:stlname="Normal" w:val="Normal"/>
              <w:jc w:val="left"/>
            </w:pPr>
            <w:r>
              <w:t>Number of measurement records below/within/above normal range, by measurement_concept_id and unit_concept_id</w:t>
            </w:r>
          </w:p>
        </w:tc>
        <w:tc>
          <w:p>
            <w:pPr>
              <w:pStyle w:stlname="Normal" w:val="Normal"/>
              <w:jc w:val="left"/>
            </w:pPr>
            <w:r>
              <w:t>0.06</w:t>
            </w:r>
          </w:p>
        </w:tc>
      </w:tr>
      <w:tr>
        <w:tc>
          <w:p>
            <w:pPr>
              <w:pStyle w:stlname="Normal" w:val="Normal"/>
              <w:jc w:val="right"/>
            </w:pPr>
            <w:r>
              <w:t>1,819</w:t>
            </w:r>
          </w:p>
        </w:tc>
        <w:tc>
          <w:p>
            <w:pPr>
              <w:pStyle w:stlname="Normal" w:val="Normal"/>
              <w:jc w:val="left"/>
            </w:pPr>
            <w:r>
              <w:t>Number of measurement records, by measurement_concept_id, with a valid value (with a mapped, non-null value_as_number)</w:t>
            </w:r>
          </w:p>
        </w:tc>
        <w:tc>
          <w:p>
            <w:pPr>
              <w:pStyle w:stlname="Normal" w:val="Normal"/>
              <w:jc w:val="left"/>
            </w:pPr>
            <w:r>
              <w:t>0.03</w:t>
            </w:r>
          </w:p>
        </w:tc>
      </w:tr>
      <w:tr>
        <w:tc>
          <w:p>
            <w:pPr>
              <w:pStyle w:stlname="Normal" w:val="Normal"/>
              <w:jc w:val="right"/>
            </w:pPr>
            <w:r>
              <w:t>1,820</w:t>
            </w:r>
          </w:p>
        </w:tc>
        <w:tc>
          <w:p>
            <w:pPr>
              <w:pStyle w:stlname="Normal" w:val="Normal"/>
              <w:jc w:val="left"/>
            </w:pPr>
            <w:r>
              <w:t>Number of measurement records  by measurement start month</w:t>
            </w:r>
          </w:p>
        </w:tc>
        <w:tc>
          <w:p>
            <w:pPr>
              <w:pStyle w:stlname="Normal" w:val="Normal"/>
              <w:jc w:val="left"/>
            </w:pPr>
            <w:r>
              <w:t>0.12</w:t>
            </w:r>
          </w:p>
        </w:tc>
      </w:tr>
      <w:tr>
        <w:tc>
          <w:p>
            <w:pPr>
              <w:pStyle w:stlname="Normal" w:val="Normal"/>
              <w:jc w:val="right"/>
            </w:pPr>
            <w:r>
              <w:t>1,821</w:t>
            </w:r>
          </w:p>
        </w:tc>
        <w:tc>
          <w:p>
            <w:pPr>
              <w:pStyle w:stlname="Normal" w:val="Normal"/>
              <w:jc w:val="left"/>
            </w:pPr>
            <w:r>
              <w:t>Number of measurement records with no numeric value</w:t>
            </w:r>
          </w:p>
        </w:tc>
        <w:tc>
          <w:p>
            <w:pPr>
              <w:pStyle w:stlname="Normal" w:val="Normal"/>
              <w:jc w:val="left"/>
            </w:pPr>
            <w:r>
              <w:t>0.03</w:t>
            </w:r>
          </w:p>
        </w:tc>
      </w:tr>
      <w:tr>
        <w:tc>
          <w:p>
            <w:pPr>
              <w:pStyle w:stlname="Normal" w:val="Normal"/>
              <w:jc w:val="right"/>
            </w:pPr>
            <w:r>
              <w:t>1,822</w:t>
            </w:r>
          </w:p>
        </w:tc>
        <w:tc>
          <w:p>
            <w:pPr>
              <w:pStyle w:stlname="Normal" w:val="Normal"/>
              <w:jc w:val="left"/>
            </w:pPr>
            <w:r>
              <w:t>Number of measurement records, by measurement_concept_id and value_as_concept_id</w:t>
            </w:r>
          </w:p>
        </w:tc>
        <w:tc>
          <w:p>
            <w:pPr>
              <w:pStyle w:stlname="Normal" w:val="Normal"/>
              <w:jc w:val="left"/>
            </w:pPr>
            <w:r>
              <w:t>0.08</w:t>
            </w:r>
          </w:p>
        </w:tc>
      </w:tr>
      <w:tr>
        <w:tc>
          <w:p>
            <w:pPr>
              <w:pStyle w:stlname="Normal" w:val="Normal"/>
              <w:jc w:val="right"/>
            </w:pPr>
            <w:r>
              <w:t>1,823</w:t>
            </w:r>
          </w:p>
        </w:tc>
        <w:tc>
          <w:p>
            <w:pPr>
              <w:pStyle w:stlname="Normal" w:val="Normal"/>
              <w:jc w:val="left"/>
            </w:pPr>
            <w:r>
              <w:t>Number of measurement records, by measurement_concept_id and operator_concept_id</w:t>
            </w:r>
          </w:p>
        </w:tc>
        <w:tc>
          <w:p>
            <w:pPr>
              <w:pStyle w:stlname="Normal" w:val="Normal"/>
              <w:jc w:val="left"/>
            </w:pPr>
            <w:r>
              <w:t>0.13</w:t>
            </w:r>
          </w:p>
        </w:tc>
      </w:tr>
      <w:tr>
        <w:tc>
          <w:p>
            <w:pPr>
              <w:pStyle w:stlname="Normal" w:val="Normal"/>
              <w:jc w:val="right"/>
            </w:pPr>
            <w:r>
              <w:t>1,824</w:t>
            </w:r>
          </w:p>
        </w:tc>
        <w:tc>
          <w:p>
            <w:pPr>
              <w:pStyle w:stlname="Normal" w:val="Normal"/>
              <w:jc w:val="left"/>
            </w:pPr>
            <w:r>
              <w:t>Number of distinct people with co-occurring measurement measurement_concept_id pairs</w:t>
            </w:r>
          </w:p>
        </w:tc>
        <w:tc>
          <w:p>
            <w:pPr>
              <w:pStyle w:stlname="Normal" w:val="Normal"/>
              <w:jc w:val="left"/>
            </w:pPr>
            <w:r>
              <w:t>0.04</w:t>
            </w:r>
          </w:p>
        </w:tc>
      </w:tr>
      <w:tr>
        <w:tc>
          <w:p>
            <w:pPr>
              <w:pStyle w:stlname="Normal" w:val="Normal"/>
              <w:jc w:val="right"/>
            </w:pPr>
            <w:r>
              <w:t>1,825</w:t>
            </w:r>
          </w:p>
        </w:tc>
        <w:tc>
          <w:p>
            <w:pPr>
              <w:pStyle w:stlname="Normal" w:val="Normal"/>
              <w:jc w:val="left"/>
            </w:pPr>
            <w:r>
              <w:t>Number of measurement records by measurement_source_concept_id</w:t>
            </w:r>
          </w:p>
        </w:tc>
        <w:tc>
          <w:p>
            <w:pPr>
              <w:pStyle w:stlname="Normal" w:val="Normal"/>
              <w:jc w:val="left"/>
            </w:pPr>
            <w:r>
              <w:t>0.09</w:t>
            </w:r>
          </w:p>
        </w:tc>
      </w:tr>
      <w:tr>
        <w:tc>
          <w:p>
            <w:pPr>
              <w:pStyle w:stlname="Normal" w:val="Normal"/>
              <w:jc w:val="right"/>
            </w:pPr>
            <w:r>
              <w:t>1,826</w:t>
            </w:r>
          </w:p>
        </w:tc>
        <w:tc>
          <w:p>
            <w:pPr>
              <w:pStyle w:stlname="Normal" w:val="Normal"/>
              <w:jc w:val="left"/>
            </w:pPr>
            <w:r>
              <w:t>Number of measurement records by value_as_concept_id</w:t>
            </w:r>
          </w:p>
        </w:tc>
        <w:tc>
          <w:p>
            <w:pPr>
              <w:pStyle w:stlname="Normal" w:val="Normal"/>
              <w:jc w:val="left"/>
            </w:pPr>
            <w:r>
              <w:t>0.08</w:t>
            </w:r>
          </w:p>
        </w:tc>
      </w:tr>
      <w:tr>
        <w:tc>
          <w:p>
            <w:pPr>
              <w:pStyle w:stlname="Normal" w:val="Normal"/>
              <w:jc w:val="right"/>
            </w:pPr>
            <w:r>
              <w:t>1,827</w:t>
            </w:r>
          </w:p>
        </w:tc>
        <w:tc>
          <w:p>
            <w:pPr>
              <w:pStyle w:stlname="Normal" w:val="Normal"/>
              <w:jc w:val="left"/>
            </w:pPr>
            <w:r>
              <w:t>Number of measurement records by unit_concept_id</w:t>
            </w:r>
          </w:p>
        </w:tc>
        <w:tc>
          <w:p>
            <w:pPr>
              <w:pStyle w:stlname="Normal" w:val="Normal"/>
              <w:jc w:val="left"/>
            </w:pPr>
            <w:r>
              <w:t>0.07</w:t>
            </w:r>
          </w:p>
        </w:tc>
      </w:tr>
      <w:tr>
        <w:tc>
          <w:p>
            <w:pPr>
              <w:pStyle w:stlname="Normal" w:val="Normal"/>
              <w:jc w:val="right"/>
            </w:pPr>
            <w:r>
              <w:t>1,830</w:t>
            </w:r>
          </w:p>
        </w:tc>
        <w:tc>
          <w:p>
            <w:pPr>
              <w:pStyle w:stlname="Normal" w:val="Normal"/>
              <w:jc w:val="left"/>
            </w:pPr>
            <w:r>
              <w:t>Number of visit_detail records inside a valid observation period</w:t>
            </w:r>
          </w:p>
        </w:tc>
        <w:tc>
          <w:p>
            <w:pPr>
              <w:pStyle w:stlname="Normal" w:val="Normal"/>
              <w:jc w:val="left"/>
            </w:pPr>
            <w:r>
              <w:t>0.07</w:t>
            </w:r>
          </w:p>
        </w:tc>
      </w:tr>
      <w:tr>
        <w:tc>
          <w:p>
            <w:pPr>
              <w:pStyle w:stlname="Normal" w:val="Normal"/>
              <w:jc w:val="right"/>
            </w:pPr>
            <w:r>
              <w:t>1,831</w:t>
            </w:r>
          </w:p>
        </w:tc>
        <w:tc>
          <w:p>
            <w:pPr>
              <w:pStyle w:stlname="Normal" w:val="Normal"/>
              <w:jc w:val="left"/>
            </w:pPr>
            <w:r>
              <w:t>Proportion of people with at least one measurement record outside a valid observation period</w:t>
            </w:r>
          </w:p>
        </w:tc>
        <w:tc>
          <w:p>
            <w:pPr>
              <w:pStyle w:stlname="Normal" w:val="Normal"/>
              <w:jc w:val="left"/>
            </w:pPr>
            <w:r>
              <w:t>0.06</w:t>
            </w:r>
          </w:p>
        </w:tc>
      </w:tr>
      <w:tr>
        <w:tc>
          <w:p>
            <w:pPr>
              <w:pStyle w:stlname="Normal" w:val="Normal"/>
              <w:jc w:val="right"/>
            </w:pPr>
            <w:r>
              <w:t>1,832</w:t>
            </w:r>
          </w:p>
        </w:tc>
        <w:tc>
          <w:p>
            <w:pPr>
              <w:pStyle w:stlname="Normal" w:val="Normal"/>
              <w:jc w:val="left"/>
            </w:pPr>
            <w:r>
              <w:t>Proportion of measurement records outside a valid observation period</w:t>
            </w:r>
          </w:p>
        </w:tc>
        <w:tc>
          <w:p>
            <w:pPr>
              <w:pStyle w:stlname="Normal" w:val="Normal"/>
              <w:jc w:val="left"/>
            </w:pPr>
            <w:r>
              <w:t>0.06</w:t>
            </w:r>
          </w:p>
        </w:tc>
      </w:tr>
      <w:tr>
        <w:tc>
          <w:p>
            <w:pPr>
              <w:pStyle w:stlname="Normal" w:val="Normal"/>
              <w:jc w:val="right"/>
            </w:pPr>
            <w:r>
              <w:t>1,833</w:t>
            </w:r>
          </w:p>
        </w:tc>
        <w:tc>
          <w:p>
            <w:pPr>
              <w:pStyle w:stlname="Normal" w:val="Normal"/>
              <w:jc w:val="left"/>
            </w:pPr>
            <w:r>
              <w:t>Proportion of measurement records inside a valid observation period and without a value</w:t>
            </w:r>
          </w:p>
        </w:tc>
        <w:tc>
          <w:p>
            <w:pPr>
              <w:pStyle w:stlname="Normal" w:val="Normal"/>
              <w:jc w:val="left"/>
            </w:pPr>
            <w:r>
              <w:t>0.07</w:t>
            </w:r>
          </w:p>
        </w:tc>
      </w:tr>
      <w:tr>
        <w:tc>
          <w:p>
            <w:pPr>
              <w:pStyle w:stlname="Normal" w:val="Normal"/>
              <w:jc w:val="right"/>
            </w:pPr>
            <w:r>
              <w:t>1,891</w:t>
            </w:r>
          </w:p>
        </w:tc>
        <w:tc>
          <w:p>
            <w:pPr>
              <w:pStyle w:stlname="Normal" w:val="Normal"/>
              <w:jc w:val="left"/>
            </w:pPr>
            <w:r>
              <w:t>Percentage of total persons that have at least x measurements</w:t>
            </w:r>
          </w:p>
        </w:tc>
        <w:tc>
          <w:p>
            <w:pPr>
              <w:pStyle w:stlname="Normal" w:val="Normal"/>
              <w:jc w:val="left"/>
            </w:pPr>
            <w:r>
              <w:t>0.08</w:t>
            </w:r>
          </w:p>
        </w:tc>
      </w:tr>
      <w:tr>
        <w:tc>
          <w:p>
            <w:pPr>
              <w:pStyle w:stlname="Normal" w:val="Normal"/>
              <w:jc w:val="right"/>
            </w:pPr>
            <w:r>
              <w:t>1,900</w:t>
            </w:r>
          </w:p>
        </w:tc>
        <w:tc>
          <w:p>
            <w:pPr>
              <w:pStyle w:stlname="Normal" w:val="Normal"/>
              <w:jc w:val="left"/>
            </w:pPr>
            <w:r>
              <w:t>Source values mapped to concept_id 0 by table, by column, by source_value</w:t>
            </w:r>
          </w:p>
        </w:tc>
        <w:tc>
          <w:p>
            <w:pPr>
              <w:pStyle w:stlname="Normal" w:val="Normal"/>
              <w:jc w:val="left"/>
            </w:pPr>
            <w:r>
              <w:t>48.04</w:t>
            </w:r>
          </w:p>
        </w:tc>
      </w:tr>
      <w:tr>
        <w:tc>
          <w:p>
            <w:pPr>
              <w:pStyle w:stlname="Normal" w:val="Normal"/>
              <w:jc w:val="right"/>
            </w:pPr>
            <w:r>
              <w:t>2,003</w:t>
            </w:r>
          </w:p>
        </w:tc>
        <w:tc>
          <w:p>
            <w:pPr>
              <w:pStyle w:stlname="Normal" w:val="Normal"/>
              <w:jc w:val="left"/>
            </w:pPr>
            <w:r>
              <w:t>Number of patients with at least 1 Visit</w:t>
            </w:r>
          </w:p>
        </w:tc>
        <w:tc>
          <w:p>
            <w:pPr>
              <w:pStyle w:stlname="Normal" w:val="Normal"/>
              <w:jc w:val="left"/>
            </w:pPr>
            <w:r>
              <w:t>18.09</w:t>
            </w:r>
          </w:p>
        </w:tc>
      </w:tr>
      <w:tr>
        <w:tc>
          <w:p>
            <w:pPr>
              <w:pStyle w:stlname="Normal" w:val="Normal"/>
              <w:jc w:val="right"/>
            </w:pPr>
            <w:r>
              <w:t>2,004</w:t>
            </w:r>
          </w:p>
        </w:tc>
        <w:tc>
          <w:p>
            <w:pPr>
              <w:pStyle w:stlname="Normal" w:val="Normal"/>
              <w:jc w:val="left"/>
            </w:pPr>
            <w:r>
              <w:t>Number of distinct patients that overlap between specific domains</w:t>
            </w:r>
          </w:p>
        </w:tc>
        <w:tc>
          <w:p>
            <w:pPr>
              <w:pStyle w:stlname="Normal" w:val="Normal"/>
              <w:jc w:val="left"/>
            </w:pPr>
            <w:r>
              <w:t>18.05</w:t>
            </w:r>
          </w:p>
        </w:tc>
      </w:tr>
      <w:tr>
        <w:tc>
          <w:p>
            <w:pPr>
              <w:pStyle w:stlname="Normal" w:val="Normal"/>
              <w:jc w:val="right"/>
            </w:pPr>
            <w:r>
              <w:t>2,100</w:t>
            </w:r>
          </w:p>
        </w:tc>
        <w:tc>
          <w:p>
            <w:pPr>
              <w:pStyle w:stlname="Normal" w:val="Normal"/>
              <w:jc w:val="left"/>
            </w:pPr>
            <w:r>
              <w:t>Number of persons with at least one device exposure, by device_concept_id</w:t>
            </w:r>
          </w:p>
        </w:tc>
        <w:tc>
          <w:p>
            <w:pPr>
              <w:pStyle w:stlname="Normal" w:val="Normal"/>
              <w:jc w:val="left"/>
            </w:pPr>
            <w:r>
              <w:t>0.03</w:t>
            </w:r>
          </w:p>
        </w:tc>
      </w:tr>
      <w:tr>
        <w:tc>
          <w:p>
            <w:pPr>
              <w:pStyle w:stlname="Normal" w:val="Normal"/>
              <w:jc w:val="right"/>
            </w:pPr>
            <w:r>
              <w:t>2,101</w:t>
            </w:r>
          </w:p>
        </w:tc>
        <w:tc>
          <w:p>
            <w:pPr>
              <w:pStyle w:stlname="Normal" w:val="Normal"/>
              <w:jc w:val="left"/>
            </w:pPr>
            <w:r>
              <w:t>Number of device exposure records, by device_concept_id</w:t>
            </w:r>
          </w:p>
        </w:tc>
        <w:tc>
          <w:p>
            <w:pPr>
              <w:pStyle w:stlname="Normal" w:val="Normal"/>
              <w:jc w:val="left"/>
            </w:pPr>
            <w:r>
              <w:t>0.02</w:t>
            </w:r>
          </w:p>
        </w:tc>
      </w:tr>
      <w:tr>
        <w:tc>
          <w:p>
            <w:pPr>
              <w:pStyle w:stlname="Normal" w:val="Normal"/>
              <w:jc w:val="right"/>
            </w:pPr>
            <w:r>
              <w:t>2,102</w:t>
            </w:r>
          </w:p>
        </w:tc>
        <w:tc>
          <w:p>
            <w:pPr>
              <w:pStyle w:stlname="Normal" w:val="Normal"/>
              <w:jc w:val="left"/>
            </w:pPr>
            <w:r>
              <w:t>Number of persons by device records  start month, by device_concept_id</w:t>
            </w:r>
          </w:p>
        </w:tc>
        <w:tc>
          <w:p>
            <w:pPr>
              <w:pStyle w:stlname="Normal" w:val="Normal"/>
              <w:jc w:val="left"/>
            </w:pPr>
            <w:r>
              <w:t>0.02</w:t>
            </w:r>
          </w:p>
        </w:tc>
      </w:tr>
      <w:tr>
        <w:tc>
          <w:p>
            <w:pPr>
              <w:pStyle w:stlname="Normal" w:val="Normal"/>
              <w:jc w:val="right"/>
            </w:pPr>
            <w:r>
              <w:t>2,104</w:t>
            </w:r>
          </w:p>
        </w:tc>
        <w:tc>
          <w:p>
            <w:pPr>
              <w:pStyle w:stlname="Normal" w:val="Normal"/>
              <w:jc w:val="left"/>
            </w:pPr>
            <w:r>
              <w:t>Number of persons with at least one device exposure, by device_concept_id by calendar year by gender by age decile</w:t>
            </w:r>
          </w:p>
        </w:tc>
        <w:tc>
          <w:p>
            <w:pPr>
              <w:pStyle w:stlname="Normal" w:val="Normal"/>
              <w:jc w:val="left"/>
            </w:pPr>
            <w:r>
              <w:t>0.04</w:t>
            </w:r>
          </w:p>
        </w:tc>
      </w:tr>
      <w:tr>
        <w:tc>
          <w:p>
            <w:pPr>
              <w:pStyle w:stlname="Normal" w:val="Normal"/>
              <w:jc w:val="right"/>
            </w:pPr>
            <w:r>
              <w:t>2,105</w:t>
            </w:r>
          </w:p>
        </w:tc>
        <w:tc>
          <w:p>
            <w:pPr>
              <w:pStyle w:stlname="Normal" w:val="Normal"/>
              <w:jc w:val="left"/>
            </w:pPr>
            <w:r>
              <w:t>Number of device exposure records, by device_concept_id by device_type_concept_id</w:t>
            </w:r>
          </w:p>
        </w:tc>
        <w:tc>
          <w:p>
            <w:pPr>
              <w:pStyle w:stlname="Normal" w:val="Normal"/>
              <w:jc w:val="left"/>
            </w:pPr>
            <w:r>
              <w:t>0.02</w:t>
            </w:r>
          </w:p>
        </w:tc>
      </w:tr>
      <w:tr>
        <w:tc>
          <w:p>
            <w:pPr>
              <w:pStyle w:stlname="Normal" w:val="Normal"/>
              <w:jc w:val="right"/>
            </w:pPr>
            <w:r>
              <w:t>2,110</w:t>
            </w:r>
          </w:p>
        </w:tc>
        <w:tc>
          <w:p>
            <w:pPr>
              <w:pStyle w:stlname="Normal" w:val="Normal"/>
              <w:jc w:val="left"/>
            </w:pPr>
            <w:r>
              <w:t>Number of device_exposure records outside valid observation period</w:t>
            </w:r>
          </w:p>
        </w:tc>
        <w:tc>
          <w:p>
            <w:pPr>
              <w:pStyle w:stlname="Normal" w:val="Normal"/>
              <w:jc w:val="left"/>
            </w:pPr>
            <w:r>
              <w:t>0.03</w:t>
            </w:r>
          </w:p>
        </w:tc>
      </w:tr>
      <w:tr>
        <w:tc>
          <w:p>
            <w:pPr>
              <w:pStyle w:stlname="Normal" w:val="Normal"/>
              <w:jc w:val="right"/>
            </w:pPr>
            <w:r>
              <w:t>2,125</w:t>
            </w:r>
          </w:p>
        </w:tc>
        <w:tc>
          <w:p>
            <w:pPr>
              <w:pStyle w:stlname="Normal" w:val="Normal"/>
              <w:jc w:val="left"/>
            </w:pPr>
            <w:r>
              <w:t>Number of device_exposure records by device_source_concept_id</w:t>
            </w:r>
          </w:p>
        </w:tc>
        <w:tc>
          <w:p>
            <w:pPr>
              <w:pStyle w:stlname="Normal" w:val="Normal"/>
              <w:jc w:val="left"/>
            </w:pPr>
            <w:r>
              <w:t>0.02</w:t>
            </w:r>
          </w:p>
        </w:tc>
      </w:tr>
      <w:tr>
        <w:tc>
          <w:p>
            <w:pPr>
              <w:pStyle w:stlname="Normal" w:val="Normal"/>
              <w:jc w:val="right"/>
            </w:pPr>
            <w:r>
              <w:t>2,130</w:t>
            </w:r>
          </w:p>
        </w:tc>
        <w:tc>
          <w:p>
            <w:pPr>
              <w:pStyle w:stlname="Normal" w:val="Normal"/>
              <w:jc w:val="left"/>
            </w:pPr>
            <w:r>
              <w:t>Number of device_exposure records inside a valid observation period</w:t>
            </w:r>
          </w:p>
        </w:tc>
        <w:tc>
          <w:p>
            <w:pPr>
              <w:pStyle w:stlname="Normal" w:val="Normal"/>
              <w:jc w:val="left"/>
            </w:pPr>
            <w:r>
              <w:t>0.03</w:t>
            </w:r>
          </w:p>
        </w:tc>
      </w:tr>
      <w:tr>
        <w:tc>
          <w:p>
            <w:pPr>
              <w:pStyle w:stlname="Normal" w:val="Normal"/>
              <w:jc w:val="right"/>
            </w:pPr>
            <w:r>
              <w:t>2,131</w:t>
            </w:r>
          </w:p>
        </w:tc>
        <w:tc>
          <w:p>
            <w:pPr>
              <w:pStyle w:stlname="Normal" w:val="Normal"/>
              <w:jc w:val="left"/>
            </w:pPr>
            <w:r>
              <w:t>Proportion of people with at least one device_exposure record outside a valid observation period</w:t>
            </w:r>
          </w:p>
        </w:tc>
        <w:tc>
          <w:p>
            <w:pPr>
              <w:pStyle w:stlname="Normal" w:val="Normal"/>
              <w:jc w:val="left"/>
            </w:pPr>
            <w:r>
              <w:t>0.03</w:t>
            </w:r>
          </w:p>
        </w:tc>
      </w:tr>
      <w:tr>
        <w:tc>
          <w:p>
            <w:pPr>
              <w:pStyle w:stlname="Normal" w:val="Normal"/>
              <w:jc w:val="right"/>
            </w:pPr>
            <w:r>
              <w:t>2,132</w:t>
            </w:r>
          </w:p>
        </w:tc>
        <w:tc>
          <w:p>
            <w:pPr>
              <w:pStyle w:stlname="Normal" w:val="Normal"/>
              <w:jc w:val="left"/>
            </w:pPr>
            <w:r>
              <w:t>Proportion of device_exposure records outside a valid observation period</w:t>
            </w:r>
          </w:p>
        </w:tc>
        <w:tc>
          <w:p>
            <w:pPr>
              <w:pStyle w:stlname="Normal" w:val="Normal"/>
              <w:jc w:val="left"/>
            </w:pPr>
            <w:r>
              <w:t>0.04</w:t>
            </w:r>
          </w:p>
        </w:tc>
      </w:tr>
      <w:tr>
        <w:tc>
          <w:p>
            <w:pPr>
              <w:pStyle w:stlname="Normal" w:val="Normal"/>
              <w:jc w:val="right"/>
            </w:pPr>
            <w:r>
              <w:t>2,191</w:t>
            </w:r>
          </w:p>
        </w:tc>
        <w:tc>
          <w:p>
            <w:pPr>
              <w:pStyle w:stlname="Normal" w:val="Normal"/>
              <w:jc w:val="left"/>
            </w:pPr>
            <w:r>
              <w:t>Percentage of total persons that have at least x device exposures</w:t>
            </w:r>
          </w:p>
        </w:tc>
        <w:tc>
          <w:p>
            <w:pPr>
              <w:pStyle w:stlname="Normal" w:val="Normal"/>
              <w:jc w:val="left"/>
            </w:pPr>
            <w:r>
              <w:t>0.02</w:t>
            </w:r>
          </w:p>
        </w:tc>
      </w:tr>
      <w:tr>
        <w:tc>
          <w:p>
            <w:pPr>
              <w:pStyle w:stlname="Normal" w:val="Normal"/>
              <w:jc w:val="right"/>
            </w:pPr>
            <w:r>
              <w:t>2,200</w:t>
            </w:r>
          </w:p>
        </w:tc>
        <w:tc>
          <w:p>
            <w:pPr>
              <w:pStyle w:stlname="Normal" w:val="Normal"/>
              <w:jc w:val="left"/>
            </w:pPr>
            <w:r>
              <w:t>Number of persons with at least one note by  note_type_concept_id</w:t>
            </w:r>
          </w:p>
        </w:tc>
        <w:tc>
          <w:p>
            <w:pPr>
              <w:pStyle w:stlname="Normal" w:val="Normal"/>
              <w:jc w:val="left"/>
            </w:pPr>
            <w:r>
              <w:t>0.19</w:t>
            </w:r>
          </w:p>
        </w:tc>
      </w:tr>
      <w:tr>
        <w:tc>
          <w:p>
            <w:pPr>
              <w:pStyle w:stlname="Normal" w:val="Normal"/>
              <w:jc w:val="right"/>
            </w:pPr>
            <w:r>
              <w:t>2,201</w:t>
            </w:r>
          </w:p>
        </w:tc>
        <w:tc>
          <w:p>
            <w:pPr>
              <w:pStyle w:stlname="Normal" w:val="Normal"/>
              <w:jc w:val="left"/>
            </w:pPr>
            <w:r>
              <w:t>Number of note records, by note_type_concept_id</w:t>
            </w:r>
          </w:p>
        </w:tc>
        <w:tc>
          <w:p>
            <w:pPr>
              <w:pStyle w:stlname="Normal" w:val="Normal"/>
              <w:jc w:val="left"/>
            </w:pPr>
            <w:r>
              <w:t>0.02</w:t>
            </w:r>
          </w:p>
        </w:tc>
      </w:tr>
    </w:tbl>
    <w:p>
      <w:pPr>
        <w:pStyle w:val="Normal"/>
      </w:pPr>
      <w:r>
        <w:t xml:space="preserve"> </w:t>
      </w:r>
    </w:p>
    <w:p>
      <w:pPr>
        <w:pStyle w:val="Normal"/>
      </w:pPr>
      <w:r>
        <w:t xml:space="preserve">Query executed in  0.19  secs</w:t>
      </w:r>
    </w:p>
    <w:p>
      <w:pPr>
        <w:pStyle w:val="Heading1"/>
      </w:pPr>
      <w:r>
        <w:t xml:space="preserve">Scientific Preparedness</w:t>
      </w:r>
    </w:p>
    <w:p>
      <w:pPr>
        <w:pStyle w:val="Normal"/>
      </w:pPr>
      <w:r>
        <w:t xml:space="preserve">This section contains several items related to the interaction with the EHDEN/OHDSI community and training after the mapping process.</w:t>
      </w:r>
    </w:p>
    <w:p>
      <w:pPr>
        <w:pStyle w:val="Heading2"/>
      </w:pPr>
      <w:r>
        <w:t xml:space="preserve">Staff training</w:t>
      </w:r>
    </w:p>
    <w:p>
      <w:pPr>
        <w:pStyle w:val="Highlight"/>
      </w:pPr>
      <w:r>
        <w:t xml:space="preserve">Describe how the Data Partner will train and educate the different users of the system in their organizaton and what the current status is of the expertise in the team. </w:t>
      </w:r>
    </w:p>
    <w:p>
      <w:pPr>
        <w:pStyle w:val="Heading2"/>
      </w:pPr>
      <w:r>
        <w:t xml:space="preserve">Study execution</w:t>
      </w:r>
    </w:p>
    <w:p>
      <w:pPr>
        <w:pStyle w:val="Highlight"/>
      </w:pPr>
      <w:r>
        <w:t xml:space="preserve">Describe how the Data Partner will be able to execute the ongoing OHDSI/EHDEN network studies, e.g. are there governance issues, lack of resources, etc.</w:t>
      </w:r>
    </w:p>
    <w:p>
      <w:pPr>
        <w:pStyle w:val="Highlight"/>
      </w:pPr>
      <w:r>
        <w:t xml:space="preserve">Are there plans to initiate research studies?</w:t>
      </w:r>
    </w:p>
    <w:p>
      <w:pPr>
        <w:pStyle w:val="Highlight"/>
      </w:pPr>
      <w:r>
        <w:t xml:space="preserve">Are there plans to participate in OHDSI Working Groups?</w:t>
      </w:r>
    </w:p>
    <w:p>
      <w:pPr>
        <w:pStyle w:val="Heading1"/>
      </w:pPr>
      <w:r>
        <w:t xml:space="preserve">Quality Control</w:t>
      </w:r>
    </w:p>
    <w:p>
      <w:pPr>
        <w:pStyle w:val="Highlight"/>
      </w:pPr>
      <w:r>
        <w:t xml:space="preserve">Show that the Data Quality Dashboard results are 100% and check if the thresholds have been changed by doing a diff with the default.</w:t>
      </w:r>
    </w:p>
    <w:p>
      <w:pPr>
        <w:pStyle w:val="Highlight"/>
      </w:pPr>
      <w:r>
        <w:t xml:space="preserve">Discuss with the Data Partner why the thresholds have been changed and share this information.</w:t>
      </w:r>
    </w:p>
    <w:p>
      <w:pPr>
        <w:pStyle w:val="Highlight"/>
      </w:pPr>
      <w:r>
        <w:t xml:space="preserve">Have the Achilles results been reviewed by the Data Partner?</w:t>
      </w:r>
    </w:p>
    <w:p>
      <w:pPr>
        <w:pStyle w:val="Highlight"/>
      </w:pPr>
      <w:r>
        <w:t xml:space="preserve">How is the ETL code tested? Discuss the quality controls steps or ideally share the code that executes this. Have all checks been passed? For example, is there a comparison available of the person count on the source and CDM and are the differences explained?</w:t>
      </w:r>
    </w:p>
    <w:p>
      <w:pPr>
        <w:pStyle w:val="Heading1"/>
      </w:pPr>
      <w:r>
        <w:t xml:space="preserve">Maintenance</w:t>
      </w:r>
    </w:p>
    <w:p>
      <w:pPr>
        <w:pStyle w:val="Highlight"/>
      </w:pPr>
      <w:r>
        <w:t xml:space="preserve">Describe briefly the process the Data Partner implemented to keep the data in the OMOP CDM up-to-date when new source data will become available, if the local coding systems are updated, or if new versions of the CDM will be released. Describe how versions of the CDM will be maintained over time.</w:t>
      </w:r>
    </w:p>
    <w:p>
      <w:pPr>
        <w:pStyle w:val="Highlight"/>
      </w:pPr>
      <w:r>
        <w:t xml:space="preserve">Describe the maintenance process put in place by the data partner for the tool updates.</w:t>
      </w:r>
    </w:p>
    <w:p>
      <w:pPr/>
      <w:r>
        <w:br w:type="page"/>
      </w:r>
    </w:p>
    <w:p>
      <w:pPr>
        <w:pStyle w:val="Heading1"/>
      </w:pPr>
      <w:r>
        <w:t xml:space="preserve">Checklist</w:t>
      </w:r>
    </w:p>
    <w:p>
      <w:pPr>
        <w:pStyle w:val="Normal"/>
      </w:pPr>
      <w:r>
        <w:t xml:space="preserve">Have the following checks been performed?</w:t>
      </w:r>
    </w:p>
    <w:p>
      <w:pPr>
        <w:pStyle w:val="Normal"/>
      </w:pPr>
      <w:r>
        <w:t xml:space="preserve">[ ] ATLAS cohort creation, e.g. Type 2 Diabetes</w:t>
      </w:r>
    </w:p>
    <w:p>
      <w:pPr>
        <w:pStyle w:val="Normal"/>
      </w:pPr>
      <w:r>
        <w:t xml:space="preserve">[ ] Check of Achilles results</w:t>
      </w:r>
    </w:p>
    <w:p>
      <w:pPr>
        <w:pStyle w:val="Normal"/>
      </w:pPr>
      <w:r>
        <w:t xml:space="preserve">Comments:</w:t>
      </w:r>
    </w:p>
    <w:p>
      <w:pPr>
        <w:pStyle w:val="Normal"/>
      </w:pPr>
      <w:r>
        <w:t xml:space="preserve">Check that all the items mentioned below are shared with EHDEN in addition to this inspection report. If items cannot be shared, add an explanation in the comments section.</w:t>
      </w:r>
    </w:p>
    <w:p>
      <w:pPr>
        <w:pStyle w:val="Normal"/>
      </w:pPr>
      <w:r>
        <w:t xml:space="preserve">[ ] ETL Documentation</w:t>
      </w:r>
    </w:p>
    <w:p>
      <w:pPr>
        <w:pStyle w:val="Normal"/>
      </w:pPr>
      <w:r>
        <w:t xml:space="preserve">[ ] ETL Code</w:t>
      </w:r>
    </w:p>
    <w:p>
      <w:pPr>
        <w:pStyle w:val="Normal"/>
      </w:pPr>
      <w:r>
        <w:t xml:space="preserve">[ ] DQD dashboard json file</w:t>
      </w:r>
    </w:p>
    <w:p>
      <w:pPr>
        <w:pStyle w:val="Normal"/>
      </w:pPr>
      <w:r>
        <w:t xml:space="preserve">[ ] White Rabbit output</w:t>
      </w:r>
    </w:p>
    <w:p>
      <w:pPr>
        <w:pStyle w:val="Normal"/>
      </w:pPr>
      <w:r>
        <w:t xml:space="preserve">[ ] CdmInspection results.zip </w:t>
      </w:r>
    </w:p>
    <w:p>
      <w:pPr>
        <w:pStyle w:val="Normal"/>
      </w:pPr>
      <w:r>
        <w:t xml:space="preserve">Comments:</w:t>
      </w:r>
    </w:p>
    <w:sectPr w:rsidR="00B64561" w:rsidRPr="00B64561" w:rsidSect="00A048CD">
      <w:headerReference w:type="default" r:id="rId10"/>
      <w:footerReference w:type="default" r:id="rId11"/>
      <w:headerReference w:type="first" r:id="rId12"/>
      <w:footerReference w:type="first" r:id="rId13"/>
      <w:pgSz w:w="11906" w:h="16838"/>
      <w:pgMar w:top="1417" w:right="1417" w:bottom="1417" w:left="1417" w:header="850" w:footer="567" w:gutter="0"/>
      <w:pgNumType w:start="0"/>
      <w:cols w:space="708"/>
      <w:titlePg/>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8D0A" w14:textId="77777777" w:rsidR="00A24874" w:rsidRDefault="00A24874" w:rsidP="00702E70">
      <w:r>
        <w:separator/>
      </w:r>
    </w:p>
    <w:p w14:paraId="4EFCA368" w14:textId="77777777" w:rsidR="00A24874" w:rsidRDefault="00A24874"/>
  </w:endnote>
  <w:endnote w:type="continuationSeparator" w:id="0">
    <w:p w14:paraId="51BA3E0A" w14:textId="77777777" w:rsidR="00A24874" w:rsidRDefault="00A24874" w:rsidP="00702E70">
      <w:r>
        <w:continuationSeparator/>
      </w:r>
    </w:p>
    <w:p w14:paraId="70EAD7AD" w14:textId="77777777" w:rsidR="00A24874" w:rsidRDefault="00A24874"/>
  </w:endnote>
  <w:endnote w:type="continuationNotice" w:id="1">
    <w:p w14:paraId="30E65366" w14:textId="77777777" w:rsidR="00A24874" w:rsidRDefault="00A24874">
      <w:pPr>
        <w:spacing w:after="0" w:line="240" w:lineRule="auto"/>
      </w:pPr>
    </w:p>
    <w:p w14:paraId="0F1A4BB2" w14:textId="77777777" w:rsidR="00A24874" w:rsidRDefault="00A24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F511" w14:textId="5DE6363A" w:rsidR="004F6454" w:rsidRPr="00BD2CAE" w:rsidRDefault="00BD2CAE"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3BB3E30" wp14:editId="1D203BAB">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54CE45C1" w14:textId="1AB68FAA" w:rsidR="00BD2CAE" w:rsidRDefault="00BD2CAE">
                          <w:r>
                            <w:rPr>
                              <w:noProof/>
                            </w:rPr>
                            <w:drawing>
                              <wp:inline distT="0" distB="0" distL="0" distR="0" wp14:anchorId="68B21C43" wp14:editId="13F31653">
                                <wp:extent cx="1195705" cy="209550"/>
                                <wp:effectExtent l="0" t="0" r="0" b="6350"/>
                                <wp:docPr id="11" name="Picture 17"/>
                                <wp:cNvGraphicFramePr>
                                  <a:graphicFrameLocks noChangeAspect="1"/>
                                </wp:cNvGraphicFramePr>
                                <a:graphic>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B3E30"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" fillcolor="white [3201]" stroked="f" strokeweight=".5pt">
              <v:textbox>
                <w:txbxContent>
                  <w:p w14:paraId="54CE45C1" w14:textId="1AB68FAA" w:rsidR="00BD2CAE" w:rsidRDefault="00BD2CAE">
                    <w:r>
                      <w:rPr>
                        <w:noProof/>
                      </w:rPr>
                      <w:drawing>
                        <wp:inline distT="0" distB="0" distL="0" distR="0" wp14:anchorId="68B21C43" wp14:editId="13F31653">
                          <wp:extent cx="1195705" cy="209550"/>
                          <wp:effectExtent l="0" t="0" r="0" b="635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39734B62" wp14:editId="5CA7FE79">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0DA6F40C" w14:textId="2B1B9341" w:rsidR="00BD2CAE" w:rsidRPr="00BD2CAE" w:rsidRDefault="00BD2CAE"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4B62"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" fillcolor="white [3201]" stroked="f" strokeweight=".5pt">
              <v:textbox>
                <w:txbxContent>
                  <w:p w14:paraId="0DA6F40C" w14:textId="2B1B9341" w:rsidR="00BD2CAE" w:rsidRPr="00BD2CAE" w:rsidRDefault="00BD2CAE" w:rsidP="00BD2CAE">
                    <w:pPr>
                      <w:jc w:val="center"/>
                      <w:rPr>
                        <w:lang w:val="en-US"/>
                      </w:rPr>
                    </w:pPr>
                    <w:r>
                      <w:rPr>
                        <w:lang w:val="en-US"/>
                      </w:rPr>
                      <w:t>EHDEN Inspection Report</w:t>
                    </w:r>
                  </w:p>
                </w:txbxContent>
              </v:textbox>
              <w10:wrap anchorx="page"/>
            </v:shape>
          </w:pict>
        </mc:Fallback>
      </mc:AlternateContent>
    </w:r>
    <w:r w:rsidR="00297E4E" w:rsidRPr="00A140FE">
      <w:rPr>
        <w:rFonts w:asciiTheme="minorHAnsi" w:hAnsiTheme="minorHAnsi"/>
        <w:noProof/>
      </w:rPr>
      <mc:AlternateContent>
        <mc:Choice Requires="wps">
          <w:drawing>
            <wp:anchor distT="0" distB="0" distL="114300" distR="114300" simplePos="0" relativeHeight="251657220" behindDoc="0" locked="0" layoutInCell="1" allowOverlap="1" wp14:anchorId="16ABFFB6" wp14:editId="5F7D9DCA">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00297E4E" w:rsidRPr="00A140FE">
      <w:rPr>
        <w:rFonts w:asciiTheme="minorHAnsi" w:hAnsiTheme="minorHAnsi"/>
        <w:noProof/>
      </w:rPr>
      <w:drawing>
        <wp:anchor distT="0" distB="0" distL="114300" distR="114300" simplePos="0" relativeHeight="251657218" behindDoc="1" locked="0" layoutInCell="1" allowOverlap="1" wp14:anchorId="711B42D2" wp14:editId="0C4B2FF9">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00D47CE4" w:rsidRPr="00A140FE">
      <w:rPr>
        <w:rFonts w:asciiTheme="minorHAnsi" w:hAnsiTheme="minorHAnsi"/>
      </w:rPr>
      <w:t xml:space="preserve">Page | </w:t>
    </w:r>
    <w:r w:rsidR="00D47CE4" w:rsidRPr="00A140FE">
      <w:rPr>
        <w:rFonts w:asciiTheme="minorHAnsi" w:hAnsiTheme="minorHAnsi"/>
      </w:rPr>
      <w:fldChar w:fldCharType="begin"/>
    </w:r>
    <w:r w:rsidR="00D47CE4" w:rsidRPr="00A140FE">
      <w:rPr>
        <w:rFonts w:asciiTheme="minorHAnsi" w:hAnsiTheme="minorHAnsi"/>
      </w:rPr>
      <w:instrText>PAGE   \* MERGEFORMAT</w:instrText>
    </w:r>
    <w:r w:rsidR="00D47CE4" w:rsidRPr="00A140FE">
      <w:rPr>
        <w:rFonts w:asciiTheme="minorHAnsi" w:hAnsiTheme="minorHAnsi"/>
      </w:rPr>
      <w:fldChar w:fldCharType="separate"/>
    </w:r>
    <w:r w:rsidR="00D47CE4" w:rsidRPr="00A140FE">
      <w:rPr>
        <w:rFonts w:asciiTheme="minorHAnsi" w:hAnsiTheme="minorHAnsi"/>
        <w:lang w:val="nl-NL"/>
      </w:rPr>
      <w:t>1</w:t>
    </w:r>
    <w:r w:rsidR="00D47CE4"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142F" w14:textId="77777777" w:rsidR="007D6E95" w:rsidRDefault="002A60EE"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7FA0261D" wp14:editId="3DE325C4">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7221" behindDoc="1" locked="0" layoutInCell="1" allowOverlap="1" wp14:anchorId="4E2C942A" wp14:editId="1F3CDF6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rFonts w:asciiTheme="minorHAnsi" w:hAnsiTheme="minorHAnsi"/>
        <w:noProof/>
      </w:rPr>
      <mc:AlternateContent>
        <mc:Choice Requires="wpg">
          <w:drawing>
            <wp:anchor distT="0" distB="0" distL="114300" distR="114300" simplePos="0" relativeHeight="251657223" behindDoc="0" locked="0" layoutInCell="1" allowOverlap="1" wp14:anchorId="7D54666F" wp14:editId="29EAAA9C">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43F84204" w14:textId="77777777" w:rsidR="00114E73" w:rsidRDefault="00114E73" w:rsidP="007F7066">
    <w:pPr>
      <w:jc w:val="center"/>
      <w:rPr>
        <w:rFonts w:asciiTheme="minorHAnsi" w:hAnsiTheme="minorHAnsi"/>
        <w:b/>
        <w:sz w:val="16"/>
      </w:rPr>
    </w:pPr>
  </w:p>
  <w:p w14:paraId="26095F82" w14:textId="77777777" w:rsidR="007F0D88" w:rsidRPr="007D6E95" w:rsidRDefault="007D6E95"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8BBE" w14:textId="77777777" w:rsidR="00A24874" w:rsidRDefault="00A24874" w:rsidP="00702E70">
      <w:r>
        <w:separator/>
      </w:r>
    </w:p>
    <w:p w14:paraId="1393D0E4" w14:textId="77777777" w:rsidR="00A24874" w:rsidRDefault="00A24874"/>
  </w:footnote>
  <w:footnote w:type="continuationSeparator" w:id="0">
    <w:p w14:paraId="22241BD1" w14:textId="77777777" w:rsidR="00A24874" w:rsidRDefault="00A24874" w:rsidP="00702E70">
      <w:r>
        <w:continuationSeparator/>
      </w:r>
    </w:p>
    <w:p w14:paraId="5E4BEA47" w14:textId="77777777" w:rsidR="00A24874" w:rsidRDefault="00A24874"/>
  </w:footnote>
  <w:footnote w:type="continuationNotice" w:id="1">
    <w:p w14:paraId="1F5824D2" w14:textId="77777777" w:rsidR="00A24874" w:rsidRDefault="00A24874">
      <w:pPr>
        <w:spacing w:after="0" w:line="240" w:lineRule="auto"/>
      </w:pPr>
    </w:p>
    <w:p w14:paraId="138954D3" w14:textId="77777777" w:rsidR="00A24874" w:rsidRDefault="00A24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29EF8" w14:textId="77777777" w:rsidR="00AE20DC" w:rsidRDefault="00DC6577" w:rsidP="001F7391">
    <w:pPr>
      <w:pStyle w:val="Header"/>
    </w:pPr>
    <w:r>
      <w:rPr>
        <w:noProof/>
      </w:rPr>
      <mc:AlternateContent>
        <mc:Choice Requires="wps">
          <w:drawing>
            <wp:anchor distT="0" distB="0" distL="114300" distR="114300" simplePos="0" relativeHeight="251657219" behindDoc="1" locked="0" layoutInCell="1" allowOverlap="1" wp14:anchorId="2BB650C2" wp14:editId="4117B44F">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" stroked="f" strokeweight="1pt">
              <v:fill opacity="58853f"/>
              <w10:wrap anchorx="page"/>
            </v:rect>
          </w:pict>
        </mc:Fallback>
      </mc:AlternateContent>
    </w:r>
    <w:r w:rsidR="00775BFC">
      <w:rPr>
        <w:noProof/>
      </w:rPr>
      <w:drawing>
        <wp:anchor distT="0" distB="0" distL="114300" distR="114300" simplePos="0" relativeHeight="251657216" behindDoc="1" locked="0" layoutInCell="1" allowOverlap="1" wp14:anchorId="4AD320A7" wp14:editId="4F54565E">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22894BAA"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586D2462" w14:textId="77777777" w:rsidTr="0C25903E">
      <w:tc>
        <w:tcPr>
          <w:tcW w:w="3024" w:type="dxa"/>
        </w:tcPr>
        <w:p w14:paraId="60A9BA13" w14:textId="77777777" w:rsidR="0C25903E" w:rsidRDefault="0C25903E" w:rsidP="0C25903E">
          <w:pPr>
            <w:pStyle w:val="Header"/>
            <w:ind w:left="-115"/>
          </w:pPr>
        </w:p>
      </w:tc>
      <w:tc>
        <w:tcPr>
          <w:tcW w:w="3024" w:type="dxa"/>
        </w:tcPr>
        <w:p w14:paraId="6A546568" w14:textId="77777777" w:rsidR="0C25903E" w:rsidRDefault="0C25903E" w:rsidP="0C25903E">
          <w:pPr>
            <w:pStyle w:val="Header"/>
            <w:jc w:val="center"/>
          </w:pPr>
        </w:p>
      </w:tc>
      <w:tc>
        <w:tcPr>
          <w:tcW w:w="3024" w:type="dxa"/>
        </w:tcPr>
        <w:p w14:paraId="42C3464F" w14:textId="77777777" w:rsidR="0C25903E" w:rsidRDefault="0C25903E" w:rsidP="0C25903E">
          <w:pPr>
            <w:pStyle w:val="Header"/>
            <w:ind w:right="-115"/>
            <w:jc w:val="right"/>
          </w:pPr>
        </w:p>
      </w:tc>
    </w:tr>
  </w:tbl>
  <w:p w14:paraId="6E199BB7"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w:zoom w:percent="157"/>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 Id="rId16" Type="http://schemas.openxmlformats.org/officeDocument/2006/relationships/image" Target="media/b440b88d6f2bfd681af2f918c7aa96381ee9b516.png"/>
<Relationship Id="rId17" Type="http://schemas.openxmlformats.org/officeDocument/2006/relationships/image" Target="media/9df4aa52fbff6acba9e1c91d2202b079e81afa6f.png"/>
<Relationship Id="rId18" Type="http://schemas.openxmlformats.org/officeDocument/2006/relationships/image" Target="media/dec19e731b30196aa97cf5647cea8b6e2fa55b6c.png"/>
</Relationships>

</file>

<file path=word/_rels/footer1.xml.rels><?xml version="1.0" encoding="UTF-8" standalone="yes"?>

<Relationships  xmlns="http://schemas.openxmlformats.org/package/2006/relationships">
<Relationship Id="rId3" Type="http://schemas.openxmlformats.org/officeDocument/2006/relationships/image" Target="media/image5.svg"/>
<Relationship Id="rId2" Type="http://schemas.openxmlformats.org/officeDocument/2006/relationships/image" Target="media/image4.png"/>
<Relationship Id="rId1" Type="http://schemas.openxmlformats.org/officeDocument/2006/relationships/image" Target="media/image3.png"/>
</Relationships>

</file>

<file path=word/_rels/footer2.xml.rels><?xml version="1.0" encoding="UTF-8" standalone="yes"?>

<Relationships  xmlns="http://schemas.openxmlformats.org/package/2006/relationships">
<Relationship Id="rId8" Type="http://schemas.openxmlformats.org/officeDocument/2006/relationships/image" Target="media/image11.gif"/>
<Relationship Id="rId3" Type="http://schemas.openxmlformats.org/officeDocument/2006/relationships/image" Target="media/image6.png"/>
<Relationship Id="rId7" Type="http://schemas.openxmlformats.org/officeDocument/2006/relationships/image" Target="media/image13.png"/>
<Relationship Id="rId2" Type="http://schemas.openxmlformats.org/officeDocument/2006/relationships/image" Target="media/image2.svg"/>
<Relationship Id="rId1" Type="http://schemas.openxmlformats.org/officeDocument/2006/relationships/image" Target="media/image1.png"/>
<Relationship Id="rId6" Type="http://schemas.openxmlformats.org/officeDocument/2006/relationships/image" Target="media/image9.png"/>
<Relationship Id="rId5" Type="http://schemas.openxmlformats.org/officeDocument/2006/relationships/image" Target="media/image8.gif"/>
<Relationship Id="rId4" Type="http://schemas.openxmlformats.org/officeDocument/2006/relationships/image" Target="media/image7.png"/>
</Relationships>

</file>

<file path=word/_rels/header1.xml.rels><?xml version="1.0" encoding="UTF-8" standalone="yes"?>

<Relationships  xmlns="http://schemas.openxmlformats.org/package/2006/relationships">
<Relationship Id="rId2" Type="http://schemas.openxmlformats.org/officeDocument/2006/relationships/image" Target="media/image2.sv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jnbeek/Library/Group%20Containers/UBF8T346G9.Office/User%20Content.localized/Templates.localized/EHDEN_Word_Template.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3.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EHDEN_Word_Template.dotx</Template>
  <TotalTime>42</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Peter Rijnbeek</dc:creator>
  <cp:keywords/>
  <dc:description/>
  <cp:lastModifiedBy/>
  <cp:revision>15</cp:revision>
  <cp:lastPrinted>2019-02-07T08:46:00Z</cp:lastPrinted>
  <dcterms:created xsi:type="dcterms:W3CDTF">2020-11-24T15:28:00Z</dcterms:created>
  <dcterms:modified xsi:type="dcterms:W3CDTF">2024-09-02T23:25:46Z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